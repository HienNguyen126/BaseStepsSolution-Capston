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67AF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67AF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A62F956" wp14:editId="7204438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4416D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7AFE" w:rsidRPr="00467AFE">
                <w:rPr>
                  <w:rFonts w:ascii="Times New Roman" w:hAnsi="Times New Roman" w:cs="Times New Roman"/>
                </w:rPr>
                <w:t>REQUIREMENT DEVELOPMENT PROCESS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4416D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844929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rPr>
                <w:rFonts w:cs="Times New Roman"/>
              </w:rPr>
            </w:pPr>
            <w:r w:rsidRPr="00467AFE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1.1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F2101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701DED" w:rsidRPr="00467AFE" w:rsidRDefault="00F21014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19716B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9716B" w:rsidRDefault="0019716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14/11/2016</w:t>
            </w:r>
          </w:p>
        </w:tc>
        <w:tc>
          <w:tcPr>
            <w:tcW w:w="4052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Schedule</w:t>
            </w:r>
          </w:p>
        </w:tc>
        <w:tc>
          <w:tcPr>
            <w:tcW w:w="1525" w:type="dxa"/>
          </w:tcPr>
          <w:p w:rsidR="0019716B" w:rsidRDefault="0019716B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E44CBC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4CBC" w:rsidRDefault="00E44CB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Hai Tran</w:t>
            </w:r>
          </w:p>
        </w:tc>
        <w:tc>
          <w:tcPr>
            <w:tcW w:w="1708" w:type="dxa"/>
          </w:tcPr>
          <w:p w:rsidR="00E44CBC" w:rsidRDefault="00E44CBC" w:rsidP="00E44C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16/11/2016</w:t>
            </w:r>
          </w:p>
        </w:tc>
        <w:tc>
          <w:tcPr>
            <w:tcW w:w="4052" w:type="dxa"/>
          </w:tcPr>
          <w:p w:rsidR="00E44CBC" w:rsidRDefault="00E44CB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E44CBC" w:rsidRDefault="00E44CBC" w:rsidP="00E44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  <w:bookmarkStart w:id="8" w:name="_GoBack"/>
            <w:bookmarkEnd w:id="8"/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F21014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5844929" w:history="1">
            <w:r w:rsidR="00F21014" w:rsidRPr="00876804">
              <w:rPr>
                <w:rStyle w:val="Hyperlink"/>
                <w:rFonts w:cs="Times New Roman"/>
              </w:rPr>
              <w:t>Revision Table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_Toc465844929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1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0" w:history="1">
            <w:r w:rsidR="00F21014" w:rsidRPr="00876804">
              <w:rPr>
                <w:rStyle w:val="Hyperlink"/>
                <w:rFonts w:cs="Times New Roman"/>
              </w:rPr>
              <w:t>1.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INTRODUCTION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_Toc465844930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3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1" w:history="1">
            <w:r w:rsidR="00F21014" w:rsidRPr="00876804">
              <w:rPr>
                <w:rStyle w:val="Hyperlink"/>
                <w:rFonts w:cs="Times New Roman"/>
                <w:noProof/>
              </w:rPr>
              <w:t>1.1.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Purpose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_Toc465844931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3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2" w:history="1">
            <w:r w:rsidR="00F21014" w:rsidRPr="00876804">
              <w:rPr>
                <w:rStyle w:val="Hyperlink"/>
                <w:rFonts w:cs="Times New Roman"/>
                <w:noProof/>
              </w:rPr>
              <w:t>1.2.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Audience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_Toc465844932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3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3" w:history="1">
            <w:r w:rsidR="00F21014" w:rsidRPr="00876804">
              <w:rPr>
                <w:rStyle w:val="Hyperlink"/>
                <w:rFonts w:cs="Times New Roman"/>
              </w:rPr>
              <w:t>2.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Process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_Toc465844933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4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4" w:history="1">
            <w:r w:rsidR="00F21014" w:rsidRPr="00876804">
              <w:rPr>
                <w:rStyle w:val="Hyperlink"/>
                <w:rFonts w:cs="Times New Roman"/>
                <w:noProof/>
              </w:rPr>
              <w:t>2.1.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Process Activities/step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_Toc465844934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4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5" w:history="1">
            <w:r w:rsidR="00F21014" w:rsidRPr="00876804">
              <w:rPr>
                <w:rStyle w:val="Hyperlink"/>
                <w:rFonts w:cs="Times New Roman"/>
                <w:noProof/>
              </w:rPr>
              <w:t>2.2.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Activities description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_Toc465844935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4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6" w:history="1">
            <w:r w:rsidR="00F21014" w:rsidRPr="00876804">
              <w:rPr>
                <w:rStyle w:val="Hyperlink"/>
                <w:rFonts w:cs="Times New Roman"/>
              </w:rPr>
              <w:t>3.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role and responsibility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_Toc465844936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6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7" w:history="1">
            <w:r w:rsidR="00F21014" w:rsidRPr="00876804">
              <w:rPr>
                <w:rStyle w:val="Hyperlink"/>
                <w:rFonts w:cs="Times New Roman"/>
              </w:rPr>
              <w:t>4.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Tools and method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_Toc465844937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7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8" w:history="1">
            <w:r w:rsidR="00F21014" w:rsidRPr="00876804">
              <w:rPr>
                <w:rStyle w:val="Hyperlink"/>
                <w:rFonts w:cs="Times New Roman"/>
              </w:rPr>
              <w:t>5.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Goal , question , metric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_Toc465844938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8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9" w:history="1">
            <w:r w:rsidR="00F21014" w:rsidRPr="00876804">
              <w:rPr>
                <w:rStyle w:val="Hyperlink"/>
                <w:rFonts w:cs="Times New Roman"/>
                <w:noProof/>
              </w:rPr>
              <w:t>5.1 Goal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_Toc465844939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8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0" w:history="1">
            <w:r w:rsidR="00F21014" w:rsidRPr="00876804">
              <w:rPr>
                <w:rStyle w:val="Hyperlink"/>
                <w:rFonts w:cs="Times New Roman"/>
                <w:noProof/>
              </w:rPr>
              <w:t>5.2 Question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_Toc465844940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8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4416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1" w:history="1">
            <w:r w:rsidR="00F21014" w:rsidRPr="00876804">
              <w:rPr>
                <w:rStyle w:val="Hyperlink"/>
                <w:rFonts w:cs="Times New Roman"/>
                <w:noProof/>
              </w:rPr>
              <w:t>5.3 Metrics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_Toc465844941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9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5844930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467AF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5844931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467AFE" w:rsidRPr="00033240" w:rsidRDefault="00467AFE" w:rsidP="00467AFE">
      <w:pPr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01DED" w:rsidRPr="00033240" w:rsidRDefault="00467AFE" w:rsidP="00971961">
      <w:pPr>
        <w:pStyle w:val="ListParagraph"/>
        <w:numPr>
          <w:ilvl w:val="0"/>
          <w:numId w:val="6"/>
        </w:numPr>
        <w:rPr>
          <w:rFonts w:cs="Times New Roman"/>
          <w:color w:val="auto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33240">
        <w:rPr>
          <w:rFonts w:cs="Times New Roman"/>
          <w:color w:val="auto"/>
          <w:shd w:val="clear" w:color="auto" w:fill="FFFFFF"/>
        </w:rPr>
        <w:t>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5844932"/>
      <w:r w:rsidRPr="00467AF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701DED" w:rsidRPr="00033240" w:rsidRDefault="00701DED" w:rsidP="00971961">
      <w:pPr>
        <w:pStyle w:val="ListParagraph"/>
        <w:numPr>
          <w:ilvl w:val="0"/>
          <w:numId w:val="6"/>
        </w:numPr>
        <w:rPr>
          <w:rFonts w:cs="Times New Roman"/>
          <w:color w:val="auto"/>
        </w:rPr>
      </w:pPr>
      <w:r w:rsidRPr="00033240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may be customer of they need.</w:t>
      </w:r>
    </w:p>
    <w:p w:rsidR="00563885" w:rsidRPr="00467AF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5844933"/>
      <w:r w:rsidRPr="00467AFE">
        <w:rPr>
          <w:rFonts w:ascii="Times New Roman" w:hAnsi="Times New Roman" w:cs="Times New Roman"/>
          <w:sz w:val="36"/>
        </w:rPr>
        <w:lastRenderedPageBreak/>
        <w:t>Pro</w:t>
      </w:r>
      <w:r w:rsidR="00FC3D7B" w:rsidRPr="00467AF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467AFE" w:rsidRDefault="00A21875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5844934"/>
      <w:r w:rsidRPr="00467AFE">
        <w:rPr>
          <w:rFonts w:ascii="Times New Roman" w:hAnsi="Times New Roman" w:cs="Times New Roman"/>
          <w:sz w:val="32"/>
        </w:rPr>
        <w:t xml:space="preserve">Process </w:t>
      </w:r>
      <w:bookmarkEnd w:id="22"/>
      <w:bookmarkEnd w:id="23"/>
      <w:r w:rsidR="00467AFE" w:rsidRPr="00467AFE">
        <w:rPr>
          <w:rFonts w:ascii="Times New Roman" w:hAnsi="Times New Roman" w:cs="Times New Roman"/>
          <w:sz w:val="32"/>
        </w:rPr>
        <w:t>Activities/step</w:t>
      </w:r>
      <w:bookmarkEnd w:id="24"/>
    </w:p>
    <w:p w:rsidR="000E5FC2" w:rsidRDefault="00930078" w:rsidP="00930078">
      <w:pPr>
        <w:jc w:val="center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drawing>
          <wp:inline distT="0" distB="0" distL="0" distR="0">
            <wp:extent cx="4761361" cy="7910422"/>
            <wp:effectExtent l="0" t="0" r="1270" b="0"/>
            <wp:docPr id="5" name="Picture 5" descr="D:\Workspace\A\15967151_1761303074187336_121213185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15967151_1761303074187336_1212131853_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98" cy="79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14" w:rsidRDefault="00F21014" w:rsidP="00A21875">
      <w:pPr>
        <w:jc w:val="both"/>
        <w:rPr>
          <w:rFonts w:cs="Times New Roman"/>
        </w:rPr>
      </w:pPr>
    </w:p>
    <w:p w:rsidR="00F21014" w:rsidRPr="00467AFE" w:rsidRDefault="00F21014" w:rsidP="00A21875">
      <w:pPr>
        <w:jc w:val="both"/>
        <w:rPr>
          <w:rFonts w:cs="Times New Roman"/>
        </w:rPr>
      </w:pPr>
    </w:p>
    <w:p w:rsidR="00467AFE" w:rsidRPr="00F21014" w:rsidRDefault="00FC3D7B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5844935"/>
      <w:r w:rsidRPr="00467AFE">
        <w:rPr>
          <w:rFonts w:ascii="Times New Roman" w:hAnsi="Times New Roman" w:cs="Times New Roman"/>
          <w:sz w:val="32"/>
        </w:rPr>
        <w:t>Activities</w:t>
      </w:r>
      <w:bookmarkEnd w:id="25"/>
      <w:bookmarkEnd w:id="26"/>
      <w:r w:rsidR="00467AFE" w:rsidRPr="00467AFE">
        <w:rPr>
          <w:rFonts w:ascii="Times New Roman" w:hAnsi="Times New Roman" w:cs="Times New Roman"/>
          <w:sz w:val="32"/>
        </w:rPr>
        <w:t xml:space="preserve"> description</w:t>
      </w:r>
      <w:bookmarkEnd w:id="27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67AFE" w:rsidRPr="00467AFE" w:rsidTr="003B0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Objective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Output</w:t>
            </w:r>
          </w:p>
        </w:tc>
        <w:tc>
          <w:tcPr>
            <w:tcW w:w="2443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Activities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Understand business workflow, customer needs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, constraints of proposed system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Business workflow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Identify stakeholder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Meeting with customer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Gather customer requirement using: Req. E technique</w:t>
            </w: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Business workflow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Proposal doc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Define scope of project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Identify customer problem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 4W+ 1H method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Review and give priority to requirements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Draw prototype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Make proposal doc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 xml:space="preserve">Specify the requirement into user and developer 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requirement to implement easier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System prototype</w:t>
            </w: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ConOps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URD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Write Requirement in 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structure for Customer, Developer and User to understand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 xml:space="preserve">Make document </w:t>
            </w: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Con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Ops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URD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Con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Ops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URD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Present document with customer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Re-evaluate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Re-write if needed</w:t>
            </w:r>
          </w:p>
        </w:tc>
      </w:tr>
    </w:tbl>
    <w:p w:rsidR="00A21875" w:rsidRPr="00467AFE" w:rsidRDefault="00A21875" w:rsidP="00A21875">
      <w:pPr>
        <w:rPr>
          <w:rFonts w:cs="Times New Roman"/>
        </w:rPr>
      </w:pPr>
    </w:p>
    <w:p w:rsidR="00FC3D7B" w:rsidRPr="00467AFE" w:rsidRDefault="00467AFE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8" w:name="_Toc465844936"/>
      <w:r w:rsidRPr="00467AFE">
        <w:rPr>
          <w:rFonts w:ascii="Times New Roman" w:hAnsi="Times New Roman" w:cs="Times New Roman"/>
          <w:sz w:val="36"/>
        </w:rPr>
        <w:t>role and responsibility</w:t>
      </w:r>
      <w:bookmarkEnd w:id="28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606"/>
        <w:gridCol w:w="6592"/>
      </w:tblGrid>
      <w:tr w:rsidR="0019716B" w:rsidRPr="00467AFE" w:rsidTr="0019716B">
        <w:tc>
          <w:tcPr>
            <w:tcW w:w="2606" w:type="dxa"/>
            <w:shd w:val="clear" w:color="auto" w:fill="00A0B8"/>
          </w:tcPr>
          <w:p w:rsidR="0019716B" w:rsidRPr="00467AFE" w:rsidRDefault="0019716B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6592" w:type="dxa"/>
            <w:shd w:val="clear" w:color="auto" w:fill="00A0B8"/>
          </w:tcPr>
          <w:p w:rsidR="0019716B" w:rsidRPr="00467AFE" w:rsidRDefault="0019716B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Make and manage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19716B">
              <w:rPr>
                <w:rFonts w:cs="Times New Roman"/>
                <w:color w:val="auto"/>
                <w:sz w:val="28"/>
                <w:szCs w:val="28"/>
              </w:rPr>
              <w:t>phase plan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Set up meeting schedule with stakeholder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Prepare template to use in phase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Summarize and release phase document</w:t>
            </w:r>
          </w:p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Requirement Engineer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Agree and apply method, technique to use in phase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Communicate, explore, gather Customer’s requirement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Define perspective of requirement, make prototype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Write document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Prioritize and validate requirement (complete, consistent)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Convert the user Req. to software Req.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Stakeholder (customer)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Meet with team to provide and communicate requirement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Validate the document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Involve in Specification to provide idea of Software function, help team understand better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Involve in Specification to provide idea, help team understand better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Ensure the requirement match with scope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Identify the conflict of hardware, software, system</w:t>
            </w:r>
          </w:p>
        </w:tc>
      </w:tr>
    </w:tbl>
    <w:p w:rsidR="00FC3D7B" w:rsidRPr="00467AFE" w:rsidRDefault="00FC3D7B" w:rsidP="00FC3D7B">
      <w:pPr>
        <w:rPr>
          <w:rFonts w:cs="Times New Roman"/>
        </w:rPr>
      </w:pPr>
    </w:p>
    <w:p w:rsidR="00467AFE" w:rsidRPr="00467AFE" w:rsidRDefault="00467AFE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9" w:name="_Toc465844937"/>
      <w:bookmarkStart w:id="30" w:name="_Toc465013530"/>
      <w:bookmarkStart w:id="31" w:name="_Toc465013700"/>
      <w:r w:rsidRPr="00467AFE">
        <w:rPr>
          <w:rFonts w:ascii="Times New Roman" w:hAnsi="Times New Roman" w:cs="Times New Roman"/>
          <w:sz w:val="36"/>
        </w:rPr>
        <w:t>Tools and method</w:t>
      </w:r>
      <w:bookmarkEnd w:id="29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73"/>
        <w:gridCol w:w="3465"/>
        <w:gridCol w:w="3000"/>
      </w:tblGrid>
      <w:tr w:rsidR="00467AFE" w:rsidRPr="00467AFE" w:rsidTr="003B0D18">
        <w:tc>
          <w:tcPr>
            <w:tcW w:w="279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Interview</w:t>
            </w:r>
          </w:p>
          <w:p w:rsidR="00467AFE" w:rsidRPr="0019716B" w:rsidRDefault="0019716B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Questionnaire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Brainstorm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Storyboarding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Analyze existing documents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End-user tool: AnnotatePro! iRequire, ImmerdiateVisualization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467AFE" w:rsidRPr="0019716B" w:rsidRDefault="0019716B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Prioritize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workflow, scenarios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dataflow diagram, state diagram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Prototyping (proposed system)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Draw.io, ConTexter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Prototyping</w:t>
            </w:r>
          </w:p>
          <w:p w:rsidR="00467AFE" w:rsidRPr="0019716B" w:rsidRDefault="00033240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 UML</w:t>
            </w:r>
            <w:r w:rsidR="00467AFE" w:rsidRPr="0019716B">
              <w:rPr>
                <w:rFonts w:cs="Times New Roman"/>
                <w:color w:val="auto"/>
                <w:sz w:val="28"/>
                <w:szCs w:val="28"/>
              </w:rPr>
              <w:t xml:space="preserve">, flowcharts, </w:t>
            </w:r>
            <w:r w:rsidR="00467AFE"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swim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467AFE" w:rsidRPr="0019716B">
              <w:rPr>
                <w:rFonts w:cs="Times New Roman"/>
                <w:color w:val="auto"/>
                <w:sz w:val="28"/>
                <w:szCs w:val="28"/>
              </w:rPr>
              <w:t>lane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UML Language program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Validation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Inspection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Review: walkthrough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Checklist</w:t>
            </w:r>
          </w:p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Perspective-based reading</w:t>
            </w:r>
          </w:p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Creation of Artifacts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062CDA" w:rsidRPr="00467AFE" w:rsidRDefault="002253D9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32" w:name="_Toc465844938"/>
      <w:bookmarkEnd w:id="30"/>
      <w:bookmarkEnd w:id="31"/>
      <w:r>
        <w:rPr>
          <w:rFonts w:ascii="Times New Roman" w:hAnsi="Times New Roman" w:cs="Times New Roman"/>
          <w:sz w:val="36"/>
        </w:rPr>
        <w:t>Goal, question</w:t>
      </w:r>
      <w:r w:rsidR="00467AFE" w:rsidRPr="00467AFE">
        <w:rPr>
          <w:rFonts w:ascii="Times New Roman" w:hAnsi="Times New Roman" w:cs="Times New Roman"/>
          <w:sz w:val="36"/>
        </w:rPr>
        <w:t>, metric</w:t>
      </w:r>
      <w:bookmarkEnd w:id="32"/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3" w:name="_Toc465844939"/>
      <w:r w:rsidRPr="00467AFE">
        <w:rPr>
          <w:rFonts w:ascii="Times New Roman" w:hAnsi="Times New Roman" w:cs="Times New Roman"/>
          <w:sz w:val="32"/>
        </w:rPr>
        <w:t>5.1 Goal</w:t>
      </w:r>
      <w:bookmarkEnd w:id="33"/>
      <w:r w:rsidRPr="00467AFE">
        <w:rPr>
          <w:rFonts w:ascii="Times New Roman" w:hAnsi="Times New Roman" w:cs="Times New Roman"/>
          <w:sz w:val="32"/>
        </w:rPr>
        <w:t xml:space="preserve"> </w:t>
      </w:r>
    </w:p>
    <w:p w:rsidR="00467AFE" w:rsidRPr="0019716B" w:rsidRDefault="00467AFE" w:rsidP="00467AFE">
      <w:pPr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Goals are defined in term of purpose, perspective.</w:t>
      </w:r>
    </w:p>
    <w:p w:rsidR="00467AFE" w:rsidRPr="0019716B" w:rsidRDefault="00467AFE" w:rsidP="00971961">
      <w:pPr>
        <w:pStyle w:val="ListParagraph"/>
        <w:numPr>
          <w:ilvl w:val="0"/>
          <w:numId w:val="20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Purpose: To analyze requirements to understand it and develop it.</w:t>
      </w:r>
    </w:p>
    <w:p w:rsidR="00467AFE" w:rsidRPr="0019716B" w:rsidRDefault="00467AFE" w:rsidP="00467AFE">
      <w:pPr>
        <w:ind w:left="360"/>
        <w:rPr>
          <w:rFonts w:cs="Times New Roman"/>
          <w:color w:val="auto"/>
        </w:rPr>
      </w:pPr>
      <w:r w:rsidRPr="0019716B">
        <w:rPr>
          <w:rFonts w:cs="Times New Roman"/>
          <w:color w:val="auto"/>
          <w:sz w:val="28"/>
          <w:szCs w:val="28"/>
        </w:rPr>
        <w:t>-</w:t>
      </w:r>
      <w:r w:rsidRPr="0019716B">
        <w:rPr>
          <w:rFonts w:cs="Times New Roman"/>
          <w:color w:val="auto"/>
          <w:sz w:val="28"/>
          <w:szCs w:val="28"/>
        </w:rPr>
        <w:tab/>
        <w:t>Perspective: Examines the requirement change from the point of view of the</w:t>
      </w:r>
      <w:r w:rsidR="002253D9" w:rsidRPr="0019716B">
        <w:rPr>
          <w:rFonts w:cs="Times New Roman"/>
          <w:color w:val="auto"/>
          <w:sz w:val="28"/>
          <w:szCs w:val="28"/>
        </w:rPr>
        <w:t xml:space="preserve"> </w:t>
      </w:r>
      <w:r w:rsidRPr="0019716B">
        <w:rPr>
          <w:rFonts w:cs="Times New Roman"/>
          <w:color w:val="auto"/>
          <w:sz w:val="28"/>
          <w:szCs w:val="28"/>
        </w:rPr>
        <w:t>customer.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5844940"/>
      <w:r w:rsidRPr="00467AFE">
        <w:rPr>
          <w:rFonts w:ascii="Times New Roman" w:hAnsi="Times New Roman" w:cs="Times New Roman"/>
          <w:sz w:val="32"/>
        </w:rPr>
        <w:t>5.2 Question</w:t>
      </w:r>
      <w:bookmarkEnd w:id="34"/>
    </w:p>
    <w:p w:rsidR="00467AFE" w:rsidRPr="0019716B" w:rsidRDefault="00467AFE" w:rsidP="00467AFE">
      <w:pPr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The question for requirement development process: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What data should be collected?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What kind of the program that stakeholder want</w:t>
      </w:r>
      <w:r w:rsidR="002253D9" w:rsidRPr="0019716B">
        <w:rPr>
          <w:rFonts w:cs="Times New Roman"/>
          <w:color w:val="auto"/>
          <w:sz w:val="28"/>
          <w:szCs w:val="28"/>
        </w:rPr>
        <w:t>s</w:t>
      </w:r>
      <w:r w:rsidRPr="0019716B">
        <w:rPr>
          <w:rFonts w:cs="Times New Roman"/>
          <w:color w:val="auto"/>
          <w:sz w:val="28"/>
          <w:szCs w:val="28"/>
        </w:rPr>
        <w:t xml:space="preserve"> to develop?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Is the data that give by customer clearly?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How to collect data from customer?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The data from the customer enough to build the software?</w:t>
      </w:r>
    </w:p>
    <w:p w:rsidR="00467AFE" w:rsidRPr="00467AFE" w:rsidRDefault="00467AFE" w:rsidP="00467AFE">
      <w:pPr>
        <w:rPr>
          <w:rFonts w:cs="Times New Roman"/>
        </w:rPr>
      </w:pPr>
      <w:r>
        <w:rPr>
          <w:rFonts w:cs="Times New Roman"/>
        </w:rPr>
        <w:br w:type="page"/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5" w:name="_Toc465844941"/>
      <w:r w:rsidRPr="00467AFE">
        <w:rPr>
          <w:rFonts w:ascii="Times New Roman" w:hAnsi="Times New Roman" w:cs="Times New Roman"/>
          <w:sz w:val="32"/>
        </w:rPr>
        <w:lastRenderedPageBreak/>
        <w:t>5.3 Metrics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2232"/>
      </w:tblGrid>
      <w:tr w:rsidR="00467AFE" w:rsidRPr="00467AFE" w:rsidTr="003B0D18">
        <w:tc>
          <w:tcPr>
            <w:tcW w:w="2310" w:type="dxa"/>
            <w:shd w:val="clear" w:color="auto" w:fill="00A0B8"/>
          </w:tcPr>
          <w:p w:rsidR="00467AFE" w:rsidRPr="00467AFE" w:rsidRDefault="00467AFE" w:rsidP="00467AFE">
            <w:pPr>
              <w:tabs>
                <w:tab w:val="right" w:pos="2046"/>
              </w:tabs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31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Unambiguous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ui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Ambiguous requirement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1 = Unambiguous requirement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Correct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c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Incorrect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1 = Correct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Complete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i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 *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Closer to one, the more complete </w:t>
            </w:r>
          </w:p>
        </w:tc>
      </w:tr>
      <w:tr w:rsidR="00467AFE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Understandable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ur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 / Nr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No requirement understood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1 = All requirements understood </w:t>
            </w:r>
          </w:p>
        </w:tc>
      </w:tr>
    </w:tbl>
    <w:p w:rsidR="00467AFE" w:rsidRPr="000D37C5" w:rsidRDefault="00467AFE" w:rsidP="00467AFE">
      <w:pPr>
        <w:rPr>
          <w:rFonts w:cs="Times New Roman"/>
          <w:color w:val="auto"/>
        </w:rPr>
      </w:pP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ui</w:t>
      </w:r>
      <w:r w:rsidRPr="000D37C5">
        <w:rPr>
          <w:rFonts w:cs="Times New Roman"/>
          <w:color w:val="auto"/>
          <w:sz w:val="28"/>
          <w:szCs w:val="28"/>
        </w:rPr>
        <w:t>: the number of requirement for which all reviewers presented identical interpretations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r</w:t>
      </w:r>
      <w:r w:rsidRPr="000D37C5">
        <w:rPr>
          <w:rFonts w:cs="Times New Roman"/>
          <w:color w:val="auto"/>
          <w:sz w:val="28"/>
          <w:szCs w:val="28"/>
        </w:rPr>
        <w:t>: total number of requirement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i</w:t>
      </w:r>
      <w:r w:rsidRPr="000D37C5">
        <w:rPr>
          <w:rFonts w:cs="Times New Roman"/>
          <w:color w:val="auto"/>
          <w:sz w:val="28"/>
          <w:szCs w:val="28"/>
        </w:rPr>
        <w:t xml:space="preserve">: the stimulates input of the function 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s</w:t>
      </w:r>
      <w:r w:rsidRPr="000D37C5">
        <w:rPr>
          <w:rFonts w:cs="Times New Roman"/>
          <w:color w:val="auto"/>
          <w:sz w:val="28"/>
          <w:szCs w:val="28"/>
        </w:rPr>
        <w:t xml:space="preserve">: the stage input of the function </w:t>
      </w:r>
    </w:p>
    <w:p w:rsidR="00062CDA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ur</w:t>
      </w:r>
      <w:r w:rsidRPr="000D37C5">
        <w:rPr>
          <w:rFonts w:cs="Times New Roman"/>
          <w:color w:val="auto"/>
          <w:sz w:val="28"/>
          <w:szCs w:val="28"/>
        </w:rPr>
        <w:t>: the current unique functions requirement</w:t>
      </w:r>
    </w:p>
    <w:p w:rsidR="002253D9" w:rsidRPr="00C71339" w:rsidRDefault="002253D9" w:rsidP="00971961">
      <w:pPr>
        <w:pStyle w:val="Heading1"/>
        <w:numPr>
          <w:ilvl w:val="0"/>
          <w:numId w:val="5"/>
        </w:numPr>
        <w:spacing w:before="240" w:after="0" w:line="259" w:lineRule="auto"/>
        <w:rPr>
          <w:rFonts w:ascii="Times New Roman" w:hAnsi="Times New Roman" w:cs="Times New Roman"/>
          <w:color w:val="00A0B8"/>
          <w:sz w:val="36"/>
          <w:szCs w:val="36"/>
        </w:rPr>
      </w:pPr>
      <w:bookmarkStart w:id="36" w:name="_Toc466895559"/>
      <w:r w:rsidRPr="00C71339">
        <w:rPr>
          <w:rFonts w:ascii="Times New Roman" w:hAnsi="Times New Roman" w:cs="Times New Roman"/>
          <w:color w:val="00A0B8"/>
          <w:sz w:val="36"/>
          <w:szCs w:val="36"/>
        </w:rPr>
        <w:t>Schedule for requirement phase:</w:t>
      </w:r>
      <w:bookmarkEnd w:id="36"/>
    </w:p>
    <w:p w:rsidR="002253D9" w:rsidRPr="00C71339" w:rsidRDefault="002253D9" w:rsidP="00971961">
      <w:pPr>
        <w:pStyle w:val="Heading2"/>
        <w:numPr>
          <w:ilvl w:val="1"/>
          <w:numId w:val="5"/>
        </w:numPr>
        <w:spacing w:before="40" w:line="259" w:lineRule="auto"/>
        <w:ind w:hanging="360"/>
        <w:rPr>
          <w:rFonts w:ascii="Times New Roman" w:hAnsi="Times New Roman" w:cs="Times New Roman"/>
          <w:color w:val="00A0B8"/>
          <w:sz w:val="32"/>
          <w:szCs w:val="32"/>
        </w:rPr>
      </w:pPr>
      <w:bookmarkStart w:id="37" w:name="_Toc466895560"/>
      <w:r w:rsidRPr="00C71339">
        <w:rPr>
          <w:rFonts w:ascii="Times New Roman" w:hAnsi="Times New Roman" w:cs="Times New Roman"/>
          <w:color w:val="00A0B8"/>
          <w:sz w:val="32"/>
          <w:szCs w:val="32"/>
        </w:rPr>
        <w:t>Scope and documents:</w:t>
      </w:r>
      <w:bookmarkEnd w:id="37"/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Start Date: 14/11/2016</w:t>
      </w:r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End Date: 3/12/2016</w:t>
      </w:r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Necessary documents: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Function List (done)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Vision &amp; Scope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Concept of Operations  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lastRenderedPageBreak/>
        <w:t>URD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SRS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Prototype</w:t>
      </w:r>
    </w:p>
    <w:p w:rsidR="002253D9" w:rsidRPr="00C71339" w:rsidRDefault="002253D9" w:rsidP="00971961">
      <w:pPr>
        <w:pStyle w:val="Heading2"/>
        <w:numPr>
          <w:ilvl w:val="1"/>
          <w:numId w:val="5"/>
        </w:numPr>
        <w:spacing w:before="40" w:line="259" w:lineRule="auto"/>
        <w:ind w:hanging="360"/>
        <w:rPr>
          <w:rFonts w:ascii="Times New Roman" w:hAnsi="Times New Roman" w:cs="Times New Roman"/>
          <w:color w:val="00A0B8"/>
          <w:sz w:val="32"/>
          <w:szCs w:val="32"/>
        </w:rPr>
      </w:pPr>
      <w:bookmarkStart w:id="38" w:name="_Toc466895561"/>
      <w:r w:rsidRPr="00C71339">
        <w:rPr>
          <w:rFonts w:ascii="Times New Roman" w:hAnsi="Times New Roman" w:cs="Times New Roman"/>
          <w:color w:val="00A0B8"/>
          <w:sz w:val="32"/>
          <w:szCs w:val="32"/>
        </w:rPr>
        <w:t>Schedule:</w:t>
      </w:r>
      <w:bookmarkEnd w:id="38"/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14/11/2016: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Meeting with customer to review Function List and collect requirement. 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15/11/2016: team meeting to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Fix and complete the Function List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Draw use-case diagram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Assign tasks: 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Vision &amp; Scope document  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Current system + Changes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Proposed System + Analyze proposed system.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Draw function’s work flows of proposed system.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16/11/2016 + 17/11/2016 + 18/11/2016: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19/11/2016: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review document and Use-case diagram, function’s work flows.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21/11/2016: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Fix document and Use-case diagram, function’s work flows.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22/11/2016: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last time review and complete Vision &amp; Scope document, Con-Ops document, Use-case diagram.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Assign:</w:t>
      </w:r>
    </w:p>
    <w:p w:rsidR="002253D9" w:rsidRPr="000D37C5" w:rsidRDefault="002253D9" w:rsidP="00971961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Use-case descriptions.</w:t>
      </w:r>
    </w:p>
    <w:p w:rsidR="002253D9" w:rsidRPr="000D37C5" w:rsidRDefault="002253D9" w:rsidP="00971961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Prototype.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List necessary question.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23/11/2016: </w:t>
      </w:r>
    </w:p>
    <w:p w:rsidR="002253D9" w:rsidRPr="000D37C5" w:rsidRDefault="002253D9" w:rsidP="00971961">
      <w:pPr>
        <w:pStyle w:val="ListParagraph"/>
        <w:numPr>
          <w:ilvl w:val="0"/>
          <w:numId w:val="27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review document.</w:t>
      </w:r>
    </w:p>
    <w:p w:rsidR="002253D9" w:rsidRPr="000D37C5" w:rsidRDefault="002253D9" w:rsidP="00971961">
      <w:pPr>
        <w:pStyle w:val="ListParagraph"/>
        <w:numPr>
          <w:ilvl w:val="0"/>
          <w:numId w:val="27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fix and assign task:</w:t>
      </w:r>
    </w:p>
    <w:p w:rsidR="002253D9" w:rsidRPr="000D37C5" w:rsidRDefault="002253D9" w:rsidP="00971961">
      <w:pPr>
        <w:pStyle w:val="ListParagraph"/>
        <w:numPr>
          <w:ilvl w:val="0"/>
          <w:numId w:val="32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lastRenderedPageBreak/>
        <w:t>Use-case descriptions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24/11/2016 + 25/11/2016: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26/11/2016: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clarify requirements and review document.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28/11/2016: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29/11/2016: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draw context diagram and review use-case descriptions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Assign task: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Features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Quality attributes 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Constrains 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Business rules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List necessary question 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30/11/2016: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show prototype and review document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1/12/2016 -&gt; 2/12/2016: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Fix document and prototype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3/12/2016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show prototype again, validate all document and signed to accept requirement.</w:t>
      </w:r>
    </w:p>
    <w:p w:rsidR="00FC3D7B" w:rsidRPr="00467AFE" w:rsidRDefault="000D37C5" w:rsidP="000D37C5">
      <w:pPr>
        <w:tabs>
          <w:tab w:val="left" w:pos="3518"/>
        </w:tabs>
        <w:rPr>
          <w:rFonts w:cs="Times New Roman"/>
        </w:rPr>
      </w:pPr>
      <w:r>
        <w:rPr>
          <w:rFonts w:cs="Times New Roman"/>
        </w:rPr>
        <w:tab/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DA" w:rsidRDefault="004416DA">
      <w:pPr>
        <w:spacing w:before="0" w:after="0" w:line="240" w:lineRule="auto"/>
      </w:pPr>
      <w:r>
        <w:separator/>
      </w:r>
    </w:p>
  </w:endnote>
  <w:endnote w:type="continuationSeparator" w:id="0">
    <w:p w:rsidR="004416DA" w:rsidRDefault="004416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CBC" w:rsidRPr="00E44CB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4416D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67AFE">
                                <w:rPr>
                                  <w:rFonts w:asciiTheme="majorHAnsi" w:hAnsiTheme="majorHAnsi"/>
                                </w:rPr>
                                <w:t xml:space="preserve">November </w:t>
                              </w:r>
                              <w:r w:rsidR="00F21014">
                                <w:rPr>
                                  <w:rFonts w:asciiTheme="majorHAnsi" w:hAnsiTheme="majorHAnsi"/>
                                </w:rPr>
                                <w:t>2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4416D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67AFE">
                          <w:rPr>
                            <w:rFonts w:asciiTheme="majorHAnsi" w:hAnsiTheme="majorHAnsi"/>
                          </w:rPr>
                          <w:t xml:space="preserve">November </w:t>
                        </w:r>
                        <w:r w:rsidR="00F21014">
                          <w:rPr>
                            <w:rFonts w:asciiTheme="majorHAnsi" w:hAnsiTheme="majorHAnsi"/>
                          </w:rPr>
                          <w:t>2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DA" w:rsidRDefault="004416DA">
      <w:pPr>
        <w:spacing w:before="0" w:after="0" w:line="240" w:lineRule="auto"/>
      </w:pPr>
      <w:r>
        <w:separator/>
      </w:r>
    </w:p>
  </w:footnote>
  <w:footnote w:type="continuationSeparator" w:id="0">
    <w:p w:rsidR="004416DA" w:rsidRDefault="004416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4416D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AF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REQUIREMENT DEVELOPMENT PROCESS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2101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B29B6"/>
    <w:multiLevelType w:val="hybridMultilevel"/>
    <w:tmpl w:val="B14C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E2672"/>
    <w:multiLevelType w:val="hybridMultilevel"/>
    <w:tmpl w:val="1B305DC6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EE6606"/>
    <w:multiLevelType w:val="hybridMultilevel"/>
    <w:tmpl w:val="81DA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92ED8"/>
    <w:multiLevelType w:val="hybridMultilevel"/>
    <w:tmpl w:val="FADEB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94860"/>
    <w:multiLevelType w:val="hybridMultilevel"/>
    <w:tmpl w:val="4A945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0D547C"/>
    <w:multiLevelType w:val="hybridMultilevel"/>
    <w:tmpl w:val="D6FAD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7215C"/>
    <w:multiLevelType w:val="hybridMultilevel"/>
    <w:tmpl w:val="3E20B2E8"/>
    <w:lvl w:ilvl="0" w:tplc="4104AEB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B33B4"/>
    <w:multiLevelType w:val="hybridMultilevel"/>
    <w:tmpl w:val="9A901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D0531A"/>
    <w:multiLevelType w:val="hybridMultilevel"/>
    <w:tmpl w:val="83BA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F5596"/>
    <w:multiLevelType w:val="hybridMultilevel"/>
    <w:tmpl w:val="62CCC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12"/>
  </w:num>
  <w:num w:numId="5">
    <w:abstractNumId w:val="14"/>
  </w:num>
  <w:num w:numId="6">
    <w:abstractNumId w:val="11"/>
  </w:num>
  <w:num w:numId="7">
    <w:abstractNumId w:val="18"/>
  </w:num>
  <w:num w:numId="8">
    <w:abstractNumId w:val="22"/>
  </w:num>
  <w:num w:numId="9">
    <w:abstractNumId w:val="15"/>
  </w:num>
  <w:num w:numId="10">
    <w:abstractNumId w:val="9"/>
  </w:num>
  <w:num w:numId="11">
    <w:abstractNumId w:val="25"/>
  </w:num>
  <w:num w:numId="12">
    <w:abstractNumId w:val="3"/>
  </w:num>
  <w:num w:numId="13">
    <w:abstractNumId w:val="7"/>
  </w:num>
  <w:num w:numId="14">
    <w:abstractNumId w:val="24"/>
  </w:num>
  <w:num w:numId="15">
    <w:abstractNumId w:val="28"/>
  </w:num>
  <w:num w:numId="16">
    <w:abstractNumId w:val="31"/>
  </w:num>
  <w:num w:numId="17">
    <w:abstractNumId w:val="8"/>
  </w:num>
  <w:num w:numId="18">
    <w:abstractNumId w:val="16"/>
  </w:num>
  <w:num w:numId="19">
    <w:abstractNumId w:val="30"/>
  </w:num>
  <w:num w:numId="20">
    <w:abstractNumId w:val="20"/>
  </w:num>
  <w:num w:numId="21">
    <w:abstractNumId w:val="13"/>
  </w:num>
  <w:num w:numId="22">
    <w:abstractNumId w:val="21"/>
  </w:num>
  <w:num w:numId="23">
    <w:abstractNumId w:val="19"/>
  </w:num>
  <w:num w:numId="24">
    <w:abstractNumId w:val="27"/>
  </w:num>
  <w:num w:numId="25">
    <w:abstractNumId w:val="23"/>
  </w:num>
  <w:num w:numId="26">
    <w:abstractNumId w:val="4"/>
  </w:num>
  <w:num w:numId="27">
    <w:abstractNumId w:val="6"/>
  </w:num>
  <w:num w:numId="28">
    <w:abstractNumId w:val="17"/>
  </w:num>
  <w:num w:numId="29">
    <w:abstractNumId w:val="32"/>
  </w:num>
  <w:num w:numId="30">
    <w:abstractNumId w:val="26"/>
  </w:num>
  <w:num w:numId="31">
    <w:abstractNumId w:val="10"/>
  </w:num>
  <w:num w:numId="32">
    <w:abstractNumId w:val="2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3240"/>
    <w:rsid w:val="00046235"/>
    <w:rsid w:val="00046E70"/>
    <w:rsid w:val="00062CDA"/>
    <w:rsid w:val="000779E5"/>
    <w:rsid w:val="000839C1"/>
    <w:rsid w:val="00090E24"/>
    <w:rsid w:val="000D10D2"/>
    <w:rsid w:val="000D37C5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716B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253D9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6DA"/>
    <w:rsid w:val="0046317A"/>
    <w:rsid w:val="00465033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73C1"/>
    <w:rsid w:val="00900EE0"/>
    <w:rsid w:val="00904390"/>
    <w:rsid w:val="0091104B"/>
    <w:rsid w:val="00915F8F"/>
    <w:rsid w:val="00930078"/>
    <w:rsid w:val="00936629"/>
    <w:rsid w:val="009439C6"/>
    <w:rsid w:val="009534CE"/>
    <w:rsid w:val="00965318"/>
    <w:rsid w:val="009654E6"/>
    <w:rsid w:val="00966A3C"/>
    <w:rsid w:val="00971961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7E9F"/>
    <w:rsid w:val="00BD020C"/>
    <w:rsid w:val="00BF59BD"/>
    <w:rsid w:val="00C06858"/>
    <w:rsid w:val="00C27D95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44CBC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D1FB1-3493-40AB-BDAF-1442D99D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13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2017-01-08T17:30:00Z</dcterms:created>
  <dcterms:modified xsi:type="dcterms:W3CDTF">2017-01-08T17:31:00Z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
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242B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242B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242B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242B3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242B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9119B82" wp14:editId="6387C063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242B3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242B3E" w:rsidRDefault="0091105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E4DE6" w:rsidRPr="00242B3E">
                <w:rPr>
                  <w:rFonts w:ascii="Times New Roman" w:hAnsi="Times New Roman" w:cs="Times New Roman"/>
                </w:rPr>
                <w:t>Risk</w:t>
              </w:r>
              <w:r w:rsidR="00BD020C" w:rsidRPr="00242B3E">
                <w:rPr>
                  <w:rFonts w:ascii="Times New Roman" w:hAnsi="Times New Roman" w:cs="Times New Roman"/>
                </w:rPr>
                <w:t xml:space="preserve"> Management Plan</w:t>
              </w:r>
            </w:sdtContent>
          </w:sdt>
          <w:r w:rsidR="002E3E8B" w:rsidRPr="00242B3E">
            <w:rPr>
              <w:rFonts w:ascii="Times New Roman" w:hAnsi="Times New Roman" w:cs="Times New Roman"/>
            </w:rPr>
            <w:t xml:space="preserve"> </w:t>
          </w:r>
        </w:p>
        <w:p w:rsidR="002E3E8B" w:rsidRPr="00242B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42B3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242B3E">
            <w:rPr>
              <w:rFonts w:ascii="Times New Roman" w:hAnsi="Times New Roman" w:cs="Times New Roman"/>
            </w:rPr>
            <w:br w:type="page"/>
          </w:r>
        </w:p>
        <w:p w:rsidR="002163EE" w:rsidRPr="00242B3E" w:rsidRDefault="0091105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42B3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851565"/>
      <w:bookmarkEnd w:id="0"/>
      <w:bookmarkEnd w:id="1"/>
      <w:bookmarkEnd w:id="2"/>
      <w:bookmarkEnd w:id="3"/>
      <w:bookmarkEnd w:id="4"/>
      <w:r w:rsidRPr="00242B3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242B3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242B3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2B788A">
            <w:pPr>
              <w:jc w:val="center"/>
              <w:rPr>
                <w:rFonts w:cs="Times New Roman"/>
              </w:rPr>
            </w:pPr>
            <w:r w:rsidRPr="00242B3E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242B3E" w:rsidRDefault="00FE4D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2/11</w:t>
            </w:r>
            <w:r w:rsidR="00701DED" w:rsidRPr="00242B3E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242B3E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1.0</w:t>
            </w:r>
          </w:p>
        </w:tc>
      </w:tr>
      <w:tr w:rsidR="002B788A" w:rsidRPr="00242B3E" w:rsidTr="002B78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:rsidR="002B788A" w:rsidRPr="00242B3E" w:rsidRDefault="002B788A" w:rsidP="002B78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  <w:vAlign w:val="center"/>
          </w:tcPr>
          <w:p w:rsidR="002B788A" w:rsidRPr="00242B3E" w:rsidRDefault="002B788A" w:rsidP="002B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2B788A" w:rsidRPr="00242B3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2B788A" w:rsidRPr="00242B3E" w:rsidRDefault="002B788A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2B788A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  <w:p w:rsidR="00B302D9" w:rsidRPr="00242B3E" w:rsidRDefault="00B302D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10/11/2016</w:t>
            </w:r>
            <w:bookmarkStart w:id="8" w:name="_GoBack"/>
            <w:bookmarkEnd w:id="8"/>
          </w:p>
        </w:tc>
        <w:tc>
          <w:tcPr>
            <w:tcW w:w="4052" w:type="dxa"/>
          </w:tcPr>
          <w:p w:rsidR="002B788A" w:rsidRPr="00242B3E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2B788A" w:rsidRPr="00242B3E" w:rsidRDefault="002B788A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242B3E" w:rsidRDefault="00554E70" w:rsidP="00554E70">
      <w:pPr>
        <w:rPr>
          <w:rFonts w:cs="Times New Roman"/>
        </w:rPr>
      </w:pPr>
    </w:p>
    <w:p w:rsidR="00554E70" w:rsidRPr="00242B3E" w:rsidRDefault="00554E70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242B3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242B3E">
            <w:rPr>
              <w:rFonts w:ascii="Times New Roman" w:hAnsi="Times New Roman" w:cs="Times New Roman"/>
            </w:rPr>
            <w:t>Contents</w:t>
          </w:r>
        </w:p>
        <w:p w:rsidR="00A70EE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42B3E">
            <w:rPr>
              <w:rFonts w:cs="Times New Roman"/>
            </w:rPr>
            <w:fldChar w:fldCharType="begin"/>
          </w:r>
          <w:r w:rsidRPr="00242B3E">
            <w:rPr>
              <w:rFonts w:cs="Times New Roman"/>
            </w:rPr>
            <w:instrText xml:space="preserve"> TOC \o "1-3" \h \z \u </w:instrText>
          </w:r>
          <w:r w:rsidRPr="00242B3E">
            <w:rPr>
              <w:rFonts w:cs="Times New Roman"/>
            </w:rPr>
            <w:fldChar w:fldCharType="separate"/>
          </w:r>
          <w:hyperlink w:anchor="_Toc465851565" w:history="1">
            <w:r w:rsidR="00A70EEB" w:rsidRPr="00126A4C">
              <w:rPr>
                <w:rStyle w:val="Hyperlink"/>
                <w:rFonts w:cs="Times New Roman"/>
              </w:rPr>
              <w:t>Revision Table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_Toc465851565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1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91105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6" w:history="1">
            <w:r w:rsidR="00A70EEB" w:rsidRPr="00126A4C">
              <w:rPr>
                <w:rStyle w:val="Hyperlink"/>
                <w:rFonts w:cs="Times New Roman"/>
              </w:rPr>
              <w:t>1.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INTRODUCTION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_Toc465851566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3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7" w:history="1">
            <w:r w:rsidR="00A70EEB" w:rsidRPr="00126A4C">
              <w:rPr>
                <w:rStyle w:val="Hyperlink"/>
                <w:rFonts w:cs="Times New Roman"/>
                <w:noProof/>
              </w:rPr>
              <w:t>1.1.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Purpose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8" w:history="1">
            <w:r w:rsidR="00A70EEB" w:rsidRPr="00126A4C">
              <w:rPr>
                <w:rStyle w:val="Hyperlink"/>
                <w:rFonts w:cs="Times New Roman"/>
                <w:noProof/>
              </w:rPr>
              <w:t>1.2.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Audience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_Toc465851568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9" w:history="1">
            <w:r w:rsidR="00A70EEB" w:rsidRPr="00126A4C">
              <w:rPr>
                <w:rStyle w:val="Hyperlink"/>
                <w:rFonts w:cs="Times New Roman"/>
              </w:rPr>
              <w:t>2.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Process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_Toc465851569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4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0" w:history="1">
            <w:r w:rsidR="00A70EEB" w:rsidRPr="00126A4C">
              <w:rPr>
                <w:rStyle w:val="Hyperlink"/>
                <w:rFonts w:cs="Times New Roman"/>
                <w:noProof/>
              </w:rPr>
              <w:t>2.1.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Process flow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_Toc465851570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1" w:history="1">
            <w:r w:rsidR="00A70EEB" w:rsidRPr="00126A4C">
              <w:rPr>
                <w:rStyle w:val="Hyperlink"/>
                <w:rFonts w:cs="Times New Roman"/>
                <w:noProof/>
              </w:rPr>
              <w:t>2.2.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Activities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_Toc465851571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2" w:history="1">
            <w:r w:rsidR="00A70EEB" w:rsidRPr="00126A4C">
              <w:rPr>
                <w:rStyle w:val="Hyperlink"/>
                <w:rFonts w:cs="Times New Roman"/>
              </w:rPr>
              <w:t>3.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Quantification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_Toc465851572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5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3" w:history="1">
            <w:r w:rsidR="00A70EEB" w:rsidRPr="00126A4C">
              <w:rPr>
                <w:rStyle w:val="Hyperlink"/>
                <w:rFonts w:cs="Times New Roman"/>
                <w:noProof/>
              </w:rPr>
              <w:t>3.1.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status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_Toc465851573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5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4" w:history="1">
            <w:r w:rsidR="00A70EEB" w:rsidRPr="00126A4C">
              <w:rPr>
                <w:rStyle w:val="Hyperlink"/>
                <w:rFonts w:cs="Times New Roman"/>
                <w:noProof/>
              </w:rPr>
              <w:t>3.2.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probability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_Toc465851574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5" w:history="1">
            <w:r w:rsidR="00A70EEB" w:rsidRPr="00126A4C">
              <w:rPr>
                <w:rStyle w:val="Hyperlink"/>
                <w:rFonts w:cs="Times New Roman"/>
                <w:noProof/>
              </w:rPr>
              <w:t>3.3.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severity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_Toc465851575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6" w:history="1">
            <w:r w:rsidR="00A70EEB" w:rsidRPr="00126A4C">
              <w:rPr>
                <w:rStyle w:val="Hyperlink"/>
                <w:rFonts w:cs="Times New Roman"/>
                <w:noProof/>
              </w:rPr>
              <w:t>3.4.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_Toc465851576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7" w:history="1">
            <w:r w:rsidR="00A70EEB" w:rsidRPr="00126A4C">
              <w:rPr>
                <w:rStyle w:val="Hyperlink"/>
                <w:rFonts w:cs="Times New Roman"/>
                <w:noProof/>
              </w:rPr>
              <w:t>3.5.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 calculation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7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91105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8" w:history="1">
            <w:r w:rsidR="00A70EEB" w:rsidRPr="00126A4C">
              <w:rPr>
                <w:rStyle w:val="Hyperlink"/>
                <w:rFonts w:cs="Times New Roman"/>
              </w:rPr>
              <w:t>4.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Roles and Responsibilites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_Toc465851578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8</w:t>
            </w:r>
            <w:r w:rsidR="00A70EEB">
              <w:rPr>
                <w:webHidden/>
              </w:rPr>
              <w:fldChar w:fldCharType="end"/>
            </w:r>
          </w:hyperlink>
        </w:p>
        <w:p w:rsidR="00625A6A" w:rsidRPr="00242B3E" w:rsidRDefault="00625A6A">
          <w:pPr>
            <w:rPr>
              <w:rFonts w:cs="Times New Roman"/>
            </w:rPr>
          </w:pPr>
          <w:r w:rsidRPr="00242B3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242B3E" w:rsidRDefault="00DF6A47" w:rsidP="00625A6A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p w:rsidR="00676FD4" w:rsidRPr="00242B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5851566"/>
      <w:r w:rsidRPr="00242B3E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242B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5851567"/>
      <w:r w:rsidRPr="00242B3E">
        <w:rPr>
          <w:rFonts w:ascii="Times New Roman" w:hAnsi="Times New Roman" w:cs="Times New Roman"/>
          <w:sz w:val="32"/>
        </w:rPr>
        <w:t>P</w:t>
      </w:r>
      <w:r w:rsidR="00563885" w:rsidRPr="00242B3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F63BC2" w:rsidRDefault="00701DED" w:rsidP="00701DED">
      <w:pPr>
        <w:pStyle w:val="ListParagraph"/>
        <w:numPr>
          <w:ilvl w:val="0"/>
          <w:numId w:val="30"/>
        </w:numPr>
        <w:rPr>
          <w:rFonts w:cs="Times New Roman"/>
          <w:color w:val="auto"/>
        </w:rPr>
      </w:pPr>
      <w:r w:rsidRPr="00F63BC2">
        <w:rPr>
          <w:rFonts w:cs="Times New Roman"/>
          <w:color w:val="auto"/>
          <w:sz w:val="28"/>
          <w:szCs w:val="28"/>
        </w:rPr>
        <w:t xml:space="preserve">This document is description about </w:t>
      </w:r>
      <w:r w:rsidR="00C16A96" w:rsidRPr="00F63BC2">
        <w:rPr>
          <w:rFonts w:cs="Times New Roman"/>
          <w:color w:val="auto"/>
          <w:sz w:val="28"/>
          <w:szCs w:val="28"/>
        </w:rPr>
        <w:t>Risk</w:t>
      </w:r>
      <w:r w:rsidRPr="00F63BC2">
        <w:rPr>
          <w:rFonts w:cs="Times New Roman"/>
          <w:color w:val="auto"/>
          <w:sz w:val="28"/>
          <w:szCs w:val="28"/>
        </w:rPr>
        <w:t xml:space="preserve"> Management Plan. It introduces </w:t>
      </w:r>
      <w:r w:rsidR="00F07B1F" w:rsidRPr="00F63BC2">
        <w:rPr>
          <w:rFonts w:cs="Times New Roman"/>
          <w:color w:val="auto"/>
          <w:sz w:val="28"/>
          <w:szCs w:val="28"/>
        </w:rPr>
        <w:t>process flow of action</w:t>
      </w:r>
      <w:r w:rsidR="00C16A96" w:rsidRPr="00F63BC2">
        <w:rPr>
          <w:rFonts w:cs="Times New Roman"/>
          <w:color w:val="auto"/>
          <w:sz w:val="28"/>
          <w:szCs w:val="28"/>
        </w:rPr>
        <w:t>s to manage risk in project</w:t>
      </w:r>
      <w:r w:rsidR="00F07B1F" w:rsidRPr="00F63BC2">
        <w:rPr>
          <w:rFonts w:cs="Times New Roman"/>
          <w:color w:val="auto"/>
          <w:sz w:val="28"/>
          <w:szCs w:val="28"/>
        </w:rPr>
        <w:t>, description of each action and measure risk</w:t>
      </w:r>
      <w:r w:rsidRPr="00F63BC2">
        <w:rPr>
          <w:rFonts w:cs="Times New Roman"/>
          <w:color w:val="auto"/>
          <w:sz w:val="28"/>
          <w:szCs w:val="28"/>
        </w:rPr>
        <w:t>.</w:t>
      </w:r>
    </w:p>
    <w:p w:rsidR="00701DED" w:rsidRPr="00242B3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5851568"/>
      <w:r w:rsidRPr="00242B3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F63BC2" w:rsidRDefault="00701DED" w:rsidP="00150184">
      <w:pPr>
        <w:pStyle w:val="ListParagraph"/>
        <w:numPr>
          <w:ilvl w:val="0"/>
          <w:numId w:val="30"/>
        </w:numPr>
        <w:rPr>
          <w:rFonts w:cs="Times New Roman"/>
          <w:color w:val="auto"/>
        </w:rPr>
      </w:pPr>
      <w:r w:rsidRPr="00F63BC2">
        <w:rPr>
          <w:rFonts w:cs="Times New Roman"/>
          <w:noProof/>
          <w:color w:val="auto"/>
          <w:sz w:val="28"/>
          <w:szCs w:val="28"/>
        </w:rPr>
        <w:t>The main audiences of this document are: Ment</w:t>
      </w:r>
      <w:r w:rsidR="00F07B1F" w:rsidRPr="00F63BC2">
        <w:rPr>
          <w:rFonts w:cs="Times New Roman"/>
          <w:noProof/>
          <w:color w:val="auto"/>
          <w:sz w:val="28"/>
          <w:szCs w:val="28"/>
        </w:rPr>
        <w:t xml:space="preserve">or, Base Steps </w:t>
      </w:r>
      <w:r w:rsidR="008D5FAE" w:rsidRPr="00F63BC2">
        <w:rPr>
          <w:rFonts w:cs="Times New Roman"/>
          <w:noProof/>
          <w:color w:val="auto"/>
          <w:sz w:val="28"/>
          <w:szCs w:val="28"/>
        </w:rPr>
        <w:t>S</w:t>
      </w:r>
      <w:r w:rsidR="00F07B1F" w:rsidRPr="00F63BC2">
        <w:rPr>
          <w:rFonts w:cs="Times New Roman"/>
          <w:noProof/>
          <w:color w:val="auto"/>
          <w:sz w:val="28"/>
          <w:szCs w:val="28"/>
        </w:rPr>
        <w:t>olution Team</w:t>
      </w:r>
      <w:r w:rsidRPr="00F63BC2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242B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5851569"/>
      <w:r w:rsidRPr="00242B3E">
        <w:rPr>
          <w:rFonts w:ascii="Times New Roman" w:hAnsi="Times New Roman" w:cs="Times New Roman"/>
          <w:sz w:val="36"/>
        </w:rPr>
        <w:lastRenderedPageBreak/>
        <w:t>Pro</w:t>
      </w:r>
      <w:r w:rsidR="00FC3D7B" w:rsidRPr="00242B3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242B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5851570"/>
      <w:r w:rsidRPr="00242B3E">
        <w:rPr>
          <w:rFonts w:ascii="Times New Roman" w:hAnsi="Times New Roman" w:cs="Times New Roman"/>
          <w:sz w:val="32"/>
        </w:rPr>
        <w:t>Process flow</w:t>
      </w:r>
      <w:bookmarkEnd w:id="22"/>
      <w:bookmarkEnd w:id="23"/>
      <w:bookmarkEnd w:id="24"/>
    </w:p>
    <w:p w:rsidR="000E5FC2" w:rsidRDefault="00296882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469582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V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4" w:rsidRDefault="00DB3AC4" w:rsidP="00A21875">
      <w:pPr>
        <w:jc w:val="both"/>
        <w:rPr>
          <w:rFonts w:cs="Times New Roman"/>
        </w:rPr>
      </w:pPr>
    </w:p>
    <w:p w:rsidR="00DB3AC4" w:rsidRPr="00242B3E" w:rsidRDefault="002C1BF3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drawing>
          <wp:inline distT="0" distB="0" distL="0" distR="0">
            <wp:extent cx="44767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242B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5851571"/>
      <w:r w:rsidRPr="00242B3E">
        <w:rPr>
          <w:rFonts w:ascii="Times New Roman" w:hAnsi="Times New Roman" w:cs="Times New Roman"/>
          <w:sz w:val="32"/>
        </w:rPr>
        <w:t>Activities</w:t>
      </w:r>
      <w:bookmarkEnd w:id="25"/>
      <w:bookmarkEnd w:id="26"/>
      <w:bookmarkEnd w:id="27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429"/>
        <w:gridCol w:w="2914"/>
        <w:gridCol w:w="1694"/>
        <w:gridCol w:w="1631"/>
        <w:gridCol w:w="1890"/>
      </w:tblGrid>
      <w:tr w:rsidR="00E24A1E" w:rsidRPr="00242B3E" w:rsidTr="00E24A1E">
        <w:tc>
          <w:tcPr>
            <w:tcW w:w="1429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291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69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631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890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Identify Risk</w:t>
            </w:r>
          </w:p>
        </w:tc>
        <w:tc>
          <w:tcPr>
            <w:tcW w:w="2914" w:type="dxa"/>
          </w:tcPr>
          <w:p w:rsidR="008D5FAE" w:rsidRPr="00242B3E" w:rsidRDefault="008D5FAE" w:rsidP="008D5FAE">
            <w:p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Development team will define list of risk by:</w:t>
            </w:r>
          </w:p>
          <w:p w:rsidR="008D5FAE" w:rsidRPr="00EA3729" w:rsidRDefault="008D5FAE" w:rsidP="00EA3729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Brainstorming</w:t>
            </w:r>
          </w:p>
          <w:p w:rsidR="00F63BC2" w:rsidRPr="00EA3729" w:rsidRDefault="00F63BC2" w:rsidP="008D5FAE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b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Interview</w:t>
            </w:r>
          </w:p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</w:p>
        </w:tc>
        <w:tc>
          <w:tcPr>
            <w:tcW w:w="1694" w:type="dxa"/>
          </w:tcPr>
          <w:p w:rsidR="005B7905" w:rsidRPr="00242B3E" w:rsidRDefault="008D5FAE" w:rsidP="008D5FAE">
            <w:pPr>
              <w:spacing w:after="120"/>
              <w:rPr>
                <w:rFonts w:cs="Times New Roman"/>
                <w:color w:val="auto"/>
              </w:rPr>
            </w:pPr>
            <w:r w:rsidRPr="00242B3E">
              <w:rPr>
                <w:rFonts w:eastAsia="Arial Unicode MS" w:cs="Times New Roman"/>
                <w:color w:val="auto"/>
                <w:sz w:val="28"/>
              </w:rPr>
              <w:t xml:space="preserve">Project scope, schedule, </w:t>
            </w:r>
            <w:r w:rsidR="00334BD8" w:rsidRPr="00242B3E">
              <w:rPr>
                <w:rFonts w:eastAsia="Arial Unicode MS" w:cs="Times New Roman"/>
                <w:color w:val="auto"/>
                <w:sz w:val="28"/>
              </w:rPr>
              <w:t xml:space="preserve">cost and </w:t>
            </w:r>
            <w:r w:rsidRPr="00242B3E">
              <w:rPr>
                <w:rFonts w:eastAsia="Arial Unicode MS" w:cs="Times New Roman"/>
                <w:color w:val="auto"/>
                <w:sz w:val="28"/>
              </w:rPr>
              <w:t>constrain.</w:t>
            </w:r>
          </w:p>
        </w:tc>
        <w:tc>
          <w:tcPr>
            <w:tcW w:w="1631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8D5FAE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Analyz</w:t>
            </w:r>
            <w:r w:rsidR="005B7905" w:rsidRPr="00242B3E">
              <w:rPr>
                <w:rFonts w:cs="Times New Roman"/>
                <w:color w:val="auto"/>
                <w:sz w:val="28"/>
                <w:szCs w:val="28"/>
              </w:rPr>
              <w:t xml:space="preserve">e </w:t>
            </w:r>
            <w:r w:rsidRPr="00242B3E">
              <w:rPr>
                <w:rFonts w:cs="Times New Roman"/>
                <w:color w:val="auto"/>
                <w:sz w:val="28"/>
                <w:szCs w:val="28"/>
              </w:rPr>
              <w:t>Risk</w:t>
            </w:r>
          </w:p>
        </w:tc>
        <w:tc>
          <w:tcPr>
            <w:tcW w:w="2914" w:type="dxa"/>
          </w:tcPr>
          <w:p w:rsidR="005B7905" w:rsidRPr="00242B3E" w:rsidRDefault="00334BD8" w:rsidP="00334BD8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Status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Plan Action</w:t>
            </w:r>
          </w:p>
        </w:tc>
        <w:tc>
          <w:tcPr>
            <w:tcW w:w="2914" w:type="dxa"/>
          </w:tcPr>
          <w:p w:rsidR="005B7905" w:rsidRPr="00242B3E" w:rsidRDefault="00801BD3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analysis of risk to find out the solution for risk and plan for implement that solution.</w:t>
            </w:r>
            <w:r w:rsidRPr="00242B3E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 and Risk Status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Implement and Monitor</w:t>
            </w:r>
          </w:p>
        </w:tc>
        <w:tc>
          <w:tcPr>
            <w:tcW w:w="2914" w:type="dxa"/>
          </w:tcPr>
          <w:p w:rsidR="005B7905" w:rsidRPr="00242B3E" w:rsidRDefault="003A3B9B" w:rsidP="003A3B9B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Execute action of solution for risk and document risk report</w:t>
            </w:r>
          </w:p>
        </w:tc>
        <w:tc>
          <w:tcPr>
            <w:tcW w:w="1694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member, 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Measure and Control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Risk Report to measure and control risk</w:t>
            </w:r>
          </w:p>
        </w:tc>
        <w:tc>
          <w:tcPr>
            <w:tcW w:w="1694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Risk Check List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manager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Summary documentation of risk report</w:t>
            </w:r>
          </w:p>
        </w:tc>
        <w:tc>
          <w:tcPr>
            <w:tcW w:w="1694" w:type="dxa"/>
          </w:tcPr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 of Risk</w:t>
            </w:r>
          </w:p>
        </w:tc>
        <w:tc>
          <w:tcPr>
            <w:tcW w:w="1890" w:type="dxa"/>
          </w:tcPr>
          <w:p w:rsidR="005B7905" w:rsidRPr="00242B3E" w:rsidRDefault="00A1469C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member</w:t>
            </w:r>
          </w:p>
        </w:tc>
      </w:tr>
    </w:tbl>
    <w:p w:rsidR="00A21875" w:rsidRPr="00242B3E" w:rsidRDefault="00A21875" w:rsidP="00A21875">
      <w:pPr>
        <w:rPr>
          <w:rFonts w:cs="Times New Roman"/>
        </w:rPr>
      </w:pPr>
    </w:p>
    <w:p w:rsidR="00FC3D7B" w:rsidRPr="00242B3E" w:rsidRDefault="00253767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8" w:name="_Toc465851572"/>
      <w:r w:rsidRPr="00242B3E">
        <w:rPr>
          <w:rFonts w:ascii="Times New Roman" w:hAnsi="Times New Roman" w:cs="Times New Roman"/>
          <w:sz w:val="36"/>
        </w:rPr>
        <w:lastRenderedPageBreak/>
        <w:t>Quantification</w:t>
      </w:r>
      <w:bookmarkEnd w:id="28"/>
    </w:p>
    <w:p w:rsidR="00062CDA" w:rsidRPr="00242B3E" w:rsidRDefault="003E755D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9" w:name="_Toc465851573"/>
      <w:r w:rsidRPr="00242B3E">
        <w:rPr>
          <w:rFonts w:ascii="Times New Roman" w:hAnsi="Times New Roman" w:cs="Times New Roman"/>
          <w:sz w:val="32"/>
        </w:rPr>
        <w:t>Risk status</w:t>
      </w:r>
      <w:bookmarkEnd w:id="29"/>
    </w:p>
    <w:tbl>
      <w:tblPr>
        <w:tblW w:w="7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488"/>
      </w:tblGrid>
      <w:tr w:rsidR="003E755D" w:rsidRPr="00242B3E" w:rsidTr="00111391">
        <w:trPr>
          <w:trHeight w:val="435"/>
          <w:jc w:val="center"/>
        </w:trPr>
        <w:tc>
          <w:tcPr>
            <w:tcW w:w="2100" w:type="dxa"/>
            <w:shd w:val="clear" w:color="auto" w:fill="00A0B8" w:themeFill="accent1"/>
            <w:noWrap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>Status of risk</w:t>
            </w:r>
          </w:p>
        </w:tc>
        <w:tc>
          <w:tcPr>
            <w:tcW w:w="5488" w:type="dxa"/>
            <w:shd w:val="clear" w:color="auto" w:fill="00A0B8" w:themeFill="accent1"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 xml:space="preserve">Description </w:t>
            </w:r>
          </w:p>
        </w:tc>
      </w:tr>
      <w:tr w:rsidR="003E755D" w:rsidRPr="00242B3E" w:rsidTr="00111391">
        <w:trPr>
          <w:trHeight w:val="30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 w:rsidP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3E755D" w:rsidRPr="00242B3E" w:rsidTr="00111391">
        <w:trPr>
          <w:trHeight w:val="63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5488" w:type="dxa"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625A6A" w:rsidRPr="00242B3E" w:rsidRDefault="00625A6A" w:rsidP="00625A6A">
      <w:pPr>
        <w:rPr>
          <w:rFonts w:cs="Times New Roman"/>
        </w:rPr>
      </w:pPr>
    </w:p>
    <w:p w:rsidR="00625A6A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0" w:name="_Toc465851574"/>
      <w:r w:rsidRPr="00242B3E">
        <w:rPr>
          <w:rFonts w:ascii="Times New Roman" w:hAnsi="Times New Roman" w:cs="Times New Roman"/>
          <w:sz w:val="32"/>
        </w:rPr>
        <w:t>Risk probability</w:t>
      </w:r>
      <w:bookmarkEnd w:id="30"/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</w:tblGrid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Probability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1" w:name="_Toc465851575"/>
      <w:r w:rsidRPr="00242B3E">
        <w:rPr>
          <w:rFonts w:ascii="Times New Roman" w:hAnsi="Times New Roman" w:cs="Times New Roman"/>
          <w:sz w:val="32"/>
        </w:rPr>
        <w:t>Risk severity</w:t>
      </w:r>
      <w:bookmarkEnd w:id="31"/>
    </w:p>
    <w:tbl>
      <w:tblPr>
        <w:tblStyle w:val="TableGrid"/>
        <w:tblW w:w="3145" w:type="dxa"/>
        <w:jc w:val="center"/>
        <w:tblLook w:val="04A0" w:firstRow="1" w:lastRow="0" w:firstColumn="1" w:lastColumn="0" w:noHBand="0" w:noVBand="1"/>
      </w:tblPr>
      <w:tblGrid>
        <w:gridCol w:w="1345"/>
        <w:gridCol w:w="1800"/>
      </w:tblGrid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Impact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Critical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lastRenderedPageBreak/>
              <w:t>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B6ED3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87B9C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Pr="00242B3E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242B3E" w:rsidRPr="00242B3E" w:rsidRDefault="00242B3E" w:rsidP="003E755D">
      <w:pPr>
        <w:rPr>
          <w:rFonts w:cs="Times New Roman"/>
        </w:rPr>
      </w:pPr>
    </w:p>
    <w:p w:rsidR="00242B3E" w:rsidRDefault="00242B3E" w:rsidP="003E755D">
      <w:pPr>
        <w:rPr>
          <w:rFonts w:cs="Times New Roman"/>
        </w:rPr>
      </w:pPr>
    </w:p>
    <w:p w:rsidR="00733EBF" w:rsidRPr="00242B3E" w:rsidRDefault="00733EBF" w:rsidP="003E755D">
      <w:pPr>
        <w:rPr>
          <w:rFonts w:cs="Times New Roman"/>
        </w:rPr>
      </w:pPr>
    </w:p>
    <w:p w:rsidR="003E755D" w:rsidRPr="00242B3E" w:rsidRDefault="003E755D" w:rsidP="00242B3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2" w:name="_Toc465851576"/>
      <w:r w:rsidRPr="00242B3E">
        <w:rPr>
          <w:rFonts w:ascii="Times New Roman" w:hAnsi="Times New Roman" w:cs="Times New Roman"/>
          <w:sz w:val="32"/>
        </w:rPr>
        <w:t>Risk level</w:t>
      </w:r>
      <w:bookmarkEnd w:id="32"/>
    </w:p>
    <w:p w:rsidR="00242B3E" w:rsidRPr="00242B3E" w:rsidRDefault="00242B3E" w:rsidP="00242B3E">
      <w:pPr>
        <w:rPr>
          <w:rFonts w:cs="Times New Roman"/>
        </w:rPr>
      </w:pP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1622"/>
        <w:gridCol w:w="4453"/>
        <w:gridCol w:w="3555"/>
      </w:tblGrid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Glossary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</w:tcPr>
          <w:p w:rsidR="00D33E2A" w:rsidRPr="00242B3E" w:rsidRDefault="00D33E2A" w:rsidP="009D04F0">
            <w:pPr>
              <w:spacing w:after="120"/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</w:rPr>
              <w:t xml:space="preserve">Risk </w:t>
            </w:r>
            <w:r w:rsidR="00002B71">
              <w:rPr>
                <w:rFonts w:cs="Times New Roman"/>
                <w:b/>
                <w:color w:val="FFFFFF" w:themeColor="background1"/>
                <w:sz w:val="28"/>
              </w:rPr>
              <w:t>s</w:t>
            </w:r>
            <w:r>
              <w:rPr>
                <w:rFonts w:cs="Times New Roman"/>
                <w:b/>
                <w:color w:val="FFFFFF" w:themeColor="background1"/>
                <w:sz w:val="28"/>
              </w:rPr>
              <w:t>core</w:t>
            </w:r>
            <w:r w:rsidR="009D04F0">
              <w:rPr>
                <w:rFonts w:cs="Times New Roman"/>
                <w:b/>
                <w:color w:val="FFFFFF" w:themeColor="background1"/>
                <w:sz w:val="28"/>
              </w:rPr>
              <w:t xml:space="preserve"> = P*S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High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Major 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 xml:space="preserve">Immediate action required. 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Pr="00242B3E" w:rsidRDefault="009D04F0" w:rsidP="009D04F0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 15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Medium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Some </w:t>
            </w:r>
            <w:r w:rsidRPr="00242B3E">
              <w:rPr>
                <w:rFonts w:cs="Times New Roman"/>
                <w:color w:val="auto"/>
                <w:sz w:val="28"/>
              </w:rPr>
              <w:t>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Managed by </w:t>
            </w:r>
            <w:r w:rsidRPr="00242B3E">
              <w:rPr>
                <w:rFonts w:cs="Times New Roman"/>
                <w:color w:val="auto"/>
                <w:sz w:val="28"/>
              </w:rPr>
              <w:t>specific monitoring or response procedure.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 6</w:t>
            </w:r>
          </w:p>
          <w:p w:rsidR="009D04F0" w:rsidRP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&lt;= 12</w:t>
            </w:r>
          </w:p>
        </w:tc>
      </w:tr>
      <w:tr w:rsidR="00D33E2A" w:rsidRPr="00242B3E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D33E2A" w:rsidRPr="00242B3E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Low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spacing w:before="120" w:after="120"/>
              <w:rPr>
                <w:rFonts w:cs="Times New Roman"/>
                <w:color w:val="auto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Little or no disruption.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&gt;=1</w:t>
            </w:r>
          </w:p>
          <w:p w:rsidR="00D33E2A" w:rsidRPr="00242B3E" w:rsidRDefault="009D04F0" w:rsidP="009D04F0">
            <w:pPr>
              <w:spacing w:after="120" w:line="360" w:lineRule="auto"/>
              <w:ind w:left="72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Risk </w:t>
            </w:r>
            <w:r w:rsidR="00002B71">
              <w:rPr>
                <w:rFonts w:cs="Times New Roman"/>
                <w:color w:val="auto"/>
                <w:sz w:val="28"/>
              </w:rPr>
              <w:t>s</w:t>
            </w:r>
            <w:r>
              <w:rPr>
                <w:rFonts w:cs="Times New Roman"/>
                <w:color w:val="auto"/>
                <w:sz w:val="28"/>
              </w:rPr>
              <w:t>core &lt;= 5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596774" w:rsidRDefault="00596774">
      <w:pPr>
        <w:rPr>
          <w:rFonts w:eastAsiaTheme="majorEastAsia" w:cs="Times New Roman"/>
          <w:caps/>
          <w:color w:val="00A0B8" w:themeColor="accent1"/>
          <w:sz w:val="32"/>
        </w:rPr>
      </w:pPr>
      <w:bookmarkStart w:id="33" w:name="_Toc465851577"/>
      <w:r>
        <w:rPr>
          <w:rFonts w:cs="Times New Roman"/>
          <w:sz w:val="32"/>
        </w:rPr>
        <w:br w:type="page"/>
      </w: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242B3E">
        <w:rPr>
          <w:rFonts w:ascii="Times New Roman" w:hAnsi="Times New Roman" w:cs="Times New Roman"/>
          <w:sz w:val="32"/>
        </w:rPr>
        <w:lastRenderedPageBreak/>
        <w:t>Risk level calculation</w:t>
      </w:r>
      <w:bookmarkEnd w:id="33"/>
    </w:p>
    <w:tbl>
      <w:tblPr>
        <w:tblW w:w="7074" w:type="dxa"/>
        <w:jc w:val="center"/>
        <w:tblInd w:w="-666" w:type="dxa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87B9C" w:rsidRPr="00242B3E" w:rsidTr="001B5E3E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A0B8" w:themeFill="accent1"/>
            <w:vAlign w:val="center"/>
            <w:hideMark/>
          </w:tcPr>
          <w:p w:rsidR="00E87B9C" w:rsidRPr="00D33E2A" w:rsidRDefault="00D33E2A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Risk Score = </w:t>
            </w:r>
            <w:r w:rsidR="00E87B9C" w:rsidRPr="00D33E2A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P*S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87B9C" w:rsidRPr="00242B3E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87B9C" w:rsidRPr="00242B3E" w:rsidTr="001B5E3E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87B9C" w:rsidRPr="00242B3E" w:rsidTr="001B5E3E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1B5E3E" w:rsidRDefault="001B5E3E" w:rsidP="001B5E3E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1B5E3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1B5E3E" w:rsidRPr="00D33E2A" w:rsidRDefault="001B5E3E" w:rsidP="001B5E3E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1B5E3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7B9C" w:rsidRPr="00D33E2A" w:rsidRDefault="001B5E3E" w:rsidP="001B5E3E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FC3D7B" w:rsidRPr="00242B3E" w:rsidRDefault="00FC3D7B" w:rsidP="00FC3D7B">
      <w:pPr>
        <w:rPr>
          <w:rFonts w:cs="Times New Roman"/>
        </w:rPr>
      </w:pPr>
    </w:p>
    <w:p w:rsidR="00062CDA" w:rsidRPr="00242B3E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4" w:name="_Toc465013530"/>
      <w:bookmarkStart w:id="35" w:name="_Toc465013700"/>
      <w:bookmarkStart w:id="36" w:name="_Toc465851578"/>
      <w:r w:rsidRPr="00242B3E">
        <w:rPr>
          <w:rFonts w:ascii="Times New Roman" w:hAnsi="Times New Roman" w:cs="Times New Roman"/>
          <w:sz w:val="36"/>
        </w:rPr>
        <w:t>Roles and Responsibilites</w:t>
      </w:r>
      <w:bookmarkEnd w:id="34"/>
      <w:bookmarkEnd w:id="35"/>
      <w:bookmarkEnd w:id="36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242B3E" w:rsidRDefault="006169A4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B230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242B3E" w:rsidRDefault="004B2306" w:rsidP="004B230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Risk M</w:t>
            </w:r>
            <w:r w:rsidR="006169A4" w:rsidRPr="00242B3E">
              <w:rPr>
                <w:rFonts w:ascii="Times New Roman" w:hAnsi="Times New Roman"/>
                <w:sz w:val="28"/>
                <w:szCs w:val="28"/>
              </w:rPr>
              <w:t>ember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0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610A9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DB3AC4" w:rsidRDefault="00DB3AC4" w:rsidP="00DB3AC4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Risk list</w:t>
      </w:r>
    </w:p>
    <w:p w:rsidR="00DB3AC4" w:rsidRDefault="00094E30" w:rsidP="00DB3AC4">
      <w:hyperlink r:id="rId14" w:history="1">
        <w:r w:rsidRPr="00094E30">
          <w:rPr>
            <w:rStyle w:val="Hyperlink"/>
          </w:rPr>
          <w:t>BSS_RiskList_V1.0</w:t>
        </w:r>
      </w:hyperlink>
    </w:p>
    <w:p w:rsidR="00DB3AC4" w:rsidRDefault="009C49C6" w:rsidP="00DB3AC4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</w:t>
      </w:r>
      <w:r w:rsidR="00D74ACA">
        <w:rPr>
          <w:rFonts w:ascii="Times New Roman" w:hAnsi="Times New Roman" w:cs="Times New Roman"/>
          <w:sz w:val="36"/>
        </w:rPr>
        <w:t>isk Metrics</w:t>
      </w:r>
    </w:p>
    <w:p w:rsidR="00D74ACA" w:rsidRPr="00D74ACA" w:rsidRDefault="00D74ACA" w:rsidP="00D74ACA">
      <w:pPr>
        <w:pStyle w:val="Heading2"/>
        <w:numPr>
          <w:ilvl w:val="1"/>
          <w:numId w:val="20"/>
        </w:num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Goal-Queston-Metric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C3130" w:rsidRPr="00BC3130" w:rsidTr="00BC3130"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BC3130" w:rsidRDefault="00BC3130" w:rsidP="00BC313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C3130">
              <w:rPr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BC3130" w:rsidRPr="00BC3130" w:rsidTr="00BC3130">
        <w:tc>
          <w:tcPr>
            <w:tcW w:w="2952" w:type="dxa"/>
          </w:tcPr>
          <w:p w:rsidR="00772961" w:rsidRPr="00BC3130" w:rsidRDefault="00772961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BC3130" w:rsidRPr="00F51FA3" w:rsidRDefault="00BC3130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>Risk Score = P * S</w:t>
            </w:r>
          </w:p>
          <w:p w:rsidR="00BC3130" w:rsidRPr="009E4C12" w:rsidRDefault="00BC3130" w:rsidP="009E4C12">
            <w:pPr>
              <w:pStyle w:val="ListParagraph"/>
              <w:numPr>
                <w:ilvl w:val="0"/>
                <w:numId w:val="42"/>
              </w:numPr>
              <w:rPr>
                <w:color w:val="auto"/>
                <w:sz w:val="28"/>
              </w:rPr>
            </w:pPr>
            <w:r w:rsidRPr="009E4C12">
              <w:rPr>
                <w:color w:val="auto"/>
                <w:sz w:val="28"/>
              </w:rPr>
              <w:t>P: Probability of risk</w:t>
            </w:r>
          </w:p>
          <w:p w:rsidR="00BC3130" w:rsidRPr="009E4C12" w:rsidRDefault="00BC3130" w:rsidP="009E4C12">
            <w:pPr>
              <w:pStyle w:val="ListParagraph"/>
              <w:numPr>
                <w:ilvl w:val="0"/>
                <w:numId w:val="42"/>
              </w:numPr>
              <w:rPr>
                <w:color w:val="auto"/>
                <w:sz w:val="28"/>
              </w:rPr>
            </w:pPr>
            <w:r w:rsidRPr="009E4C12">
              <w:rPr>
                <w:color w:val="auto"/>
                <w:sz w:val="28"/>
              </w:rPr>
              <w:t>S: Severity of risk</w:t>
            </w:r>
          </w:p>
        </w:tc>
      </w:tr>
      <w:tr w:rsidR="00BC3130" w:rsidRPr="00BC3130" w:rsidTr="00BC3130">
        <w:tc>
          <w:tcPr>
            <w:tcW w:w="2952" w:type="dxa"/>
          </w:tcPr>
          <w:p w:rsidR="00BC3130" w:rsidRPr="00BC3130" w:rsidRDefault="00772961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BC3130" w:rsidRPr="00BC3130" w:rsidRDefault="00806AF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F51FA3" w:rsidRPr="00F51FA3" w:rsidRDefault="00F51FA3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 xml:space="preserve">NIR </w:t>
            </w:r>
            <w:r w:rsidR="009E4C12" w:rsidRPr="00F51FA3">
              <w:rPr>
                <w:b/>
                <w:color w:val="auto"/>
                <w:sz w:val="28"/>
              </w:rPr>
              <w:t xml:space="preserve">= </w:t>
            </w:r>
            <w:r w:rsidRPr="00F51FA3">
              <w:rPr>
                <w:b/>
                <w:color w:val="auto"/>
                <w:sz w:val="28"/>
              </w:rPr>
              <w:t>NCR</w:t>
            </w:r>
            <w:r w:rsidR="00BC3130" w:rsidRPr="00F51FA3">
              <w:rPr>
                <w:b/>
                <w:color w:val="auto"/>
                <w:sz w:val="28"/>
              </w:rPr>
              <w:t xml:space="preserve"> </w:t>
            </w:r>
            <w:r w:rsidRPr="00F51FA3">
              <w:rPr>
                <w:b/>
                <w:color w:val="auto"/>
                <w:sz w:val="28"/>
              </w:rPr>
              <w:t>–</w:t>
            </w:r>
            <w:r w:rsidR="00BC3130" w:rsidRPr="00F51FA3">
              <w:rPr>
                <w:b/>
                <w:color w:val="auto"/>
                <w:sz w:val="28"/>
              </w:rPr>
              <w:t xml:space="preserve"> </w:t>
            </w:r>
            <w:r w:rsidR="004557D1">
              <w:rPr>
                <w:b/>
                <w:color w:val="auto"/>
                <w:sz w:val="28"/>
              </w:rPr>
              <w:t>NP</w:t>
            </w:r>
            <w:r w:rsidRPr="00F51FA3">
              <w:rPr>
                <w:b/>
                <w:color w:val="auto"/>
                <w:sz w:val="28"/>
              </w:rPr>
              <w:t>R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NIR: Numbers of increased risks after a month.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NCR: Numbers of current risk.</w:t>
            </w:r>
          </w:p>
          <w:p w:rsidR="00F51FA3" w:rsidRPr="00F51FA3" w:rsidRDefault="00F51FA3" w:rsidP="00F51FA3">
            <w:pPr>
              <w:pStyle w:val="ListParagraph"/>
              <w:numPr>
                <w:ilvl w:val="0"/>
                <w:numId w:val="43"/>
              </w:numPr>
              <w:rPr>
                <w:color w:val="auto"/>
                <w:sz w:val="28"/>
              </w:rPr>
            </w:pPr>
            <w:r w:rsidRPr="00F51FA3">
              <w:rPr>
                <w:color w:val="auto"/>
                <w:sz w:val="28"/>
              </w:rPr>
              <w:t>NOR: Numbers of last month risk.</w:t>
            </w:r>
          </w:p>
          <w:p w:rsidR="009E4C12" w:rsidRPr="00BC3130" w:rsidRDefault="00F51FA3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 xml:space="preserve"> </w:t>
            </w:r>
          </w:p>
        </w:tc>
      </w:tr>
      <w:tr w:rsidR="00BC3130" w:rsidRPr="00BC3130" w:rsidTr="00B57895">
        <w:trPr>
          <w:trHeight w:val="1160"/>
        </w:trPr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Check l</w:t>
            </w:r>
            <w:r w:rsidR="00A1332D">
              <w:rPr>
                <w:color w:val="auto"/>
                <w:sz w:val="28"/>
              </w:rPr>
              <w:t xml:space="preserve">evel of risk management </w:t>
            </w:r>
          </w:p>
        </w:tc>
        <w:tc>
          <w:tcPr>
            <w:tcW w:w="2952" w:type="dxa"/>
          </w:tcPr>
          <w:p w:rsidR="00BC3130" w:rsidRPr="00BC3130" w:rsidRDefault="00045F82" w:rsidP="00DB3AC4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How many risks</w:t>
            </w:r>
            <w:r w:rsidR="004557D1">
              <w:rPr>
                <w:color w:val="auto"/>
                <w:sz w:val="28"/>
              </w:rPr>
              <w:t xml:space="preserve"> were</w:t>
            </w:r>
            <w:r>
              <w:rPr>
                <w:color w:val="auto"/>
                <w:sz w:val="28"/>
              </w:rPr>
              <w:t xml:space="preserve"> solved?</w:t>
            </w:r>
          </w:p>
        </w:tc>
        <w:tc>
          <w:tcPr>
            <w:tcW w:w="2952" w:type="dxa"/>
          </w:tcPr>
          <w:p w:rsidR="00BC3130" w:rsidRPr="00F51FA3" w:rsidRDefault="00772961" w:rsidP="00DB3AC4">
            <w:pPr>
              <w:rPr>
                <w:b/>
                <w:color w:val="auto"/>
                <w:sz w:val="28"/>
              </w:rPr>
            </w:pPr>
            <w:r w:rsidRPr="00F51FA3">
              <w:rPr>
                <w:b/>
                <w:color w:val="auto"/>
                <w:sz w:val="28"/>
              </w:rPr>
              <w:t>% solved risk = Solved Risks / Numbers of Risk</w:t>
            </w:r>
            <w:r w:rsidR="00F51FA3">
              <w:rPr>
                <w:b/>
                <w:color w:val="auto"/>
                <w:sz w:val="28"/>
              </w:rPr>
              <w:t>s</w:t>
            </w:r>
          </w:p>
          <w:p w:rsidR="00772961" w:rsidRPr="00BC3130" w:rsidRDefault="00772961" w:rsidP="00DB3AC4">
            <w:pPr>
              <w:rPr>
                <w:color w:val="auto"/>
                <w:sz w:val="28"/>
              </w:rPr>
            </w:pPr>
          </w:p>
        </w:tc>
      </w:tr>
    </w:tbl>
    <w:p w:rsidR="00D74ACA" w:rsidRDefault="00D74ACA" w:rsidP="00D74ACA">
      <w:pPr>
        <w:pStyle w:val="Heading2"/>
        <w:numPr>
          <w:ilvl w:val="1"/>
          <w:numId w:val="20"/>
        </w:numPr>
        <w:ind w:left="1440"/>
        <w:rPr>
          <w:rFonts w:ascii="Times New Roman" w:hAnsi="Times New Roman" w:cs="Times New Roman"/>
          <w:sz w:val="32"/>
        </w:rPr>
      </w:pPr>
      <w:r w:rsidRPr="00D74ACA">
        <w:rPr>
          <w:rFonts w:ascii="Times New Roman" w:hAnsi="Times New Roman" w:cs="Times New Roman"/>
          <w:sz w:val="32"/>
        </w:rPr>
        <w:t>Metric Definition</w:t>
      </w:r>
      <w:r w:rsidRPr="007F704C">
        <w:rPr>
          <w:rFonts w:ascii="Times New Roman" w:hAnsi="Times New Roman" w:cs="Times New Roman"/>
          <w:sz w:val="32"/>
        </w:rPr>
        <w:t xml:space="preserve"> </w:t>
      </w:r>
    </w:p>
    <w:p w:rsidR="007F704C" w:rsidRPr="007F704C" w:rsidRDefault="007F704C" w:rsidP="007F704C"/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7F704C" w:rsidRPr="007F704C" w:rsidTr="00BC476D">
        <w:tc>
          <w:tcPr>
            <w:tcW w:w="528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Collect </w:t>
            </w:r>
            <w:r w:rsidR="00BC476D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procedure</w:t>
            </w:r>
          </w:p>
        </w:tc>
        <w:tc>
          <w:tcPr>
            <w:tcW w:w="2070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00A0B8" w:themeFill="accent1"/>
          </w:tcPr>
          <w:p w:rsidR="007F704C" w:rsidRPr="007F704C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F704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7F704C" w:rsidRDefault="007F704C" w:rsidP="007F704C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F704C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7F704C" w:rsidRDefault="007F704C" w:rsidP="007F704C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 xml:space="preserve">Medium: </w:t>
            </w:r>
            <w:r w:rsidR="00144FF1">
              <w:rPr>
                <w:rFonts w:cs="Times New Roman"/>
                <w:color w:val="auto"/>
                <w:sz w:val="28"/>
              </w:rPr>
              <w:t>12&gt;=Risk score &gt;=</w:t>
            </w:r>
            <w:r w:rsidRPr="007F704C">
              <w:rPr>
                <w:rFonts w:cs="Times New Roman"/>
                <w:color w:val="auto"/>
                <w:sz w:val="28"/>
              </w:rPr>
              <w:t>6</w:t>
            </w:r>
          </w:p>
          <w:p w:rsidR="007F704C" w:rsidRPr="007F704C" w:rsidRDefault="007F704C" w:rsidP="00144FF1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 xml:space="preserve">Low: </w:t>
            </w:r>
            <w:r w:rsidR="00144FF1">
              <w:rPr>
                <w:rFonts w:cs="Times New Roman"/>
                <w:color w:val="auto"/>
                <w:sz w:val="28"/>
              </w:rPr>
              <w:t>5&gt;=</w:t>
            </w:r>
            <w:r w:rsidRPr="007F704C">
              <w:rPr>
                <w:rFonts w:cs="Times New Roman"/>
                <w:color w:val="auto"/>
                <w:sz w:val="28"/>
              </w:rPr>
              <w:t xml:space="preserve">Risk </w:t>
            </w:r>
            <w:r w:rsidRPr="007F704C">
              <w:rPr>
                <w:rFonts w:cs="Times New Roman"/>
                <w:color w:val="auto"/>
                <w:sz w:val="28"/>
              </w:rPr>
              <w:lastRenderedPageBreak/>
              <w:t>score &gt;=1</w:t>
            </w:r>
          </w:p>
        </w:tc>
        <w:tc>
          <w:tcPr>
            <w:tcW w:w="3042" w:type="dxa"/>
          </w:tcPr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lastRenderedPageBreak/>
              <w:t>Collect: Monthly</w:t>
            </w:r>
          </w:p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7F704C" w:rsidRDefault="007F704C" w:rsidP="007F704C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lastRenderedPageBreak/>
              <w:t>2</w:t>
            </w:r>
          </w:p>
        </w:tc>
        <w:tc>
          <w:tcPr>
            <w:tcW w:w="1290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F51FA3">
              <w:rPr>
                <w:color w:val="auto"/>
                <w:sz w:val="28"/>
              </w:rPr>
              <w:t>NIR: Numbers of increased risks after a month</w:t>
            </w:r>
            <w:r>
              <w:rPr>
                <w:color w:val="auto"/>
                <w:sz w:val="28"/>
              </w:rPr>
              <w:t>.</w:t>
            </w:r>
          </w:p>
        </w:tc>
        <w:tc>
          <w:tcPr>
            <w:tcW w:w="1080" w:type="dxa"/>
          </w:tcPr>
          <w:p w:rsidR="007F704C" w:rsidRPr="007F704C" w:rsidRDefault="007F704C" w:rsidP="007F704C">
            <w:pPr>
              <w:rPr>
                <w:color w:val="auto"/>
                <w:sz w:val="28"/>
              </w:rPr>
            </w:pPr>
            <w:r w:rsidRPr="007F704C">
              <w:rPr>
                <w:color w:val="auto"/>
                <w:sz w:val="28"/>
              </w:rPr>
              <w:t>NIR = NCR–NPR</w:t>
            </w:r>
          </w:p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F704C" w:rsidRDefault="00B57895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BC476D" w:rsidRDefault="00BC476D" w:rsidP="00BC476D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>
              <w:rPr>
                <w:rFonts w:cs="Times New Roman"/>
                <w:color w:val="auto"/>
                <w:sz w:val="28"/>
              </w:rPr>
              <w:t xml:space="preserve">NIR </w:t>
            </w:r>
            <w:r w:rsidR="00E75CAA">
              <w:rPr>
                <w:rFonts w:cs="Times New Roman"/>
                <w:color w:val="auto"/>
                <w:sz w:val="28"/>
              </w:rPr>
              <w:t>&gt; 1</w:t>
            </w:r>
            <w:r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BC476D" w:rsidRPr="00E75CAA" w:rsidRDefault="00BC476D" w:rsidP="00E75CAA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7F704C">
              <w:rPr>
                <w:rFonts w:cs="Times New Roman"/>
                <w:color w:val="auto"/>
                <w:sz w:val="28"/>
              </w:rPr>
              <w:t>Medium:</w:t>
            </w:r>
            <w:r w:rsidR="00E75CAA">
              <w:rPr>
                <w:rFonts w:cs="Times New Roman"/>
                <w:color w:val="auto"/>
                <w:sz w:val="28"/>
              </w:rPr>
              <w:t xml:space="preserve"> </w:t>
            </w:r>
            <w:r w:rsidR="00E75CAA">
              <w:rPr>
                <w:rFonts w:cs="Times New Roman"/>
                <w:color w:val="auto"/>
                <w:sz w:val="28"/>
              </w:rPr>
              <w:t xml:space="preserve">NIR </w:t>
            </w:r>
            <w:r w:rsidR="00E75CAA">
              <w:rPr>
                <w:rFonts w:cs="Times New Roman"/>
                <w:color w:val="auto"/>
                <w:sz w:val="28"/>
              </w:rPr>
              <w:t>=</w:t>
            </w:r>
            <w:r w:rsidR="00E75CAA">
              <w:rPr>
                <w:rFonts w:cs="Times New Roman"/>
                <w:color w:val="auto"/>
                <w:sz w:val="28"/>
              </w:rPr>
              <w:t xml:space="preserve"> 1 </w:t>
            </w:r>
            <w:r w:rsidRPr="00E75CAA"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7F704C" w:rsidRPr="00E75CAA" w:rsidRDefault="00BC476D" w:rsidP="00E75CAA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color w:val="auto"/>
                <w:sz w:val="28"/>
              </w:rPr>
            </w:pPr>
            <w:r w:rsidRPr="00BC476D">
              <w:rPr>
                <w:rFonts w:cs="Times New Roman"/>
                <w:color w:val="auto"/>
                <w:sz w:val="28"/>
              </w:rPr>
              <w:t xml:space="preserve">Low: </w:t>
            </w:r>
            <w:r w:rsidR="00E75CAA">
              <w:rPr>
                <w:rFonts w:cs="Times New Roman"/>
                <w:color w:val="auto"/>
                <w:sz w:val="28"/>
              </w:rPr>
              <w:t xml:space="preserve">NIR </w:t>
            </w:r>
            <w:r w:rsidR="00E75CAA">
              <w:rPr>
                <w:rFonts w:cs="Times New Roman"/>
                <w:color w:val="auto"/>
                <w:sz w:val="28"/>
              </w:rPr>
              <w:t>&lt;</w:t>
            </w:r>
            <w:r w:rsidR="00E75CAA">
              <w:rPr>
                <w:rFonts w:cs="Times New Roman"/>
                <w:color w:val="auto"/>
                <w:sz w:val="28"/>
              </w:rPr>
              <w:t xml:space="preserve"> 1 </w:t>
            </w:r>
          </w:p>
        </w:tc>
        <w:tc>
          <w:tcPr>
            <w:tcW w:w="3042" w:type="dxa"/>
          </w:tcPr>
          <w:p w:rsidR="00BC476D" w:rsidRPr="007F704C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C476D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F704C" w:rsidTr="00BC476D">
        <w:tc>
          <w:tcPr>
            <w:tcW w:w="528" w:type="dxa"/>
          </w:tcPr>
          <w:p w:rsidR="007F704C" w:rsidRPr="007F704C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:rsidR="007F704C" w:rsidRPr="007F704C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BC476D" w:rsidRPr="00BC476D" w:rsidRDefault="00BC476D" w:rsidP="00BC476D">
            <w:pPr>
              <w:rPr>
                <w:color w:val="auto"/>
                <w:sz w:val="28"/>
              </w:rPr>
            </w:pPr>
            <w:r w:rsidRPr="00BC476D">
              <w:rPr>
                <w:color w:val="auto"/>
                <w:sz w:val="28"/>
              </w:rPr>
              <w:t>% solved risk = Solved Risks / Numbers of Risks</w:t>
            </w:r>
          </w:p>
          <w:p w:rsidR="007F704C" w:rsidRPr="007F704C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F704C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7F704C" w:rsidRPr="007F704C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625F14" w:rsidRPr="00625F14" w:rsidRDefault="00625F14" w:rsidP="00625F14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625F1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  <w:p w:rsidR="007F704C" w:rsidRDefault="00871722" w:rsidP="0087172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Good:</w:t>
            </w:r>
            <w:r w:rsidR="00625F14">
              <w:rPr>
                <w:rFonts w:cs="Times New Roman"/>
                <w:color w:val="auto"/>
                <w:sz w:val="28"/>
                <w:szCs w:val="28"/>
              </w:rPr>
              <w:t xml:space="preserve"> 70% &gt; % solved risk &gt;= 2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0% </w:t>
            </w:r>
          </w:p>
          <w:p w:rsidR="00871722" w:rsidRDefault="00871722" w:rsidP="00871722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Bad: % solved risk &lt;</w:t>
            </w:r>
            <w:r w:rsidR="00625F14">
              <w:rPr>
                <w:rFonts w:cs="Times New Roman"/>
                <w:color w:val="auto"/>
                <w:sz w:val="28"/>
                <w:szCs w:val="28"/>
              </w:rPr>
              <w:t xml:space="preserve"> 20</w:t>
            </w:r>
            <w:r>
              <w:rPr>
                <w:rFonts w:cs="Times New Roman"/>
                <w:color w:val="auto"/>
                <w:sz w:val="28"/>
                <w:szCs w:val="28"/>
              </w:rPr>
              <w:t>%</w:t>
            </w:r>
          </w:p>
          <w:p w:rsidR="00871722" w:rsidRPr="00871722" w:rsidRDefault="00871722" w:rsidP="00871722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BC476D" w:rsidRPr="007F704C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F704C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BC476D" w:rsidRDefault="00BC476D" w:rsidP="00BC476D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C476D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D74ACA" w:rsidRPr="00D74ACA" w:rsidRDefault="00D74ACA" w:rsidP="00D74ACA">
      <w:pPr>
        <w:pStyle w:val="Heading2"/>
        <w:rPr>
          <w:rFonts w:ascii="Times New Roman" w:hAnsi="Times New Roman" w:cs="Times New Roman"/>
          <w:sz w:val="32"/>
        </w:rPr>
      </w:pPr>
    </w:p>
    <w:p w:rsidR="00DB3AC4" w:rsidRPr="00DB3AC4" w:rsidRDefault="00DB3AC4" w:rsidP="00DB3AC4"/>
    <w:p w:rsidR="004557D1" w:rsidRDefault="004557D1" w:rsidP="00DB3AC4">
      <w:pPr>
        <w:rPr>
          <w:color w:val="auto"/>
        </w:rPr>
      </w:pPr>
    </w:p>
    <w:p w:rsidR="00DB3AC4" w:rsidRPr="004557D1" w:rsidRDefault="004557D1" w:rsidP="00DB3AC4">
      <w:pPr>
        <w:rPr>
          <w:color w:val="auto"/>
        </w:rPr>
      </w:pPr>
      <w:r>
        <w:rPr>
          <w:color w:val="auto"/>
        </w:rPr>
        <w:t xml:space="preserve"> </w:t>
      </w:r>
    </w:p>
    <w:p w:rsidR="00062CDA" w:rsidRPr="00242B3E" w:rsidRDefault="00062CDA" w:rsidP="00062CDA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915F8F" w:rsidRPr="00242B3E" w:rsidRDefault="00915F8F" w:rsidP="00426D32">
      <w:pPr>
        <w:pStyle w:val="Caption"/>
        <w:rPr>
          <w:rFonts w:cs="Times New Roman"/>
        </w:rPr>
      </w:pPr>
    </w:p>
    <w:p w:rsidR="005943DD" w:rsidRPr="00242B3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242B3E" w:rsidRDefault="005943DD" w:rsidP="005943DD">
      <w:pPr>
        <w:rPr>
          <w:rFonts w:cs="Times New Roman"/>
        </w:rPr>
      </w:pPr>
    </w:p>
    <w:p w:rsidR="00543620" w:rsidRPr="00242B3E" w:rsidRDefault="006E1B2D" w:rsidP="005943DD">
      <w:pPr>
        <w:rPr>
          <w:rFonts w:cs="Times New Roman"/>
        </w:rPr>
      </w:pPr>
      <w:r>
        <w:rPr>
          <w:rFonts w:cs="Times New Roman"/>
        </w:rPr>
        <w:tab/>
      </w:r>
    </w:p>
    <w:sectPr w:rsidR="00543620" w:rsidRPr="00242B3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051" w:rsidRDefault="00911051">
      <w:pPr>
        <w:spacing w:before="0" w:after="0" w:line="240" w:lineRule="auto"/>
      </w:pPr>
      <w:r>
        <w:separator/>
      </w:r>
    </w:p>
  </w:endnote>
  <w:endnote w:type="continuationSeparator" w:id="0">
    <w:p w:rsidR="00911051" w:rsidRDefault="00911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2D9" w:rsidRPr="00B302D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1105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A3729">
                                <w:rPr>
                                  <w:rFonts w:asciiTheme="majorHAnsi" w:hAnsiTheme="majorHAnsi"/>
                                </w:rPr>
                                <w:t>November 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3476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A3729">
                          <w:rPr>
                            <w:rFonts w:asciiTheme="majorHAnsi" w:hAnsiTheme="majorHAnsi"/>
                          </w:rPr>
                          <w:t>November 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051" w:rsidRDefault="00911051">
      <w:pPr>
        <w:spacing w:before="0" w:after="0" w:line="240" w:lineRule="auto"/>
      </w:pPr>
      <w:r>
        <w:separator/>
      </w:r>
    </w:p>
  </w:footnote>
  <w:footnote w:type="continuationSeparator" w:id="0">
    <w:p w:rsidR="00911051" w:rsidRDefault="00911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91105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Risk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A372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3</w:t>
        </w:r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8F17BF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B457F9"/>
    <w:multiLevelType w:val="hybridMultilevel"/>
    <w:tmpl w:val="745E9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E119DF"/>
    <w:multiLevelType w:val="multilevel"/>
    <w:tmpl w:val="8AA0AE6E"/>
    <w:lvl w:ilvl="0">
      <w:start w:val="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81112E5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81418CE"/>
    <w:multiLevelType w:val="hybridMultilevel"/>
    <w:tmpl w:val="777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537EDF"/>
    <w:multiLevelType w:val="multilevel"/>
    <w:tmpl w:val="24204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>
    <w:nsid w:val="692A3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2"/>
  </w:num>
  <w:num w:numId="5">
    <w:abstractNumId w:val="26"/>
  </w:num>
  <w:num w:numId="6">
    <w:abstractNumId w:val="22"/>
  </w:num>
  <w:num w:numId="7">
    <w:abstractNumId w:val="3"/>
  </w:num>
  <w:num w:numId="8">
    <w:abstractNumId w:val="44"/>
  </w:num>
  <w:num w:numId="9">
    <w:abstractNumId w:val="10"/>
  </w:num>
  <w:num w:numId="10">
    <w:abstractNumId w:val="20"/>
  </w:num>
  <w:num w:numId="11">
    <w:abstractNumId w:val="19"/>
  </w:num>
  <w:num w:numId="12">
    <w:abstractNumId w:val="4"/>
  </w:num>
  <w:num w:numId="13">
    <w:abstractNumId w:val="21"/>
  </w:num>
  <w:num w:numId="14">
    <w:abstractNumId w:val="32"/>
  </w:num>
  <w:num w:numId="15">
    <w:abstractNumId w:val="37"/>
  </w:num>
  <w:num w:numId="16">
    <w:abstractNumId w:val="46"/>
  </w:num>
  <w:num w:numId="17">
    <w:abstractNumId w:val="17"/>
  </w:num>
  <w:num w:numId="18">
    <w:abstractNumId w:val="28"/>
  </w:num>
  <w:num w:numId="19">
    <w:abstractNumId w:val="43"/>
  </w:num>
  <w:num w:numId="20">
    <w:abstractNumId w:val="13"/>
  </w:num>
  <w:num w:numId="21">
    <w:abstractNumId w:val="23"/>
  </w:num>
  <w:num w:numId="22">
    <w:abstractNumId w:val="34"/>
  </w:num>
  <w:num w:numId="23">
    <w:abstractNumId w:val="7"/>
  </w:num>
  <w:num w:numId="24">
    <w:abstractNumId w:val="24"/>
  </w:num>
  <w:num w:numId="25">
    <w:abstractNumId w:val="36"/>
  </w:num>
  <w:num w:numId="26">
    <w:abstractNumId w:val="38"/>
  </w:num>
  <w:num w:numId="27">
    <w:abstractNumId w:val="16"/>
  </w:num>
  <w:num w:numId="28">
    <w:abstractNumId w:val="15"/>
  </w:num>
  <w:num w:numId="29">
    <w:abstractNumId w:val="9"/>
  </w:num>
  <w:num w:numId="30">
    <w:abstractNumId w:val="11"/>
  </w:num>
  <w:num w:numId="31">
    <w:abstractNumId w:val="45"/>
  </w:num>
  <w:num w:numId="32">
    <w:abstractNumId w:val="14"/>
  </w:num>
  <w:num w:numId="33">
    <w:abstractNumId w:val="40"/>
  </w:num>
  <w:num w:numId="34">
    <w:abstractNumId w:val="30"/>
  </w:num>
  <w:num w:numId="35">
    <w:abstractNumId w:val="5"/>
  </w:num>
  <w:num w:numId="36">
    <w:abstractNumId w:val="47"/>
  </w:num>
  <w:num w:numId="37">
    <w:abstractNumId w:val="6"/>
  </w:num>
  <w:num w:numId="38">
    <w:abstractNumId w:val="42"/>
  </w:num>
  <w:num w:numId="39">
    <w:abstractNumId w:val="18"/>
  </w:num>
  <w:num w:numId="40">
    <w:abstractNumId w:val="29"/>
  </w:num>
  <w:num w:numId="41">
    <w:abstractNumId w:val="39"/>
  </w:num>
  <w:num w:numId="42">
    <w:abstractNumId w:val="25"/>
  </w:num>
  <w:num w:numId="43">
    <w:abstractNumId w:val="33"/>
  </w:num>
  <w:num w:numId="44">
    <w:abstractNumId w:val="8"/>
  </w:num>
  <w:num w:numId="45">
    <w:abstractNumId w:val="41"/>
  </w:num>
  <w:num w:numId="46">
    <w:abstractNumId w:val="31"/>
  </w:num>
  <w:num w:numId="47">
    <w:abstractNumId w:val="2"/>
  </w:num>
  <w:num w:numId="48">
    <w:abstractNumId w:val="48"/>
  </w:num>
  <w:num w:numId="4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2B71"/>
    <w:rsid w:val="00045F82"/>
    <w:rsid w:val="00046235"/>
    <w:rsid w:val="00046E70"/>
    <w:rsid w:val="00062CDA"/>
    <w:rsid w:val="000779E5"/>
    <w:rsid w:val="000839C1"/>
    <w:rsid w:val="00090E24"/>
    <w:rsid w:val="00094E30"/>
    <w:rsid w:val="000D10D2"/>
    <w:rsid w:val="000E11E0"/>
    <w:rsid w:val="000E5CA4"/>
    <w:rsid w:val="000E5FC2"/>
    <w:rsid w:val="00111391"/>
    <w:rsid w:val="00124FAE"/>
    <w:rsid w:val="001254B5"/>
    <w:rsid w:val="00137FF8"/>
    <w:rsid w:val="001425F1"/>
    <w:rsid w:val="00142CE5"/>
    <w:rsid w:val="00144FF1"/>
    <w:rsid w:val="0014613F"/>
    <w:rsid w:val="00150184"/>
    <w:rsid w:val="00167CAD"/>
    <w:rsid w:val="00176C86"/>
    <w:rsid w:val="00184EDC"/>
    <w:rsid w:val="001A1858"/>
    <w:rsid w:val="001A55A4"/>
    <w:rsid w:val="001B5E3E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42B3E"/>
    <w:rsid w:val="00253767"/>
    <w:rsid w:val="00256F1B"/>
    <w:rsid w:val="00257719"/>
    <w:rsid w:val="0027313F"/>
    <w:rsid w:val="0027561E"/>
    <w:rsid w:val="00296882"/>
    <w:rsid w:val="002A3DF8"/>
    <w:rsid w:val="002B2F38"/>
    <w:rsid w:val="002B786F"/>
    <w:rsid w:val="002B788A"/>
    <w:rsid w:val="002C13B7"/>
    <w:rsid w:val="002C1BF3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BD8"/>
    <w:rsid w:val="00342FA7"/>
    <w:rsid w:val="003462A0"/>
    <w:rsid w:val="00347BC3"/>
    <w:rsid w:val="00364E6A"/>
    <w:rsid w:val="003744DA"/>
    <w:rsid w:val="00375D90"/>
    <w:rsid w:val="003806E6"/>
    <w:rsid w:val="00383521"/>
    <w:rsid w:val="00384CB5"/>
    <w:rsid w:val="00392639"/>
    <w:rsid w:val="003A3B9B"/>
    <w:rsid w:val="003A4DEF"/>
    <w:rsid w:val="003A6F40"/>
    <w:rsid w:val="003D4018"/>
    <w:rsid w:val="003D57EA"/>
    <w:rsid w:val="003E244F"/>
    <w:rsid w:val="003E755D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7D1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306"/>
    <w:rsid w:val="004B2CE0"/>
    <w:rsid w:val="004C0E7C"/>
    <w:rsid w:val="004C2AE8"/>
    <w:rsid w:val="004C3665"/>
    <w:rsid w:val="004C75B6"/>
    <w:rsid w:val="004E38D8"/>
    <w:rsid w:val="004E6110"/>
    <w:rsid w:val="004F4959"/>
    <w:rsid w:val="00500F6A"/>
    <w:rsid w:val="005055F0"/>
    <w:rsid w:val="0052508B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15DE"/>
    <w:rsid w:val="005943DD"/>
    <w:rsid w:val="00596774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169A4"/>
    <w:rsid w:val="00620275"/>
    <w:rsid w:val="00625A6A"/>
    <w:rsid w:val="00625F14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29EF"/>
    <w:rsid w:val="006B5733"/>
    <w:rsid w:val="006B71CF"/>
    <w:rsid w:val="006D198D"/>
    <w:rsid w:val="006E1B2D"/>
    <w:rsid w:val="006E1C3E"/>
    <w:rsid w:val="006F2C69"/>
    <w:rsid w:val="006F7DB3"/>
    <w:rsid w:val="00701DED"/>
    <w:rsid w:val="00714DD2"/>
    <w:rsid w:val="0073082C"/>
    <w:rsid w:val="00733EBF"/>
    <w:rsid w:val="00750631"/>
    <w:rsid w:val="007661BE"/>
    <w:rsid w:val="00772961"/>
    <w:rsid w:val="007970B4"/>
    <w:rsid w:val="007A1669"/>
    <w:rsid w:val="007A5402"/>
    <w:rsid w:val="007C1181"/>
    <w:rsid w:val="007D3F86"/>
    <w:rsid w:val="007D6528"/>
    <w:rsid w:val="007E0D90"/>
    <w:rsid w:val="007F704C"/>
    <w:rsid w:val="00801BD3"/>
    <w:rsid w:val="00801F86"/>
    <w:rsid w:val="00806AF2"/>
    <w:rsid w:val="00826B91"/>
    <w:rsid w:val="00842089"/>
    <w:rsid w:val="00852AB6"/>
    <w:rsid w:val="00856B00"/>
    <w:rsid w:val="00863204"/>
    <w:rsid w:val="00865C1D"/>
    <w:rsid w:val="00867AFD"/>
    <w:rsid w:val="00871722"/>
    <w:rsid w:val="00871EF4"/>
    <w:rsid w:val="00884923"/>
    <w:rsid w:val="00885E5A"/>
    <w:rsid w:val="00892BDB"/>
    <w:rsid w:val="008A2187"/>
    <w:rsid w:val="008A40ED"/>
    <w:rsid w:val="008A4EC7"/>
    <w:rsid w:val="008B6BF2"/>
    <w:rsid w:val="008D5FAE"/>
    <w:rsid w:val="00900EE0"/>
    <w:rsid w:val="00904390"/>
    <w:rsid w:val="0091104B"/>
    <w:rsid w:val="00911051"/>
    <w:rsid w:val="00915F8F"/>
    <w:rsid w:val="00934766"/>
    <w:rsid w:val="00936629"/>
    <w:rsid w:val="009439C6"/>
    <w:rsid w:val="009534CE"/>
    <w:rsid w:val="00965318"/>
    <w:rsid w:val="009654E6"/>
    <w:rsid w:val="00966A3C"/>
    <w:rsid w:val="009673CB"/>
    <w:rsid w:val="00973D8F"/>
    <w:rsid w:val="00990D25"/>
    <w:rsid w:val="00994FE7"/>
    <w:rsid w:val="009974BE"/>
    <w:rsid w:val="009B69FD"/>
    <w:rsid w:val="009C2C14"/>
    <w:rsid w:val="009C49C6"/>
    <w:rsid w:val="009D04F0"/>
    <w:rsid w:val="009D32C3"/>
    <w:rsid w:val="009D3CAC"/>
    <w:rsid w:val="009E4C12"/>
    <w:rsid w:val="009E4E83"/>
    <w:rsid w:val="009E65DB"/>
    <w:rsid w:val="00A0193F"/>
    <w:rsid w:val="00A0451B"/>
    <w:rsid w:val="00A07AE4"/>
    <w:rsid w:val="00A1332D"/>
    <w:rsid w:val="00A1469C"/>
    <w:rsid w:val="00A20024"/>
    <w:rsid w:val="00A2183E"/>
    <w:rsid w:val="00A21875"/>
    <w:rsid w:val="00A22346"/>
    <w:rsid w:val="00A23EEC"/>
    <w:rsid w:val="00A2415F"/>
    <w:rsid w:val="00A6191D"/>
    <w:rsid w:val="00A63BE6"/>
    <w:rsid w:val="00A661AC"/>
    <w:rsid w:val="00A70EEB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02D9"/>
    <w:rsid w:val="00B35FD1"/>
    <w:rsid w:val="00B53DCC"/>
    <w:rsid w:val="00B57895"/>
    <w:rsid w:val="00B6356E"/>
    <w:rsid w:val="00B7714D"/>
    <w:rsid w:val="00B82DDE"/>
    <w:rsid w:val="00B90044"/>
    <w:rsid w:val="00B92EBA"/>
    <w:rsid w:val="00B93E51"/>
    <w:rsid w:val="00BC3130"/>
    <w:rsid w:val="00BC476D"/>
    <w:rsid w:val="00BD020C"/>
    <w:rsid w:val="00C06858"/>
    <w:rsid w:val="00C16A96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4B16"/>
    <w:rsid w:val="00D3238D"/>
    <w:rsid w:val="00D33529"/>
    <w:rsid w:val="00D33E2A"/>
    <w:rsid w:val="00D37BC7"/>
    <w:rsid w:val="00D46782"/>
    <w:rsid w:val="00D54BE5"/>
    <w:rsid w:val="00D55F2A"/>
    <w:rsid w:val="00D567EE"/>
    <w:rsid w:val="00D63872"/>
    <w:rsid w:val="00D65011"/>
    <w:rsid w:val="00D7472E"/>
    <w:rsid w:val="00D74ACA"/>
    <w:rsid w:val="00D92BD7"/>
    <w:rsid w:val="00D943AD"/>
    <w:rsid w:val="00D953EB"/>
    <w:rsid w:val="00DA15AE"/>
    <w:rsid w:val="00DB3AC4"/>
    <w:rsid w:val="00DC2CC5"/>
    <w:rsid w:val="00DE1A2C"/>
    <w:rsid w:val="00DE3128"/>
    <w:rsid w:val="00DF0978"/>
    <w:rsid w:val="00DF2677"/>
    <w:rsid w:val="00DF6A47"/>
    <w:rsid w:val="00E243D0"/>
    <w:rsid w:val="00E24A1E"/>
    <w:rsid w:val="00E2530F"/>
    <w:rsid w:val="00E279BA"/>
    <w:rsid w:val="00E571B4"/>
    <w:rsid w:val="00E72C64"/>
    <w:rsid w:val="00E75CAA"/>
    <w:rsid w:val="00E76A2D"/>
    <w:rsid w:val="00E816CC"/>
    <w:rsid w:val="00E87B9C"/>
    <w:rsid w:val="00EA3511"/>
    <w:rsid w:val="00EA3729"/>
    <w:rsid w:val="00EB4297"/>
    <w:rsid w:val="00EB5F37"/>
    <w:rsid w:val="00EB6ED3"/>
    <w:rsid w:val="00EE32B3"/>
    <w:rsid w:val="00F07B1F"/>
    <w:rsid w:val="00F1390F"/>
    <w:rsid w:val="00F13E29"/>
    <w:rsid w:val="00F221FD"/>
    <w:rsid w:val="00F25C85"/>
    <w:rsid w:val="00F42BE9"/>
    <w:rsid w:val="00F51FA3"/>
    <w:rsid w:val="00F534D1"/>
    <w:rsid w:val="00F54F55"/>
    <w:rsid w:val="00F6047F"/>
    <w:rsid w:val="00F63BC2"/>
    <w:rsid w:val="00F8430A"/>
    <w:rsid w:val="00FA5837"/>
    <w:rsid w:val="00FB4B5B"/>
    <w:rsid w:val="00FC0668"/>
    <w:rsid w:val="00FC06D9"/>
    <w:rsid w:val="00FC3D7B"/>
    <w:rsid w:val="00FD1EE9"/>
    <w:rsid w:val="00FE44FF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BSS_RiskList_V1.0.xls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18FE9-AD3B-4043-A11F-CF9751FD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665</TotalTime>
  <Pages>11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LAPTOP24H</cp:lastModifiedBy>
  <cp:revision>23</cp:revision>
  <dcterms:created xsi:type="dcterms:W3CDTF">2016-11-08T03:23:00Z</dcterms:created>
  <dcterms:modified xsi:type="dcterms:W3CDTF">2016-11-10T04:58:00Z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
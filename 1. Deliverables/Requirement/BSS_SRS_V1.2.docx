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CD28D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2241E" w:rsidRPr="005F797F">
                <w:rPr>
                  <w:rFonts w:ascii="Times New Roman" w:hAnsi="Times New Roman" w:cs="Times New Roman"/>
                  <w:color w:val="FF3333"/>
                  <w:sz w:val="72"/>
                </w:rPr>
                <w:t>Software Requirement Specification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D28D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39768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2E3E8B" w:rsidP="00554E70">
            <w:pPr>
              <w:rPr>
                <w:rFonts w:cs="Times New Roman"/>
              </w:rPr>
            </w:pPr>
            <w:proofErr w:type="spellStart"/>
            <w:r w:rsidRPr="005F797F">
              <w:rPr>
                <w:rFonts w:cs="Times New Roman"/>
              </w:rPr>
              <w:t>Khoi</w:t>
            </w:r>
            <w:proofErr w:type="spellEnd"/>
            <w:r w:rsidRPr="005F797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E2241E" w:rsidP="00A8404E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8/12</w:t>
            </w:r>
            <w:r w:rsidR="002E3E8B" w:rsidRPr="005F797F">
              <w:rPr>
                <w:rFonts w:cs="Times New Roman"/>
              </w:rPr>
              <w:t>/2016</w:t>
            </w:r>
          </w:p>
        </w:tc>
        <w:tc>
          <w:tcPr>
            <w:tcW w:w="4052" w:type="dxa"/>
          </w:tcPr>
          <w:p w:rsidR="00554E70" w:rsidRPr="005F797F" w:rsidRDefault="00CC25AC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Initial</w:t>
            </w:r>
            <w:r w:rsidR="00990D25" w:rsidRPr="005F797F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5F797F" w:rsidRDefault="00AE2870" w:rsidP="00554E70">
            <w:pPr>
              <w:rPr>
                <w:rFonts w:cs="Times New Roman"/>
              </w:rPr>
            </w:pPr>
            <w:r w:rsidRPr="005F797F">
              <w:rPr>
                <w:rFonts w:cs="Times New Roman"/>
              </w:rPr>
              <w:t>1.0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554E70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13/12/2016</w:t>
            </w:r>
          </w:p>
        </w:tc>
        <w:tc>
          <w:tcPr>
            <w:tcW w:w="4052" w:type="dxa"/>
          </w:tcPr>
          <w:p w:rsidR="00ED798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non-fun</w:t>
            </w:r>
            <w:r w:rsidR="00CD28D9">
              <w:rPr>
                <w:rFonts w:cs="Times New Roman"/>
              </w:rPr>
              <w:t>ctional requirement</w:t>
            </w:r>
            <w:r w:rsidR="004E3F6B">
              <w:rPr>
                <w:rFonts w:cs="Times New Roman"/>
              </w:rPr>
              <w:t xml:space="preserve">, detail quality attribute </w:t>
            </w:r>
            <w:proofErr w:type="gramStart"/>
            <w:r w:rsidR="004E3F6B">
              <w:rPr>
                <w:rFonts w:cs="Times New Roman"/>
              </w:rPr>
              <w:t>scenarios</w:t>
            </w:r>
            <w:r w:rsidR="007A18DF">
              <w:rPr>
                <w:rFonts w:cs="Times New Roman"/>
              </w:rPr>
              <w:t xml:space="preserve"> ,</w:t>
            </w:r>
            <w:proofErr w:type="gramEnd"/>
            <w:r w:rsidR="007A18DF">
              <w:rPr>
                <w:rFonts w:cs="Times New Roman"/>
              </w:rPr>
              <w:t xml:space="preserve"> product scope</w:t>
            </w:r>
            <w:r w:rsidR="004E3F6B">
              <w:rPr>
                <w:rFonts w:cs="Times New Roman"/>
              </w:rPr>
              <w:t>.</w:t>
            </w:r>
          </w:p>
          <w:p w:rsidR="00D12576" w:rsidRPr="005F797F" w:rsidRDefault="00D12576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operating environment</w:t>
            </w:r>
            <w:r w:rsidR="004E3F6B">
              <w:rPr>
                <w:rFonts w:cs="Times New Roman"/>
              </w:rPr>
              <w:t>, assumption.</w:t>
            </w:r>
          </w:p>
        </w:tc>
        <w:tc>
          <w:tcPr>
            <w:tcW w:w="1525" w:type="dxa"/>
          </w:tcPr>
          <w:p w:rsidR="00ED798F" w:rsidRPr="005F797F" w:rsidRDefault="00D12576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8C31D5" w:rsidRPr="005F797F" w:rsidTr="00987570">
        <w:tc>
          <w:tcPr>
            <w:tcW w:w="2065" w:type="dxa"/>
          </w:tcPr>
          <w:p w:rsidR="008C31D5" w:rsidRDefault="008C31D5" w:rsidP="00554E70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Khoi</w:t>
            </w:r>
            <w:proofErr w:type="spellEnd"/>
            <w:r>
              <w:rPr>
                <w:rFonts w:cs="Times New Roman"/>
              </w:rPr>
              <w:t xml:space="preserve"> Nguyen , </w:t>
            </w:r>
            <w:proofErr w:type="spellStart"/>
            <w:r>
              <w:rPr>
                <w:rFonts w:cs="Times New Roman"/>
              </w:rPr>
              <w:t>Hien</w:t>
            </w:r>
            <w:proofErr w:type="spellEnd"/>
            <w:r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20/12/2016</w:t>
            </w:r>
          </w:p>
        </w:tc>
        <w:tc>
          <w:tcPr>
            <w:tcW w:w="4052" w:type="dxa"/>
          </w:tcPr>
          <w:p w:rsidR="008C31D5" w:rsidRDefault="008C31D5" w:rsidP="00ED798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="00CD28D9" w:rsidRPr="008C31D5">
              <w:rPr>
                <w:rFonts w:cs="Times New Roman"/>
              </w:rPr>
              <w:t>Other</w:t>
            </w:r>
            <w:r w:rsidRPr="008C31D5">
              <w:rPr>
                <w:rFonts w:cs="Times New Roman"/>
              </w:rPr>
              <w:t xml:space="preserve"> Non-Functional Requirements</w:t>
            </w:r>
          </w:p>
        </w:tc>
        <w:tc>
          <w:tcPr>
            <w:tcW w:w="1525" w:type="dxa"/>
          </w:tcPr>
          <w:p w:rsidR="008C31D5" w:rsidRDefault="008C31D5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D12576" w:rsidRPr="00D12576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69397687" w:history="1">
            <w:r w:rsidR="00D12576" w:rsidRPr="00D12576">
              <w:rPr>
                <w:rStyle w:val="Hyperlink"/>
                <w:rFonts w:cs="Times New Roman"/>
                <w:sz w:val="28"/>
              </w:rPr>
              <w:t>Revision Table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_Toc469397687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88" w:history="1">
            <w:r w:rsidR="00D12576" w:rsidRPr="00D12576">
              <w:rPr>
                <w:rStyle w:val="Hyperlink"/>
                <w:rFonts w:cs="Times New Roman"/>
                <w:sz w:val="28"/>
              </w:rPr>
              <w:t>1.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INTRODUCTION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_Toc469397688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3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8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Purpose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_Toc469397689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scope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3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1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Definitions, acronyms and abbreviations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_Toc469397691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4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1.4.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Audience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693" w:history="1">
            <w:r w:rsidR="00D12576" w:rsidRPr="00D12576">
              <w:rPr>
                <w:rStyle w:val="Hyperlink"/>
                <w:rFonts w:cs="Times New Roman"/>
                <w:sz w:val="28"/>
              </w:rPr>
              <w:t>2.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Overall description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_Toc469397693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5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perspective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5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5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Product functionality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_Toc469397695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6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2.3.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Users and characteristics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_Toc469397696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6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7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2.4.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Oerating environment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_Toc469397697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8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2.5.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Design and implementation constraints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_Toc469397698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7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699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2.6.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User documentation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_Toc469397699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0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2.7.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Assumptions and dependencies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_Toc469397700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1" w:history="1">
            <w:r w:rsidR="00D12576" w:rsidRPr="00D12576">
              <w:rPr>
                <w:rStyle w:val="Hyperlink"/>
                <w:rFonts w:cs="Times New Roman"/>
                <w:sz w:val="28"/>
              </w:rPr>
              <w:t>3.</w:t>
            </w:r>
            <w:r w:rsidR="00D12576" w:rsidRPr="00D12576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sz w:val="28"/>
              </w:rPr>
              <w:t>Specific requirements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_Toc469397701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8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2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3.1.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External interface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_Toc469397702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8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3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3.2.</w:t>
            </w:r>
            <w:r w:rsidR="00D12576" w:rsidRPr="00D12576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US"/>
              </w:rPr>
              <w:tab/>
            </w:r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Functional requirements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_Toc469397703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9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US"/>
            </w:rPr>
          </w:pPr>
          <w:hyperlink w:anchor="_Toc469397704" w:history="1">
            <w:r w:rsidR="00D12576" w:rsidRPr="00D12576">
              <w:rPr>
                <w:rStyle w:val="Hyperlink"/>
                <w:rFonts w:cs="Times New Roman"/>
                <w:noProof/>
                <w:sz w:val="28"/>
              </w:rPr>
              <w:t>3.3 Business rules</w:t>
            </w:r>
            <w:r w:rsidR="00D12576" w:rsidRPr="00D12576">
              <w:rPr>
                <w:noProof/>
                <w:webHidden/>
                <w:sz w:val="28"/>
              </w:rPr>
              <w:tab/>
            </w:r>
            <w:r w:rsidR="00D12576" w:rsidRPr="00D12576">
              <w:rPr>
                <w:noProof/>
                <w:webHidden/>
                <w:sz w:val="28"/>
              </w:rPr>
              <w:fldChar w:fldCharType="begin"/>
            </w:r>
            <w:r w:rsidR="00D12576" w:rsidRPr="00D12576">
              <w:rPr>
                <w:noProof/>
                <w:webHidden/>
                <w:sz w:val="28"/>
              </w:rPr>
              <w:instrText xml:space="preserve"> PAGEREF _Toc469397704 \h </w:instrText>
            </w:r>
            <w:r w:rsidR="00D12576" w:rsidRPr="00D12576">
              <w:rPr>
                <w:noProof/>
                <w:webHidden/>
                <w:sz w:val="28"/>
              </w:rPr>
            </w:r>
            <w:r w:rsidR="00D12576" w:rsidRPr="00D12576">
              <w:rPr>
                <w:noProof/>
                <w:webHidden/>
                <w:sz w:val="28"/>
              </w:rPr>
              <w:fldChar w:fldCharType="separate"/>
            </w:r>
            <w:r w:rsidR="00D12576" w:rsidRPr="00D12576">
              <w:rPr>
                <w:noProof/>
                <w:webHidden/>
                <w:sz w:val="28"/>
              </w:rPr>
              <w:t>11</w:t>
            </w:r>
            <w:r w:rsidR="00D12576" w:rsidRPr="00D12576">
              <w:rPr>
                <w:noProof/>
                <w:webHidden/>
                <w:sz w:val="28"/>
              </w:rPr>
              <w:fldChar w:fldCharType="end"/>
            </w:r>
          </w:hyperlink>
        </w:p>
        <w:p w:rsidR="00D12576" w:rsidRPr="00D12576" w:rsidRDefault="00CD28D9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69397705" w:history="1">
            <w:r w:rsidR="00D12576" w:rsidRPr="00D12576">
              <w:rPr>
                <w:rStyle w:val="Hyperlink"/>
                <w:rFonts w:cs="Times New Roman"/>
                <w:sz w:val="28"/>
              </w:rPr>
              <w:t>APPENDIX A: REFERENCES</w:t>
            </w:r>
            <w:r w:rsidR="00D12576" w:rsidRPr="00D12576">
              <w:rPr>
                <w:webHidden/>
                <w:sz w:val="28"/>
              </w:rPr>
              <w:tab/>
            </w:r>
            <w:r w:rsidR="00D12576" w:rsidRPr="00D12576">
              <w:rPr>
                <w:webHidden/>
                <w:sz w:val="28"/>
              </w:rPr>
              <w:fldChar w:fldCharType="begin"/>
            </w:r>
            <w:r w:rsidR="00D12576" w:rsidRPr="00D12576">
              <w:rPr>
                <w:webHidden/>
                <w:sz w:val="28"/>
              </w:rPr>
              <w:instrText xml:space="preserve"> PAGEREF _Toc469397705 \h </w:instrText>
            </w:r>
            <w:r w:rsidR="00D12576" w:rsidRPr="00D12576">
              <w:rPr>
                <w:webHidden/>
                <w:sz w:val="28"/>
              </w:rPr>
            </w:r>
            <w:r w:rsidR="00D12576" w:rsidRPr="00D12576">
              <w:rPr>
                <w:webHidden/>
                <w:sz w:val="28"/>
              </w:rPr>
              <w:fldChar w:fldCharType="separate"/>
            </w:r>
            <w:r w:rsidR="00D12576" w:rsidRPr="00D12576">
              <w:rPr>
                <w:webHidden/>
                <w:sz w:val="28"/>
              </w:rPr>
              <w:t>12</w:t>
            </w:r>
            <w:r w:rsidR="00D12576" w:rsidRPr="00D12576">
              <w:rPr>
                <w:webHidden/>
                <w:sz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39768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39768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6B5733" w:rsidRPr="005F797F" w:rsidRDefault="00E2241E" w:rsidP="00E2241E">
      <w:pPr>
        <w:jc w:val="both"/>
        <w:rPr>
          <w:rFonts w:cs="Times New Roman"/>
          <w:color w:val="auto"/>
          <w:sz w:val="28"/>
        </w:rPr>
      </w:pPr>
      <w:r w:rsidRPr="005F797F">
        <w:rPr>
          <w:rFonts w:cs="Times New Roman"/>
          <w:color w:val="auto"/>
          <w:sz w:val="28"/>
        </w:rPr>
        <w:t xml:space="preserve">This document provides a complete description of the features and requirements of the Web </w:t>
      </w:r>
      <w:proofErr w:type="spellStart"/>
      <w:r w:rsidRPr="005F797F">
        <w:rPr>
          <w:rFonts w:cs="Times New Roman"/>
          <w:color w:val="auto"/>
          <w:sz w:val="28"/>
        </w:rPr>
        <w:t>Văn</w:t>
      </w:r>
      <w:proofErr w:type="spellEnd"/>
      <w:r w:rsidRPr="005F797F">
        <w:rPr>
          <w:rFonts w:cs="Times New Roman"/>
          <w:color w:val="auto"/>
          <w:sz w:val="28"/>
        </w:rPr>
        <w:t xml:space="preserve"> Lang Admissions project. This document is used as commitment between customer and development team about output product and development process‘s rules</w:t>
      </w:r>
      <w:r w:rsidR="00703352" w:rsidRPr="005F797F">
        <w:rPr>
          <w:rFonts w:cs="Times New Roman"/>
          <w:color w:val="auto"/>
          <w:sz w:val="28"/>
        </w:rPr>
        <w:t>.</w:t>
      </w:r>
    </w:p>
    <w:p w:rsidR="00703352" w:rsidRPr="005F797F" w:rsidRDefault="00703352" w:rsidP="00703352">
      <w:pPr>
        <w:pStyle w:val="ListParagraph"/>
        <w:spacing w:after="0"/>
        <w:ind w:left="0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This document provide for project team member: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project team can understand the overview of the system.</w:t>
      </w:r>
    </w:p>
    <w:p w:rsidR="00703352" w:rsidRPr="005F797F" w:rsidRDefault="00703352" w:rsidP="00703352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the design-oriented analysis and design system architecture and detail design.</w:t>
      </w:r>
    </w:p>
    <w:p w:rsidR="00703352" w:rsidRPr="00F1046C" w:rsidRDefault="00703352" w:rsidP="00F1046C">
      <w:pPr>
        <w:pStyle w:val="ListParagraph"/>
        <w:numPr>
          <w:ilvl w:val="0"/>
          <w:numId w:val="30"/>
        </w:numPr>
        <w:spacing w:before="0" w:after="0" w:line="240" w:lineRule="auto"/>
        <w:ind w:left="360" w:right="72"/>
        <w:rPr>
          <w:rFonts w:cs="Times New Roman"/>
          <w:color w:val="auto"/>
          <w:sz w:val="28"/>
          <w:szCs w:val="26"/>
        </w:rPr>
      </w:pPr>
      <w:r w:rsidRPr="005F797F">
        <w:rPr>
          <w:rFonts w:cs="Times New Roman"/>
          <w:color w:val="auto"/>
          <w:sz w:val="28"/>
          <w:szCs w:val="26"/>
        </w:rPr>
        <w:t>Used to support software testing to create test plan and acceptance test.</w:t>
      </w:r>
    </w:p>
    <w:p w:rsidR="00C53F4D" w:rsidRDefault="00C53F4D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9" w:name="_Toc469397690"/>
      <w:bookmarkStart w:id="10" w:name="_Toc379620083"/>
      <w:bookmarkStart w:id="11" w:name="_Toc390267842"/>
      <w:r w:rsidRPr="005F797F">
        <w:rPr>
          <w:rFonts w:ascii="Times New Roman" w:hAnsi="Times New Roman" w:cs="Times New Roman"/>
          <w:color w:val="FF3333"/>
        </w:rPr>
        <w:t>Product scope</w:t>
      </w:r>
      <w:bookmarkEnd w:id="9"/>
    </w:p>
    <w:p w:rsidR="0085737E" w:rsidRPr="0067769C" w:rsidRDefault="0085737E" w:rsidP="0067769C">
      <w:pPr>
        <w:rPr>
          <w:rFonts w:cs="Times New Roman"/>
          <w:sz w:val="28"/>
        </w:rPr>
      </w:pPr>
      <w:proofErr w:type="spellStart"/>
      <w:r w:rsidRPr="0067769C">
        <w:rPr>
          <w:color w:val="auto"/>
          <w:sz w:val="28"/>
        </w:rPr>
        <w:t>Văn</w:t>
      </w:r>
      <w:proofErr w:type="spellEnd"/>
      <w:r w:rsidRPr="0067769C">
        <w:rPr>
          <w:color w:val="auto"/>
          <w:sz w:val="28"/>
        </w:rPr>
        <w:t xml:space="preserve"> Lang Admissions is web page </w:t>
      </w:r>
      <w:r w:rsidRPr="0067769C">
        <w:rPr>
          <w:rFonts w:cs="Times New Roman"/>
          <w:color w:val="auto"/>
          <w:sz w:val="28"/>
        </w:rPr>
        <w:t xml:space="preserve">introduce information and admissions news of </w:t>
      </w:r>
      <w:r w:rsidRPr="0067769C">
        <w:rPr>
          <w:rFonts w:cs="Times New Roman"/>
          <w:color w:val="auto"/>
          <w:sz w:val="28"/>
          <w:lang w:val="vi-VN"/>
        </w:rPr>
        <w:t>Văn</w:t>
      </w:r>
      <w:r w:rsidRPr="0067769C">
        <w:rPr>
          <w:rFonts w:cs="Times New Roman"/>
          <w:color w:val="auto"/>
          <w:sz w:val="28"/>
        </w:rPr>
        <w:t xml:space="preserve"> Lang University.</w:t>
      </w:r>
      <w:r w:rsidR="0067769C" w:rsidRPr="0067769C">
        <w:rPr>
          <w:rFonts w:cs="Times New Roman"/>
          <w:color w:val="auto"/>
          <w:sz w:val="28"/>
        </w:rPr>
        <w:t xml:space="preserve"> At the same time a</w:t>
      </w:r>
      <w:r w:rsidRPr="0067769C">
        <w:rPr>
          <w:rFonts w:cs="Times New Roman"/>
          <w:color w:val="auto"/>
          <w:sz w:val="28"/>
        </w:rPr>
        <w:t>llow the aptitude exam candidates can register online.</w:t>
      </w:r>
    </w:p>
    <w:p w:rsidR="00FD114D" w:rsidRPr="00FD114D" w:rsidRDefault="00CD28D9" w:rsidP="00FD114D">
      <w:pPr>
        <w:rPr>
          <w:color w:val="auto"/>
          <w:sz w:val="28"/>
        </w:rPr>
      </w:pPr>
      <w:r>
        <w:rPr>
          <w:color w:val="auto"/>
          <w:sz w:val="28"/>
        </w:rPr>
        <w:t>Based on customer requirements</w:t>
      </w:r>
      <w:bookmarkStart w:id="12" w:name="_GoBack"/>
      <w:bookmarkEnd w:id="12"/>
      <w:r w:rsidR="00FD114D" w:rsidRPr="00FD114D">
        <w:rPr>
          <w:color w:val="auto"/>
          <w:sz w:val="28"/>
        </w:rPr>
        <w:t xml:space="preserve">, BSS Team divide this system into three </w:t>
      </w:r>
      <w:proofErr w:type="gramStart"/>
      <w:r w:rsidR="00FD114D" w:rsidRPr="00FD114D">
        <w:rPr>
          <w:color w:val="auto"/>
          <w:sz w:val="28"/>
        </w:rPr>
        <w:t>releases :</w:t>
      </w:r>
      <w:proofErr w:type="gramEnd"/>
    </w:p>
    <w:p w:rsidR="0098374E" w:rsidRPr="00FD114D" w:rsidRDefault="00CD28D9" w:rsidP="0098374E">
      <w:p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Release 1</w:t>
      </w:r>
      <w:r w:rsidR="00784C74" w:rsidRPr="00FD114D">
        <w:rPr>
          <w:rFonts w:cs="Times New Roman"/>
          <w:color w:val="auto"/>
          <w:sz w:val="28"/>
        </w:rPr>
        <w:t>:</w:t>
      </w:r>
      <w:r w:rsidR="0031554A">
        <w:rPr>
          <w:rFonts w:cs="Times New Roman"/>
          <w:color w:val="auto"/>
          <w:sz w:val="28"/>
        </w:rPr>
        <w:t xml:space="preserve"> 4</w:t>
      </w:r>
      <w:r w:rsidR="00FD114D">
        <w:rPr>
          <w:rFonts w:cs="Times New Roman"/>
          <w:color w:val="auto"/>
          <w:sz w:val="28"/>
        </w:rPr>
        <w:t xml:space="preserve"> </w:t>
      </w:r>
      <w:proofErr w:type="gramStart"/>
      <w:r w:rsidR="00FD114D">
        <w:rPr>
          <w:rFonts w:cs="Times New Roman"/>
          <w:color w:val="auto"/>
          <w:sz w:val="28"/>
        </w:rPr>
        <w:t>modul</w:t>
      </w:r>
      <w:r w:rsidR="00F1046C">
        <w:rPr>
          <w:rFonts w:cs="Times New Roman"/>
          <w:color w:val="auto"/>
          <w:sz w:val="28"/>
        </w:rPr>
        <w:t>e</w:t>
      </w:r>
      <w:proofErr w:type="gramEnd"/>
    </w:p>
    <w:p w:rsidR="00784C74" w:rsidRPr="00FD114D" w:rsidRDefault="00784C74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News</w:t>
      </w:r>
    </w:p>
    <w:p w:rsidR="00784C74" w:rsidRDefault="00FD114D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Categories</w:t>
      </w:r>
    </w:p>
    <w:p w:rsidR="0031554A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Account</w:t>
      </w:r>
    </w:p>
    <w:p w:rsidR="0031554A" w:rsidRPr="00FD114D" w:rsidRDefault="0031554A" w:rsidP="00FD114D">
      <w:pPr>
        <w:pStyle w:val="ListParagraph"/>
        <w:numPr>
          <w:ilvl w:val="0"/>
          <w:numId w:val="41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Resource</w:t>
      </w:r>
    </w:p>
    <w:p w:rsidR="00FD114D" w:rsidRPr="0031554A" w:rsidRDefault="00FD114D" w:rsidP="0031554A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proofErr w:type="gramStart"/>
      <w:r w:rsidRPr="00FD114D">
        <w:rPr>
          <w:rFonts w:cs="Times New Roman"/>
          <w:color w:val="auto"/>
          <w:sz w:val="28"/>
        </w:rPr>
        <w:t>2 :</w:t>
      </w:r>
      <w:proofErr w:type="gramEnd"/>
      <w:r w:rsidR="00F1046C">
        <w:rPr>
          <w:rFonts w:cs="Times New Roman"/>
          <w:color w:val="auto"/>
          <w:sz w:val="28"/>
        </w:rPr>
        <w:t xml:space="preserve"> 3 module</w:t>
      </w:r>
    </w:p>
    <w:p w:rsidR="00FD114D" w:rsidRPr="00FD114D" w:rsidRDefault="00FD114D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Examination</w:t>
      </w:r>
    </w:p>
    <w:p w:rsidR="00FD114D" w:rsidRDefault="00FD114D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Q/A</w:t>
      </w:r>
    </w:p>
    <w:p w:rsidR="0031554A" w:rsidRPr="00FD114D" w:rsidRDefault="0031554A" w:rsidP="00FD114D">
      <w:pPr>
        <w:pStyle w:val="ListParagraph"/>
        <w:numPr>
          <w:ilvl w:val="0"/>
          <w:numId w:val="43"/>
        </w:numPr>
        <w:rPr>
          <w:rFonts w:cs="Times New Roman"/>
          <w:color w:val="auto"/>
          <w:sz w:val="28"/>
        </w:rPr>
      </w:pPr>
      <w:r>
        <w:rPr>
          <w:rFonts w:cs="Times New Roman"/>
          <w:color w:val="auto"/>
          <w:sz w:val="28"/>
        </w:rPr>
        <w:t>Manage Homepage</w:t>
      </w:r>
    </w:p>
    <w:p w:rsidR="00FD114D" w:rsidRPr="00FD114D" w:rsidRDefault="00FD114D" w:rsidP="0098374E">
      <w:p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 xml:space="preserve">Release </w:t>
      </w:r>
      <w:proofErr w:type="gramStart"/>
      <w:r w:rsidRPr="00FD114D">
        <w:rPr>
          <w:rFonts w:cs="Times New Roman"/>
          <w:color w:val="auto"/>
          <w:sz w:val="28"/>
        </w:rPr>
        <w:t>3 :</w:t>
      </w:r>
      <w:proofErr w:type="gramEnd"/>
      <w:r w:rsidR="00F1046C">
        <w:rPr>
          <w:rFonts w:cs="Times New Roman"/>
          <w:color w:val="auto"/>
          <w:sz w:val="28"/>
        </w:rPr>
        <w:t xml:space="preserve"> 3 module</w:t>
      </w:r>
    </w:p>
    <w:p w:rsidR="00FD114D" w:rsidRPr="00FD114D" w:rsidRDefault="00FD114D" w:rsidP="00FD114D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Pop-ups</w:t>
      </w:r>
    </w:p>
    <w:p w:rsidR="0031554A" w:rsidRDefault="00FD114D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 w:rsidRPr="00FD114D">
        <w:rPr>
          <w:rFonts w:cs="Times New Roman"/>
          <w:color w:val="auto"/>
          <w:sz w:val="28"/>
        </w:rPr>
        <w:t>Manage Banners</w:t>
      </w:r>
    </w:p>
    <w:p w:rsidR="00FD114D" w:rsidRPr="0031554A" w:rsidRDefault="00FD114D" w:rsidP="0031554A">
      <w:pPr>
        <w:pStyle w:val="ListParagraph"/>
        <w:numPr>
          <w:ilvl w:val="0"/>
          <w:numId w:val="45"/>
        </w:numPr>
        <w:rPr>
          <w:rFonts w:cs="Times New Roman"/>
          <w:color w:val="auto"/>
          <w:sz w:val="28"/>
        </w:rPr>
      </w:pPr>
      <w:r w:rsidRPr="0031554A">
        <w:rPr>
          <w:rFonts w:cs="Times New Roman"/>
          <w:color w:val="auto"/>
          <w:sz w:val="28"/>
        </w:rPr>
        <w:lastRenderedPageBreak/>
        <w:t>Change Languages</w:t>
      </w:r>
    </w:p>
    <w:p w:rsidR="00F1046C" w:rsidRPr="00F1046C" w:rsidRDefault="00F1046C" w:rsidP="00F1046C">
      <w:p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 xml:space="preserve">Some features may be included in the software but not required: 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  <w:color w:val="auto"/>
          <w:sz w:val="28"/>
        </w:rPr>
      </w:pPr>
      <w:r w:rsidRPr="00F1046C">
        <w:rPr>
          <w:rFonts w:cs="Times New Roman"/>
          <w:color w:val="auto"/>
          <w:sz w:val="28"/>
        </w:rPr>
        <w:t>View the admissions video</w:t>
      </w:r>
    </w:p>
    <w:p w:rsidR="00F1046C" w:rsidRPr="00F1046C" w:rsidRDefault="00F1046C" w:rsidP="00F1046C">
      <w:pPr>
        <w:pStyle w:val="ListParagraph"/>
        <w:numPr>
          <w:ilvl w:val="0"/>
          <w:numId w:val="47"/>
        </w:numPr>
        <w:rPr>
          <w:rFonts w:cs="Times New Roman"/>
        </w:rPr>
      </w:pPr>
      <w:r w:rsidRPr="00F1046C">
        <w:rPr>
          <w:rFonts w:cs="Times New Roman"/>
          <w:color w:val="auto"/>
          <w:sz w:val="28"/>
        </w:rPr>
        <w:t>Comment the admissions video</w:t>
      </w:r>
      <w:r w:rsidRPr="00F1046C">
        <w:rPr>
          <w:rFonts w:cs="Times New Roman"/>
          <w:color w:val="auto"/>
        </w:rPr>
        <w:tab/>
      </w:r>
    </w:p>
    <w:p w:rsidR="00784C74" w:rsidRPr="005F797F" w:rsidRDefault="00784C74" w:rsidP="0098374E">
      <w:pPr>
        <w:rPr>
          <w:rFonts w:cs="Times New Roman"/>
        </w:rPr>
      </w:pPr>
    </w:p>
    <w:p w:rsidR="00C53F4D" w:rsidRPr="005F797F" w:rsidRDefault="00C53F4D" w:rsidP="00C53F4D">
      <w:pPr>
        <w:rPr>
          <w:rFonts w:cs="Times New Roman"/>
        </w:rPr>
      </w:pPr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9397691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3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Project Manager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UC</w:t>
            </w:r>
          </w:p>
        </w:tc>
        <w:tc>
          <w:tcPr>
            <w:tcW w:w="6670" w:type="dxa"/>
          </w:tcPr>
          <w:p w:rsidR="006B5733" w:rsidRPr="005F797F" w:rsidRDefault="00703352" w:rsidP="00F534D1">
            <w:pPr>
              <w:rPr>
                <w:rFonts w:cs="Times New Roman"/>
                <w:sz w:val="28"/>
              </w:rPr>
            </w:pPr>
            <w:proofErr w:type="spellStart"/>
            <w:r w:rsidRPr="005F797F">
              <w:rPr>
                <w:rFonts w:cs="Times New Roman"/>
                <w:sz w:val="28"/>
              </w:rPr>
              <w:t>Usecase</w:t>
            </w:r>
            <w:proofErr w:type="spellEnd"/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SRS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Software Requirement Specification</w:t>
            </w: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85737E" w:rsidP="00F534D1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5</w:t>
            </w: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UI</w:t>
            </w: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User Interface</w:t>
            </w: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4" w:name="_Toc469397692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4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9558" w:type="dxa"/>
        <w:tblLook w:val="00A0" w:firstRow="1" w:lastRow="0" w:firstColumn="1" w:lastColumn="0" w:noHBand="0" w:noVBand="0"/>
      </w:tblPr>
      <w:tblGrid>
        <w:gridCol w:w="3438"/>
        <w:gridCol w:w="6120"/>
      </w:tblGrid>
      <w:tr w:rsidR="0058663F" w:rsidRPr="005F797F" w:rsidTr="00C53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612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Project manager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Functional requirements, business constraints to estimate project.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Architect and designer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cases, constraints, quality attributes to architect and design the system.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  <w:r w:rsidRPr="005F797F">
              <w:t>Tester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 cases to develop system test, integration test, test plan and acceptance test.</w:t>
            </w:r>
          </w:p>
        </w:tc>
      </w:tr>
      <w:tr w:rsidR="00C53F4D" w:rsidRPr="005F797F" w:rsidTr="00C53F4D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Customer</w:t>
            </w:r>
          </w:p>
        </w:tc>
        <w:tc>
          <w:tcPr>
            <w:tcW w:w="612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  <w:r w:rsidRPr="005F797F">
              <w:t>Use-case diagram, use-case description, quality Attribute.</w:t>
            </w:r>
          </w:p>
        </w:tc>
      </w:tr>
    </w:tbl>
    <w:p w:rsidR="00563885" w:rsidRPr="005F797F" w:rsidRDefault="00F1046C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9397693"/>
      <w:r>
        <w:rPr>
          <w:rFonts w:ascii="Times New Roman" w:hAnsi="Times New Roman" w:cs="Times New Roman"/>
          <w:color w:val="FF3333"/>
          <w:sz w:val="36"/>
        </w:rPr>
        <w:t>O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verall description</w:t>
      </w:r>
      <w:bookmarkEnd w:id="15"/>
    </w:p>
    <w:p w:rsidR="000E5FC2" w:rsidRPr="005F797F" w:rsidRDefault="00F1046C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9397694"/>
      <w:r>
        <w:rPr>
          <w:rFonts w:ascii="Times New Roman" w:hAnsi="Times New Roman" w:cs="Times New Roman"/>
          <w:color w:val="FF3333"/>
          <w:sz w:val="32"/>
        </w:rPr>
        <w:t>P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roduct perspective</w:t>
      </w:r>
      <w:bookmarkEnd w:id="16"/>
    </w:p>
    <w:p w:rsidR="00403F89" w:rsidRPr="005F797F" w:rsidRDefault="0098374E" w:rsidP="0098374E">
      <w:pPr>
        <w:pStyle w:val="ListParagraph"/>
        <w:ind w:left="-900"/>
        <w:jc w:val="both"/>
        <w:rPr>
          <w:rFonts w:cs="Times New Roman"/>
          <w:sz w:val="28"/>
        </w:rPr>
      </w:pPr>
      <w:r w:rsidRPr="005F797F">
        <w:rPr>
          <w:rFonts w:cs="Times New Roman"/>
          <w:noProof/>
          <w:sz w:val="28"/>
          <w:lang w:eastAsia="en-US"/>
        </w:rPr>
        <w:drawing>
          <wp:inline distT="0" distB="0" distL="0" distR="0" wp14:anchorId="02A3132A" wp14:editId="4522EC07">
            <wp:extent cx="6719777" cy="4280326"/>
            <wp:effectExtent l="0" t="0" r="5080" b="6350"/>
            <wp:docPr id="3" name="Picture 3" descr="D:\Workspace\A\15387485_1242545925824716_69154200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15387485_1242545925824716_691542009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00" cy="42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C2" w:rsidRPr="005F797F" w:rsidRDefault="000E5FC2" w:rsidP="00403F89">
      <w:pPr>
        <w:rPr>
          <w:rFonts w:cs="Times New Roman"/>
        </w:rPr>
      </w:pPr>
    </w:p>
    <w:p w:rsidR="000D10CB" w:rsidRPr="005F797F" w:rsidRDefault="00CE2132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7" w:name="_Toc469397695"/>
      <w:r w:rsidRPr="005F797F">
        <w:rPr>
          <w:rFonts w:ascii="Times New Roman" w:hAnsi="Times New Roman" w:cs="Times New Roman"/>
          <w:color w:val="FF3333"/>
          <w:sz w:val="32"/>
        </w:rPr>
        <w:t>Product functionality</w:t>
      </w:r>
      <w:bookmarkEnd w:id="17"/>
    </w:p>
    <w:p w:rsidR="005F797F" w:rsidRPr="005F797F" w:rsidRDefault="005F797F" w:rsidP="005F797F">
      <w:pPr>
        <w:rPr>
          <w:rFonts w:cs="Times New Roman"/>
        </w:rPr>
      </w:pPr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2268"/>
        <w:gridCol w:w="5490"/>
        <w:gridCol w:w="2160"/>
      </w:tblGrid>
      <w:tr w:rsidR="0098374E" w:rsidRPr="005F797F" w:rsidTr="00F10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268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proofErr w:type="spellStart"/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Modul</w:t>
            </w:r>
            <w:proofErr w:type="spellEnd"/>
          </w:p>
        </w:tc>
        <w:tc>
          <w:tcPr>
            <w:tcW w:w="5490" w:type="dxa"/>
            <w:tcBorders>
              <w:bottom w:val="single" w:sz="6" w:space="0" w:color="000000"/>
            </w:tcBorders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  <w:hideMark/>
          </w:tcPr>
          <w:p w:rsidR="0098374E" w:rsidRPr="005F797F" w:rsidRDefault="0098374E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Accounts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account of system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News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all the news on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Categories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all Categories of website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98374E" w:rsidRPr="005F797F" w:rsidTr="00F1046C">
        <w:trPr>
          <w:trHeight w:val="28"/>
        </w:trPr>
        <w:tc>
          <w:tcPr>
            <w:tcW w:w="2268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Manage Examination</w:t>
            </w:r>
          </w:p>
        </w:tc>
        <w:tc>
          <w:tcPr>
            <w:tcW w:w="5490" w:type="dxa"/>
          </w:tcPr>
          <w:p w:rsidR="0098374E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about issues related to examinations</w:t>
            </w:r>
          </w:p>
        </w:tc>
        <w:tc>
          <w:tcPr>
            <w:tcW w:w="2160" w:type="dxa"/>
            <w:vAlign w:val="center"/>
          </w:tcPr>
          <w:p w:rsidR="0098374E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Q/A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Q/A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Pop-ups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Pop-ups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Manage Banners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manages Banners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High</w:t>
            </w:r>
          </w:p>
        </w:tc>
      </w:tr>
      <w:tr w:rsidR="005F797F" w:rsidRPr="005F797F" w:rsidTr="00F1046C">
        <w:trPr>
          <w:trHeight w:val="28"/>
        </w:trPr>
        <w:tc>
          <w:tcPr>
            <w:tcW w:w="2268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Change Languages</w:t>
            </w:r>
          </w:p>
        </w:tc>
        <w:tc>
          <w:tcPr>
            <w:tcW w:w="5490" w:type="dxa"/>
          </w:tcPr>
          <w:p w:rsidR="005F797F" w:rsidRPr="005F797F" w:rsidRDefault="005F797F" w:rsidP="00F1046C">
            <w:pPr>
              <w:pStyle w:val="Bullet1Nonespace"/>
            </w:pPr>
            <w:r w:rsidRPr="005F797F">
              <w:t xml:space="preserve">This </w:t>
            </w:r>
            <w:proofErr w:type="spellStart"/>
            <w:r w:rsidRPr="005F797F">
              <w:t>modul</w:t>
            </w:r>
            <w:proofErr w:type="spellEnd"/>
            <w:r w:rsidRPr="005F797F">
              <w:t xml:space="preserve"> help user change languages</w:t>
            </w:r>
          </w:p>
        </w:tc>
        <w:tc>
          <w:tcPr>
            <w:tcW w:w="2160" w:type="dxa"/>
            <w:vAlign w:val="center"/>
          </w:tcPr>
          <w:p w:rsidR="005F797F" w:rsidRPr="005F797F" w:rsidRDefault="005F797F" w:rsidP="00F1046C">
            <w:pPr>
              <w:pStyle w:val="Bullet1Nonespace"/>
            </w:pPr>
            <w:r w:rsidRPr="005F797F">
              <w:t>Medium</w:t>
            </w:r>
          </w:p>
        </w:tc>
      </w:tr>
    </w:tbl>
    <w:p w:rsidR="00135DC1" w:rsidRPr="005F797F" w:rsidRDefault="00135DC1" w:rsidP="00135DC1">
      <w:pPr>
        <w:pStyle w:val="ListParagraph"/>
        <w:ind w:left="1440"/>
        <w:rPr>
          <w:rFonts w:cs="Times New Roman"/>
        </w:rPr>
      </w:pPr>
    </w:p>
    <w:p w:rsidR="00CE2132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69397696"/>
      <w:r>
        <w:rPr>
          <w:rFonts w:ascii="Times New Roman" w:hAnsi="Times New Roman" w:cs="Times New Roman"/>
          <w:color w:val="FF3333"/>
          <w:sz w:val="32"/>
        </w:rPr>
        <w:t>U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sers and characteristics</w:t>
      </w:r>
      <w:bookmarkEnd w:id="18"/>
    </w:p>
    <w:tbl>
      <w:tblPr>
        <w:tblStyle w:val="Style1"/>
        <w:tblW w:w="9918" w:type="dxa"/>
        <w:tblLook w:val="00A0" w:firstRow="1" w:lastRow="0" w:firstColumn="1" w:lastColumn="0" w:noHBand="0" w:noVBand="0"/>
      </w:tblPr>
      <w:tblGrid>
        <w:gridCol w:w="648"/>
        <w:gridCol w:w="1980"/>
        <w:gridCol w:w="7290"/>
      </w:tblGrid>
      <w:tr w:rsidR="005F797F" w:rsidRPr="005F797F" w:rsidTr="005F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648" w:type="dxa"/>
            <w:tcBorders>
              <w:bottom w:val="single" w:sz="6" w:space="0" w:color="000000"/>
            </w:tcBorders>
            <w:hideMark/>
          </w:tcPr>
          <w:p w:rsidR="005F797F" w:rsidRPr="005F797F" w:rsidRDefault="005F797F" w:rsidP="00F1046C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#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5F797F" w:rsidRPr="005F797F" w:rsidRDefault="005F797F" w:rsidP="00F1046C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Role</w:t>
            </w:r>
          </w:p>
        </w:tc>
        <w:tc>
          <w:tcPr>
            <w:tcW w:w="7290" w:type="dxa"/>
            <w:tcBorders>
              <w:bottom w:val="single" w:sz="6" w:space="0" w:color="000000"/>
            </w:tcBorders>
            <w:hideMark/>
          </w:tcPr>
          <w:p w:rsidR="005F797F" w:rsidRPr="005F797F" w:rsidRDefault="005F797F" w:rsidP="00F1046C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Responsibility</w:t>
            </w:r>
          </w:p>
        </w:tc>
      </w:tr>
      <w:tr w:rsidR="005F797F" w:rsidRPr="005F797F" w:rsidTr="005F797F">
        <w:trPr>
          <w:trHeight w:val="28"/>
        </w:trPr>
        <w:tc>
          <w:tcPr>
            <w:tcW w:w="648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1</w:t>
            </w:r>
          </w:p>
        </w:tc>
        <w:tc>
          <w:tcPr>
            <w:tcW w:w="198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Admin</w:t>
            </w:r>
          </w:p>
        </w:tc>
        <w:tc>
          <w:tcPr>
            <w:tcW w:w="729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Manage website, manage account &amp; approve news</w:t>
            </w:r>
          </w:p>
        </w:tc>
      </w:tr>
      <w:tr w:rsidR="005F797F" w:rsidRPr="005F797F" w:rsidTr="005F797F">
        <w:trPr>
          <w:trHeight w:val="28"/>
        </w:trPr>
        <w:tc>
          <w:tcPr>
            <w:tcW w:w="648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2</w:t>
            </w:r>
          </w:p>
        </w:tc>
        <w:tc>
          <w:tcPr>
            <w:tcW w:w="198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Editor</w:t>
            </w:r>
          </w:p>
        </w:tc>
        <w:tc>
          <w:tcPr>
            <w:tcW w:w="729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Post news about admission and answer question about admission.</w:t>
            </w:r>
          </w:p>
        </w:tc>
      </w:tr>
      <w:tr w:rsidR="005F797F" w:rsidRPr="005F797F" w:rsidTr="005F797F">
        <w:trPr>
          <w:trHeight w:val="28"/>
        </w:trPr>
        <w:tc>
          <w:tcPr>
            <w:tcW w:w="648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3</w:t>
            </w:r>
          </w:p>
        </w:tc>
        <w:tc>
          <w:tcPr>
            <w:tcW w:w="198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Education staff</w:t>
            </w:r>
          </w:p>
        </w:tc>
        <w:tc>
          <w:tcPr>
            <w:tcW w:w="729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Manage examination, import point and answer question about education.</w:t>
            </w:r>
          </w:p>
        </w:tc>
      </w:tr>
      <w:tr w:rsidR="005F797F" w:rsidRPr="005F797F" w:rsidTr="005F797F">
        <w:trPr>
          <w:trHeight w:val="28"/>
        </w:trPr>
        <w:tc>
          <w:tcPr>
            <w:tcW w:w="648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4</w:t>
            </w:r>
          </w:p>
        </w:tc>
        <w:tc>
          <w:tcPr>
            <w:tcW w:w="198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Reader</w:t>
            </w:r>
          </w:p>
        </w:tc>
        <w:tc>
          <w:tcPr>
            <w:tcW w:w="7290" w:type="dxa"/>
          </w:tcPr>
          <w:p w:rsidR="005F797F" w:rsidRPr="005F797F" w:rsidRDefault="005F797F" w:rsidP="00F1046C">
            <w:pPr>
              <w:rPr>
                <w:rFonts w:cs="Times New Roman"/>
                <w:sz w:val="28"/>
              </w:rPr>
            </w:pPr>
            <w:r w:rsidRPr="005F797F">
              <w:rPr>
                <w:rFonts w:cs="Times New Roman"/>
                <w:sz w:val="28"/>
              </w:rPr>
              <w:t>View news and point on website, ask questions, register examination</w:t>
            </w:r>
          </w:p>
        </w:tc>
      </w:tr>
    </w:tbl>
    <w:p w:rsidR="001C1967" w:rsidRDefault="001C1967" w:rsidP="005F797F">
      <w:pPr>
        <w:rPr>
          <w:rFonts w:cs="Times New Roman"/>
        </w:rPr>
      </w:pPr>
    </w:p>
    <w:p w:rsidR="005F797F" w:rsidRPr="005F797F" w:rsidRDefault="001C1967" w:rsidP="005F797F">
      <w:pPr>
        <w:rPr>
          <w:rFonts w:cs="Times New Roman"/>
        </w:rPr>
      </w:pPr>
      <w:r>
        <w:rPr>
          <w:rFonts w:cs="Times New Roman"/>
        </w:rPr>
        <w:br w:type="page"/>
      </w:r>
    </w:p>
    <w:p w:rsidR="001C1967" w:rsidRPr="00600074" w:rsidRDefault="00F1046C" w:rsidP="001C1967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9397697"/>
      <w:r>
        <w:rPr>
          <w:rFonts w:ascii="Times New Roman" w:hAnsi="Times New Roman" w:cs="Times New Roman"/>
          <w:color w:val="FF3333"/>
          <w:sz w:val="32"/>
        </w:rPr>
        <w:lastRenderedPageBreak/>
        <w:t>O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erating environment</w:t>
      </w:r>
      <w:bookmarkEnd w:id="19"/>
    </w:p>
    <w:p w:rsidR="005F797F" w:rsidRPr="00600074" w:rsidRDefault="005F797F" w:rsidP="00600074">
      <w:pPr>
        <w:ind w:firstLine="720"/>
        <w:rPr>
          <w:color w:val="auto"/>
          <w:sz w:val="28"/>
        </w:rPr>
      </w:pPr>
      <w:r w:rsidRPr="00600074">
        <w:rPr>
          <w:color w:val="auto"/>
          <w:sz w:val="28"/>
        </w:rPr>
        <w:t>User Computer: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CPU: Intel Pentium 4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RAM: 1GB or higher.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Resolution: 800x600</w:t>
      </w:r>
    </w:p>
    <w:p w:rsidR="005F797F" w:rsidRPr="005F797F" w:rsidRDefault="005F797F" w:rsidP="005F797F">
      <w:pPr>
        <w:pStyle w:val="ListParagraph"/>
        <w:numPr>
          <w:ilvl w:val="0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 xml:space="preserve">Web browser: 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Chrome</w:t>
      </w:r>
    </w:p>
    <w:p w:rsidR="005F797F" w:rsidRPr="005F797F" w:rsidRDefault="005F797F" w:rsidP="005F797F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Firefox</w:t>
      </w:r>
    </w:p>
    <w:p w:rsid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r w:rsidRPr="005F797F">
        <w:rPr>
          <w:color w:val="auto"/>
          <w:sz w:val="28"/>
        </w:rPr>
        <w:t>Internet explorer</w:t>
      </w:r>
    </w:p>
    <w:p w:rsidR="005F797F" w:rsidRPr="00600074" w:rsidRDefault="005F797F" w:rsidP="00600074">
      <w:pPr>
        <w:pStyle w:val="ListParagraph"/>
        <w:numPr>
          <w:ilvl w:val="1"/>
          <w:numId w:val="32"/>
        </w:numPr>
        <w:rPr>
          <w:color w:val="auto"/>
          <w:sz w:val="28"/>
        </w:rPr>
      </w:pPr>
      <w:proofErr w:type="spellStart"/>
      <w:r w:rsidRPr="00600074">
        <w:rPr>
          <w:color w:val="auto"/>
          <w:sz w:val="28"/>
        </w:rPr>
        <w:t>Cốc</w:t>
      </w:r>
      <w:proofErr w:type="spellEnd"/>
      <w:r w:rsidRPr="00600074">
        <w:rPr>
          <w:color w:val="auto"/>
          <w:sz w:val="28"/>
        </w:rPr>
        <w:t xml:space="preserve"> </w:t>
      </w:r>
      <w:proofErr w:type="spellStart"/>
      <w:r w:rsidRPr="00600074">
        <w:rPr>
          <w:color w:val="auto"/>
          <w:sz w:val="28"/>
        </w:rPr>
        <w:t>cốc</w:t>
      </w:r>
      <w:proofErr w:type="spellEnd"/>
    </w:p>
    <w:p w:rsidR="00600074" w:rsidRDefault="00600074" w:rsidP="00600074">
      <w:pPr>
        <w:ind w:left="720"/>
      </w:pPr>
      <w:proofErr w:type="gramStart"/>
      <w:r w:rsidRPr="00600074">
        <w:rPr>
          <w:color w:val="auto"/>
          <w:sz w:val="28"/>
        </w:rPr>
        <w:t>Server :</w:t>
      </w:r>
      <w:proofErr w:type="gramEnd"/>
    </w:p>
    <w:tbl>
      <w:tblPr>
        <w:tblStyle w:val="Style1"/>
        <w:tblW w:w="99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350"/>
        <w:gridCol w:w="1890"/>
        <w:gridCol w:w="2278"/>
        <w:gridCol w:w="2222"/>
        <w:gridCol w:w="2160"/>
      </w:tblGrid>
      <w:tr w:rsidR="00600074" w:rsidRPr="005F797F" w:rsidTr="0034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Item</w:t>
            </w:r>
          </w:p>
        </w:tc>
        <w:tc>
          <w:tcPr>
            <w:tcW w:w="1890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(minimal)</w:t>
            </w:r>
          </w:p>
        </w:tc>
        <w:tc>
          <w:tcPr>
            <w:tcW w:w="2278" w:type="dxa"/>
          </w:tcPr>
          <w:p w:rsidR="00600074" w:rsidRPr="005F797F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Webserver (recommended)</w:t>
            </w:r>
          </w:p>
        </w:tc>
        <w:tc>
          <w:tcPr>
            <w:tcW w:w="2222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(minimal)</w:t>
            </w:r>
          </w:p>
        </w:tc>
        <w:tc>
          <w:tcPr>
            <w:tcW w:w="2160" w:type="dxa"/>
          </w:tcPr>
          <w:p w:rsidR="00600074" w:rsidRDefault="00600074" w:rsidP="00340BE5">
            <w:pPr>
              <w:rPr>
                <w:rFonts w:cs="Times New Roman"/>
                <w:color w:val="FFFFFF" w:themeColor="background1"/>
                <w:sz w:val="28"/>
              </w:rPr>
            </w:pPr>
            <w:r>
              <w:rPr>
                <w:rFonts w:cs="Times New Roman"/>
                <w:color w:val="FFFFFF" w:themeColor="background1"/>
                <w:sz w:val="28"/>
              </w:rPr>
              <w:t>Combined Web &amp; Database Server (recommended)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Processor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2x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>
              <w:rPr>
                <w:rFonts w:cs="Times New Roman"/>
                <w:sz w:val="28"/>
                <w:szCs w:val="18"/>
              </w:rPr>
              <w:t>4x</w:t>
            </w:r>
            <w:r w:rsidRPr="00600074">
              <w:rPr>
                <w:rFonts w:cs="Times New Roman"/>
                <w:sz w:val="28"/>
                <w:szCs w:val="18"/>
              </w:rPr>
              <w:t>1,6 GHz CPU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RAM</w:t>
            </w:r>
          </w:p>
        </w:tc>
        <w:tc>
          <w:tcPr>
            <w:tcW w:w="189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1,75 GB RAM</w:t>
            </w:r>
          </w:p>
        </w:tc>
        <w:tc>
          <w:tcPr>
            <w:tcW w:w="2278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222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3,5 GB RAM</w:t>
            </w:r>
          </w:p>
        </w:tc>
        <w:tc>
          <w:tcPr>
            <w:tcW w:w="2160" w:type="dxa"/>
            <w:vAlign w:val="center"/>
          </w:tcPr>
          <w:p w:rsidR="00600074" w:rsidRPr="00600074" w:rsidRDefault="00600074" w:rsidP="00340BE5">
            <w:pPr>
              <w:rPr>
                <w:rFonts w:cs="Times New Roman"/>
                <w:sz w:val="28"/>
                <w:szCs w:val="18"/>
              </w:rPr>
            </w:pPr>
            <w:r w:rsidRPr="00600074">
              <w:rPr>
                <w:rFonts w:cs="Times New Roman"/>
                <w:sz w:val="28"/>
                <w:szCs w:val="18"/>
              </w:rPr>
              <w:t>7 GB RAM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HDD</w:t>
            </w:r>
          </w:p>
        </w:tc>
        <w:tc>
          <w:tcPr>
            <w:tcW w:w="8550" w:type="dxa"/>
            <w:gridSpan w:val="4"/>
          </w:tcPr>
          <w:p w:rsidR="00600074" w:rsidRPr="00600074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</w:t>
            </w:r>
            <w:proofErr w:type="spellStart"/>
            <w:r w:rsidRPr="00600074">
              <w:rPr>
                <w:rFonts w:cs="Times New Roman"/>
                <w:sz w:val="28"/>
              </w:rPr>
              <w:t>webshop</w:t>
            </w:r>
            <w:proofErr w:type="spellEnd"/>
            <w:r w:rsidRPr="00600074">
              <w:rPr>
                <w:rFonts w:cs="Times New Roman"/>
                <w:sz w:val="28"/>
              </w:rPr>
              <w:t xml:space="preserve"> data (non-system drive is preferred)</w:t>
            </w:r>
          </w:p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1x 300</w:t>
            </w:r>
            <w:r w:rsidRPr="00600074">
              <w:rPr>
                <w:rFonts w:cs="Times New Roman"/>
                <w:sz w:val="28"/>
              </w:rPr>
              <w:t xml:space="preserve"> GB of free space or more is recommended for the software that is listed in the software requirements (system drive)</w:t>
            </w:r>
          </w:p>
        </w:tc>
      </w:tr>
      <w:tr w:rsidR="00600074" w:rsidRPr="005F797F" w:rsidTr="00340BE5">
        <w:tc>
          <w:tcPr>
            <w:tcW w:w="1350" w:type="dxa"/>
          </w:tcPr>
          <w:p w:rsidR="00600074" w:rsidRPr="005F797F" w:rsidRDefault="00600074" w:rsidP="00340BE5">
            <w:pPr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Operation System</w:t>
            </w:r>
          </w:p>
        </w:tc>
        <w:tc>
          <w:tcPr>
            <w:tcW w:w="8550" w:type="dxa"/>
            <w:gridSpan w:val="4"/>
          </w:tcPr>
          <w:p w:rsidR="00600074" w:rsidRPr="005F797F" w:rsidRDefault="00600074" w:rsidP="00340BE5">
            <w:pPr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Linux</w:t>
            </w:r>
          </w:p>
        </w:tc>
      </w:tr>
    </w:tbl>
    <w:p w:rsidR="00600074" w:rsidRDefault="00600074" w:rsidP="00600074">
      <w:pPr>
        <w:ind w:left="720"/>
      </w:pPr>
    </w:p>
    <w:p w:rsidR="005F797F" w:rsidRPr="005F797F" w:rsidRDefault="005F797F" w:rsidP="005F797F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9397698"/>
      <w:r>
        <w:rPr>
          <w:rFonts w:ascii="Times New Roman" w:hAnsi="Times New Roman" w:cs="Times New Roman"/>
          <w:color w:val="FF3333"/>
          <w:sz w:val="32"/>
        </w:rPr>
        <w:t>D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esign and implementation constraints</w:t>
      </w:r>
      <w:bookmarkEnd w:id="20"/>
    </w:p>
    <w:p w:rsidR="006D2BC2" w:rsidRDefault="006D2BC2" w:rsidP="006D2BC2"/>
    <w:p w:rsidR="006D2BC2" w:rsidRPr="006D2BC2" w:rsidRDefault="006D2BC2" w:rsidP="006D2BC2">
      <w:pPr>
        <w:pStyle w:val="ListParagraph"/>
        <w:numPr>
          <w:ilvl w:val="0"/>
          <w:numId w:val="35"/>
        </w:numPr>
        <w:tabs>
          <w:tab w:val="left" w:pos="720"/>
        </w:tabs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Business constraint</w:t>
      </w:r>
    </w:p>
    <w:p w:rsidR="004A1885" w:rsidRDefault="006D2BC2" w:rsidP="004A1885">
      <w:pPr>
        <w:ind w:left="720" w:firstLine="720"/>
        <w:rPr>
          <w:color w:val="auto"/>
          <w:sz w:val="28"/>
        </w:rPr>
      </w:pPr>
      <w:r w:rsidRPr="006D2BC2">
        <w:rPr>
          <w:color w:val="auto"/>
          <w:sz w:val="28"/>
        </w:rPr>
        <w:t>BC1: Project is during 30 weeks.</w:t>
      </w:r>
      <w:r w:rsidR="004A1885">
        <w:rPr>
          <w:color w:val="auto"/>
          <w:sz w:val="28"/>
        </w:rPr>
        <w:t xml:space="preserve"> </w:t>
      </w:r>
    </w:p>
    <w:p w:rsid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t>Start date: 1/10/2016</w:t>
      </w:r>
      <w:r>
        <w:rPr>
          <w:color w:val="auto"/>
          <w:sz w:val="28"/>
        </w:rPr>
        <w:t xml:space="preserve"> </w:t>
      </w:r>
    </w:p>
    <w:p w:rsidR="004A1885" w:rsidRPr="004A1885" w:rsidRDefault="004A1885" w:rsidP="004A1885">
      <w:pPr>
        <w:ind w:left="720" w:firstLine="720"/>
        <w:rPr>
          <w:color w:val="auto"/>
          <w:sz w:val="28"/>
        </w:rPr>
      </w:pPr>
      <w:r w:rsidRPr="004A1885">
        <w:rPr>
          <w:color w:val="auto"/>
          <w:sz w:val="28"/>
        </w:rPr>
        <w:lastRenderedPageBreak/>
        <w:t>End date: 30/4/2016</w:t>
      </w:r>
      <w:r>
        <w:rPr>
          <w:color w:val="auto"/>
          <w:sz w:val="28"/>
        </w:rPr>
        <w:t xml:space="preserve"> </w:t>
      </w:r>
    </w:p>
    <w:p w:rsidR="006D2BC2" w:rsidRPr="006D2BC2" w:rsidRDefault="006D2BC2" w:rsidP="006D2BC2">
      <w:pPr>
        <w:pStyle w:val="ListParagraph"/>
        <w:numPr>
          <w:ilvl w:val="0"/>
          <w:numId w:val="35"/>
        </w:numPr>
        <w:ind w:left="720"/>
        <w:rPr>
          <w:color w:val="auto"/>
          <w:sz w:val="28"/>
        </w:rPr>
      </w:pPr>
      <w:r w:rsidRPr="006D2BC2">
        <w:rPr>
          <w:color w:val="auto"/>
          <w:sz w:val="28"/>
        </w:rPr>
        <w:t>Technical constraint</w:t>
      </w:r>
    </w:p>
    <w:p w:rsidR="004A1885" w:rsidRPr="004A1885" w:rsidRDefault="006D2BC2" w:rsidP="004A1885">
      <w:pPr>
        <w:ind w:left="360" w:firstLine="720"/>
        <w:rPr>
          <w:color w:val="auto"/>
          <w:sz w:val="28"/>
        </w:rPr>
      </w:pPr>
      <w:r w:rsidRPr="006D2BC2">
        <w:rPr>
          <w:color w:val="auto"/>
          <w:sz w:val="28"/>
        </w:rPr>
        <w:t xml:space="preserve">TC1: </w:t>
      </w:r>
      <w:r w:rsidR="004A1885" w:rsidRPr="004A1885">
        <w:rPr>
          <w:color w:val="auto"/>
          <w:sz w:val="28"/>
        </w:rPr>
        <w:t xml:space="preserve">Database: </w:t>
      </w:r>
      <w:r w:rsidR="004A1885" w:rsidRPr="004A1885">
        <w:rPr>
          <w:color w:val="auto"/>
          <w:sz w:val="28"/>
          <w:lang w:val="vi-VN"/>
        </w:rPr>
        <w:t>mongodb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elasticsearch</w:t>
      </w:r>
      <w:r w:rsidR="004A1885" w:rsidRPr="004A1885">
        <w:rPr>
          <w:color w:val="auto"/>
          <w:sz w:val="28"/>
        </w:rPr>
        <w:t xml:space="preserve">, </w:t>
      </w:r>
      <w:r w:rsidR="004A1885" w:rsidRPr="004A1885">
        <w:rPr>
          <w:color w:val="auto"/>
          <w:sz w:val="28"/>
          <w:lang w:val="vi-VN"/>
        </w:rPr>
        <w:t>redit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TC2: </w:t>
      </w:r>
      <w:r w:rsidRPr="004A1885">
        <w:rPr>
          <w:color w:val="auto"/>
          <w:sz w:val="28"/>
        </w:rPr>
        <w:t>Development language: JavaScript</w:t>
      </w:r>
    </w:p>
    <w:p w:rsidR="004A1885" w:rsidRPr="004A1885" w:rsidRDefault="004A1885" w:rsidP="004A1885">
      <w:pPr>
        <w:ind w:left="1080"/>
        <w:rPr>
          <w:color w:val="auto"/>
          <w:sz w:val="28"/>
        </w:rPr>
      </w:pPr>
      <w:r>
        <w:rPr>
          <w:color w:val="auto"/>
          <w:sz w:val="28"/>
        </w:rPr>
        <w:t xml:space="preserve">TC3: </w:t>
      </w:r>
      <w:r w:rsidRPr="004A1885">
        <w:rPr>
          <w:color w:val="auto"/>
          <w:sz w:val="28"/>
        </w:rPr>
        <w:t>Framework: A</w:t>
      </w:r>
      <w:r w:rsidRPr="004A1885">
        <w:rPr>
          <w:color w:val="auto"/>
          <w:sz w:val="28"/>
          <w:lang w:val="vi-VN"/>
        </w:rPr>
        <w:t>ngularJs</w:t>
      </w:r>
    </w:p>
    <w:p w:rsidR="004A1885" w:rsidRPr="004A1885" w:rsidRDefault="004A1885" w:rsidP="004A1885">
      <w:pPr>
        <w:ind w:left="1080"/>
        <w:rPr>
          <w:sz w:val="28"/>
        </w:rPr>
      </w:pPr>
      <w:r>
        <w:rPr>
          <w:color w:val="auto"/>
          <w:sz w:val="28"/>
        </w:rPr>
        <w:t xml:space="preserve">TC4: </w:t>
      </w:r>
      <w:r w:rsidRPr="004A1885">
        <w:rPr>
          <w:color w:val="auto"/>
          <w:sz w:val="28"/>
        </w:rPr>
        <w:t xml:space="preserve">Platform: </w:t>
      </w:r>
      <w:r w:rsidRPr="004A1885">
        <w:rPr>
          <w:color w:val="auto"/>
          <w:sz w:val="28"/>
          <w:lang w:val="vi-VN"/>
        </w:rPr>
        <w:t>NodeJs</w:t>
      </w:r>
    </w:p>
    <w:p w:rsidR="006D2BC2" w:rsidRPr="006D2BC2" w:rsidRDefault="006D2BC2" w:rsidP="006D2BC2"/>
    <w:p w:rsidR="00CE2132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9397699"/>
      <w:r>
        <w:rPr>
          <w:rFonts w:ascii="Times New Roman" w:hAnsi="Times New Roman" w:cs="Times New Roman"/>
          <w:color w:val="FF3333"/>
          <w:sz w:val="32"/>
        </w:rPr>
        <w:t>U</w:t>
      </w:r>
      <w:r w:rsidR="006D2BC2">
        <w:rPr>
          <w:rFonts w:ascii="Times New Roman" w:hAnsi="Times New Roman" w:cs="Times New Roman"/>
          <w:color w:val="FF3333"/>
          <w:sz w:val="32"/>
        </w:rPr>
        <w:t>ser documen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tation</w:t>
      </w:r>
      <w:bookmarkEnd w:id="21"/>
    </w:p>
    <w:p w:rsidR="006D2BC2" w:rsidRPr="006D2BC2" w:rsidRDefault="006D2BC2" w:rsidP="006D2BC2"/>
    <w:p w:rsidR="006D2BC2" w:rsidRPr="006D2BC2" w:rsidRDefault="006D2BC2" w:rsidP="006D2BC2">
      <w:pPr>
        <w:ind w:left="720" w:hanging="270"/>
        <w:rPr>
          <w:color w:val="auto"/>
          <w:sz w:val="28"/>
        </w:rPr>
      </w:pPr>
      <w:r w:rsidRPr="006D2BC2">
        <w:rPr>
          <w:color w:val="auto"/>
          <w:sz w:val="28"/>
        </w:rPr>
        <w:t>When our system is used, we will give documents: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D2BC2">
        <w:rPr>
          <w:color w:val="auto"/>
          <w:sz w:val="28"/>
        </w:rPr>
        <w:t>User guide</w:t>
      </w:r>
    </w:p>
    <w:p w:rsidR="006D2BC2" w:rsidRPr="006D2BC2" w:rsidRDefault="006D2BC2" w:rsidP="006D2BC2">
      <w:pPr>
        <w:pStyle w:val="ListParagraph"/>
        <w:numPr>
          <w:ilvl w:val="0"/>
          <w:numId w:val="34"/>
        </w:numPr>
      </w:pPr>
      <w:r w:rsidRPr="006D2BC2">
        <w:rPr>
          <w:color w:val="auto"/>
          <w:sz w:val="28"/>
        </w:rPr>
        <w:t xml:space="preserve">Installation instructions </w:t>
      </w:r>
    </w:p>
    <w:p w:rsidR="00B44233" w:rsidRPr="005F797F" w:rsidRDefault="00F1046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2" w:name="_Toc469397700"/>
      <w:r>
        <w:rPr>
          <w:rFonts w:ascii="Times New Roman" w:hAnsi="Times New Roman" w:cs="Times New Roman"/>
          <w:color w:val="FF3333"/>
          <w:sz w:val="32"/>
        </w:rPr>
        <w:t>A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ssumptions and dependencies</w:t>
      </w:r>
      <w:bookmarkEnd w:id="22"/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Assumption</w:t>
      </w:r>
    </w:p>
    <w:p w:rsidR="00355651" w:rsidRDefault="006D2BC2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6D2BC2">
        <w:rPr>
          <w:color w:val="auto"/>
          <w:sz w:val="28"/>
        </w:rPr>
        <w:t>AS1: System has 3000 enroll each year.</w:t>
      </w:r>
    </w:p>
    <w:p w:rsidR="00355651" w:rsidRPr="00355651" w:rsidRDefault="00355651" w:rsidP="00355651">
      <w:pPr>
        <w:pStyle w:val="ListParagraph"/>
        <w:numPr>
          <w:ilvl w:val="0"/>
          <w:numId w:val="36"/>
        </w:numPr>
        <w:rPr>
          <w:color w:val="auto"/>
          <w:sz w:val="28"/>
        </w:rPr>
      </w:pPr>
      <w:r w:rsidRPr="00355651">
        <w:rPr>
          <w:color w:val="auto"/>
          <w:sz w:val="28"/>
        </w:rPr>
        <w:t xml:space="preserve">AS2: </w:t>
      </w:r>
      <w:r w:rsidRPr="00355651">
        <w:rPr>
          <w:color w:val="auto"/>
          <w:sz w:val="28"/>
          <w:szCs w:val="44"/>
          <w:shd w:val="clear" w:color="auto" w:fill="FFFFFF"/>
        </w:rPr>
        <w:t>Response about 500 user access into system in 2 seconds , &gt; 500 user response about 4-5s</w:t>
      </w:r>
    </w:p>
    <w:p w:rsidR="006D2BC2" w:rsidRPr="006D2BC2" w:rsidRDefault="006D2BC2" w:rsidP="006D2BC2">
      <w:pPr>
        <w:ind w:left="360"/>
        <w:rPr>
          <w:color w:val="auto"/>
          <w:sz w:val="28"/>
        </w:rPr>
      </w:pPr>
      <w:r w:rsidRPr="006D2BC2">
        <w:rPr>
          <w:color w:val="auto"/>
          <w:sz w:val="28"/>
        </w:rPr>
        <w:t>Dependence</w:t>
      </w:r>
    </w:p>
    <w:p w:rsidR="000D10CB" w:rsidRPr="00355651" w:rsidRDefault="00355651" w:rsidP="00355651">
      <w:pPr>
        <w:ind w:firstLine="720"/>
        <w:rPr>
          <w:rFonts w:cs="Times New Roman"/>
          <w:sz w:val="28"/>
        </w:rPr>
      </w:pPr>
      <w:r>
        <w:rPr>
          <w:color w:val="auto"/>
          <w:sz w:val="28"/>
        </w:rPr>
        <w:t>To be define.</w:t>
      </w:r>
    </w:p>
    <w:p w:rsidR="0058663F" w:rsidRPr="005F797F" w:rsidRDefault="0058663F" w:rsidP="00D3760F">
      <w:pPr>
        <w:spacing w:before="0" w:line="276" w:lineRule="auto"/>
        <w:jc w:val="both"/>
        <w:rPr>
          <w:rFonts w:cs="Times New Roman"/>
          <w:szCs w:val="24"/>
        </w:rPr>
      </w:pPr>
    </w:p>
    <w:p w:rsidR="00563885" w:rsidRPr="005F797F" w:rsidRDefault="00F1046C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3" w:name="_Toc469397701"/>
      <w:r>
        <w:rPr>
          <w:rFonts w:ascii="Times New Roman" w:hAnsi="Times New Roman" w:cs="Times New Roman"/>
          <w:color w:val="FF3333"/>
          <w:sz w:val="36"/>
        </w:rPr>
        <w:t>S</w:t>
      </w:r>
      <w:r w:rsidR="00CE2132" w:rsidRPr="005F797F">
        <w:rPr>
          <w:rFonts w:ascii="Times New Roman" w:hAnsi="Times New Roman" w:cs="Times New Roman"/>
          <w:color w:val="FF3333"/>
          <w:sz w:val="36"/>
        </w:rPr>
        <w:t>pecific requirements</w:t>
      </w:r>
      <w:bookmarkEnd w:id="23"/>
    </w:p>
    <w:p w:rsidR="004A72B4" w:rsidRDefault="00F1046C" w:rsidP="004A72B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4" w:name="_Toc469397702"/>
      <w:r>
        <w:rPr>
          <w:rFonts w:ascii="Times New Roman" w:hAnsi="Times New Roman" w:cs="Times New Roman"/>
          <w:color w:val="FF3333"/>
          <w:sz w:val="32"/>
        </w:rPr>
        <w:t>E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xternal interface requirements</w:t>
      </w:r>
      <w:bookmarkEnd w:id="24"/>
    </w:p>
    <w:p w:rsidR="006D2BC2" w:rsidRPr="006D2BC2" w:rsidRDefault="006D2BC2" w:rsidP="006D2BC2">
      <w:r w:rsidRPr="004A1885">
        <w:rPr>
          <w:color w:val="auto"/>
          <w:sz w:val="28"/>
        </w:rPr>
        <w:t>Refer to BSS_UsecaseDescription</w:t>
      </w:r>
      <w:r w:rsidR="00FC3F34" w:rsidRPr="004A1885">
        <w:rPr>
          <w:color w:val="auto"/>
          <w:sz w:val="28"/>
        </w:rPr>
        <w:t>_V1.0</w:t>
      </w:r>
      <w:r w:rsidR="004A1885" w:rsidRPr="004A1885">
        <w:rPr>
          <w:color w:val="auto"/>
          <w:sz w:val="28"/>
        </w:rPr>
        <w:t xml:space="preserve"> document </w:t>
      </w:r>
    </w:p>
    <w:p w:rsidR="00DE3128" w:rsidRDefault="00F1046C" w:rsidP="00135DC1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  <w:sz w:val="32"/>
        </w:rPr>
      </w:pPr>
      <w:bookmarkStart w:id="25" w:name="_Toc469397703"/>
      <w:r>
        <w:rPr>
          <w:rFonts w:ascii="Times New Roman" w:hAnsi="Times New Roman" w:cs="Times New Roman"/>
          <w:color w:val="FF3333"/>
          <w:sz w:val="32"/>
        </w:rPr>
        <w:lastRenderedPageBreak/>
        <w:t>F</w:t>
      </w:r>
      <w:r w:rsidR="00CE2132" w:rsidRPr="005F797F">
        <w:rPr>
          <w:rFonts w:ascii="Times New Roman" w:hAnsi="Times New Roman" w:cs="Times New Roman"/>
          <w:color w:val="FF3333"/>
          <w:sz w:val="32"/>
        </w:rPr>
        <w:t>unctional requirements</w:t>
      </w:r>
      <w:bookmarkEnd w:id="25"/>
    </w:p>
    <w:tbl>
      <w:tblPr>
        <w:tblW w:w="936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440"/>
        <w:gridCol w:w="1942"/>
        <w:gridCol w:w="2059"/>
        <w:gridCol w:w="3919"/>
      </w:tblGrid>
      <w:tr w:rsidR="006D2BC2" w:rsidRPr="006D2BC2" w:rsidTr="006D2BC2">
        <w:trPr>
          <w:trHeight w:val="55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33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FFFFFF"/>
                <w:sz w:val="36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b/>
                <w:bCs/>
                <w:color w:val="FFFFFF"/>
                <w:sz w:val="36"/>
                <w:szCs w:val="22"/>
                <w:lang w:eastAsia="en-US"/>
              </w:rPr>
              <w:t> 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33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FFFFFF"/>
                <w:sz w:val="36"/>
                <w:szCs w:val="40"/>
                <w:lang w:eastAsia="en-US"/>
              </w:rPr>
            </w:pPr>
            <w:proofErr w:type="spellStart"/>
            <w:r w:rsidRPr="006D2BC2">
              <w:rPr>
                <w:rFonts w:eastAsia="Times New Roman" w:cs="Times New Roman"/>
                <w:b/>
                <w:bCs/>
                <w:color w:val="FFFFFF"/>
                <w:sz w:val="36"/>
                <w:szCs w:val="40"/>
                <w:lang w:eastAsia="en-US"/>
              </w:rPr>
              <w:t>Usecase</w:t>
            </w:r>
            <w:proofErr w:type="spellEnd"/>
            <w:r w:rsidRPr="006D2BC2">
              <w:rPr>
                <w:rFonts w:eastAsia="Times New Roman" w:cs="Times New Roman"/>
                <w:b/>
                <w:bCs/>
                <w:color w:val="FFFFFF"/>
                <w:sz w:val="36"/>
                <w:szCs w:val="40"/>
                <w:lang w:eastAsia="en-US"/>
              </w:rPr>
              <w:t xml:space="preserve"> ID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33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FFFFFF"/>
                <w:sz w:val="36"/>
                <w:szCs w:val="40"/>
                <w:lang w:eastAsia="en-US"/>
              </w:rPr>
            </w:pPr>
            <w:r w:rsidRPr="006D2BC2">
              <w:rPr>
                <w:rFonts w:eastAsia="Times New Roman" w:cs="Times New Roman"/>
                <w:b/>
                <w:bCs/>
                <w:color w:val="FFFFFF"/>
                <w:sz w:val="36"/>
                <w:szCs w:val="40"/>
                <w:lang w:eastAsia="en-US"/>
              </w:rPr>
              <w:t>Function</w:t>
            </w:r>
          </w:p>
        </w:tc>
        <w:tc>
          <w:tcPr>
            <w:tcW w:w="3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33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b/>
                <w:bCs/>
                <w:color w:val="FFFFFF"/>
                <w:sz w:val="36"/>
                <w:szCs w:val="44"/>
                <w:lang w:eastAsia="en-US"/>
              </w:rPr>
            </w:pPr>
            <w:r w:rsidRPr="006D2BC2">
              <w:rPr>
                <w:rFonts w:eastAsia="Times New Roman" w:cs="Times New Roman"/>
                <w:b/>
                <w:bCs/>
                <w:color w:val="FFFFFF"/>
                <w:sz w:val="36"/>
                <w:szCs w:val="44"/>
                <w:lang w:eastAsia="en-US"/>
              </w:rPr>
              <w:t>Description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Accounts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Log-in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log in website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Log-out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log out website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 Account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create new account for somebody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Account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edit information of their account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Account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Admin search account 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Forget Password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forget password and find password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Detail Of Account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the detail of their account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UC-MA-08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List Account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view list of accounts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UC-MA-09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Authorize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authorizes for account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New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New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news in the website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Post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Admin posts the news </w:t>
            </w:r>
          </w:p>
        </w:tc>
      </w:tr>
      <w:tr w:rsidR="006D2BC2" w:rsidRPr="006D2BC2" w:rsidTr="006D2BC2">
        <w:trPr>
          <w:trHeight w:val="112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When the post is </w:t>
            </w:r>
            <w:proofErr w:type="spellStart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transfered</w:t>
            </w:r>
            <w:proofErr w:type="spellEnd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and approved if the new have problem, actors will fix it.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Draft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Actors view draft of the post 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Draft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edit draft of the post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 Draft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delete draft of the post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Transfer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transfer the post to somebody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UC-MN-08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approve the post from someone transfers to him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UC-MN-09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Deactive</w:t>
            </w:r>
            <w:proofErr w:type="spellEnd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Admin </w:t>
            </w:r>
            <w:proofErr w:type="spellStart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deactives</w:t>
            </w:r>
            <w:proofErr w:type="spellEnd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the news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UC-MN-10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search the news which they want to view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UC-MN-11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Sort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sort the new follow the alphabet, posted date.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UC-MN-12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Push 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push the news to the top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Manage Categories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UC-MC-01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Actors view the categories 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UC-MC-02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Add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adds new category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UC-MC-03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edits the exist category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UC-MC-04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Admin deletes the category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Examination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point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list points of candidates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individual point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Reader views point follow candidate code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Register Exam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Reader registers skill examination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Import point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Education staff import list of point into the system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Export profile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Education staff exports profile of </w:t>
            </w:r>
            <w:proofErr w:type="spellStart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cadidate</w:t>
            </w:r>
            <w:proofErr w:type="spellEnd"/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UC-ME-06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 profile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Reader edits profile 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Q/A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UC-MQA-01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Send question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Reader send the question 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UC-MQA-02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Answer question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answer the question to reader and the answer will be send to admin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UC-MQA-03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 question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the approved question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UC-MQA-04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Approve question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If the question and the answer is good, admin will approve and post it </w:t>
            </w:r>
          </w:p>
        </w:tc>
      </w:tr>
      <w:tr w:rsidR="006D2BC2" w:rsidRPr="006D2BC2" w:rsidTr="006D2BC2">
        <w:trPr>
          <w:trHeight w:val="75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UC-MQA-05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Search Question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Actors search the question which is posted 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Manage Pop-ups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create new pop-up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the pop-up on website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show or hide the pop-up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Actors edit </w:t>
            </w:r>
            <w:proofErr w:type="spellStart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informations</w:t>
            </w:r>
            <w:proofErr w:type="spellEnd"/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 of pop-up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delete pop-up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UC-PU-06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arrange images in pop-up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 xml:space="preserve">Manage </w:t>
            </w: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lastRenderedPageBreak/>
              <w:t>Banners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lastRenderedPageBreak/>
              <w:t>UC-MB-01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Create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create new banner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UC-MB-02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View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view the banner on website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UC-MB-03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Show-Hide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show or hide the banner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UC-MB-04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Edit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edit information of banner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UC-MB-05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Delete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delete the banner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UC-MB-06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Arrange images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arrange images in banner</w:t>
            </w:r>
          </w:p>
        </w:tc>
      </w:tr>
      <w:tr w:rsidR="006D2BC2" w:rsidRPr="006D2BC2" w:rsidTr="006D2BC2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Change Languages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2"/>
                <w:szCs w:val="22"/>
                <w:lang w:eastAsia="en-US"/>
              </w:rPr>
              <w:t>UC-CLG-01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6D2BC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2BC2" w:rsidRPr="006D2BC2" w:rsidRDefault="006D2BC2" w:rsidP="006D2BC2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</w:pPr>
            <w:r w:rsidRPr="006D2BC2">
              <w:rPr>
                <w:rFonts w:eastAsia="Times New Roman" w:cs="Times New Roman"/>
                <w:color w:val="000000"/>
                <w:sz w:val="28"/>
                <w:szCs w:val="28"/>
                <w:lang w:eastAsia="en-US"/>
              </w:rPr>
              <w:t>Actors change language</w:t>
            </w:r>
          </w:p>
        </w:tc>
      </w:tr>
    </w:tbl>
    <w:p w:rsidR="006D2BC2" w:rsidRDefault="006D2BC2" w:rsidP="006D2BC2"/>
    <w:p w:rsidR="00FC3F34" w:rsidRDefault="00F1046C" w:rsidP="00FC3F34">
      <w:pPr>
        <w:pStyle w:val="Heading2"/>
        <w:ind w:left="720"/>
        <w:rPr>
          <w:rFonts w:ascii="Times New Roman" w:hAnsi="Times New Roman" w:cs="Times New Roman"/>
          <w:color w:val="FF3333"/>
          <w:sz w:val="32"/>
        </w:rPr>
      </w:pPr>
      <w:bookmarkStart w:id="26" w:name="_Toc469397704"/>
      <w:r>
        <w:rPr>
          <w:rFonts w:ascii="Times New Roman" w:hAnsi="Times New Roman" w:cs="Times New Roman"/>
          <w:color w:val="FF3333"/>
          <w:sz w:val="32"/>
        </w:rPr>
        <w:t>3.3 B</w:t>
      </w:r>
      <w:r w:rsidR="00FC3F34" w:rsidRPr="00FC3F34">
        <w:rPr>
          <w:rFonts w:ascii="Times New Roman" w:hAnsi="Times New Roman" w:cs="Times New Roman"/>
          <w:color w:val="FF3333"/>
          <w:sz w:val="32"/>
        </w:rPr>
        <w:t>usiness rules</w:t>
      </w:r>
      <w:bookmarkEnd w:id="2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A1885" w:rsidTr="004A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4A1885" w:rsidRPr="004A1885" w:rsidRDefault="004A1885" w:rsidP="00FC3F34">
            <w:pPr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ID</w:t>
            </w:r>
          </w:p>
        </w:tc>
        <w:tc>
          <w:tcPr>
            <w:tcW w:w="4428" w:type="dxa"/>
          </w:tcPr>
          <w:p w:rsidR="004A1885" w:rsidRPr="004A1885" w:rsidRDefault="004A1885" w:rsidP="00FC3F34">
            <w:pPr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4A1885" w:rsidTr="004A1885">
        <w:tc>
          <w:tcPr>
            <w:tcW w:w="4428" w:type="dxa"/>
          </w:tcPr>
          <w:p w:rsidR="004A1885" w:rsidRDefault="004A1885" w:rsidP="00FC3F34"/>
        </w:tc>
        <w:tc>
          <w:tcPr>
            <w:tcW w:w="4428" w:type="dxa"/>
          </w:tcPr>
          <w:p w:rsidR="004A1885" w:rsidRDefault="004A1885" w:rsidP="00FC3F34"/>
        </w:tc>
      </w:tr>
      <w:tr w:rsidR="004A1885" w:rsidTr="004A1885">
        <w:tc>
          <w:tcPr>
            <w:tcW w:w="4428" w:type="dxa"/>
          </w:tcPr>
          <w:p w:rsidR="004A1885" w:rsidRDefault="004A1885" w:rsidP="00FC3F34"/>
        </w:tc>
        <w:tc>
          <w:tcPr>
            <w:tcW w:w="4428" w:type="dxa"/>
          </w:tcPr>
          <w:p w:rsidR="004A1885" w:rsidRDefault="004A1885" w:rsidP="00FC3F34"/>
        </w:tc>
      </w:tr>
    </w:tbl>
    <w:p w:rsidR="00FC3F34" w:rsidRPr="00FC3F34" w:rsidRDefault="00FC3F34" w:rsidP="00FC3F34"/>
    <w:p w:rsidR="00884923" w:rsidRPr="00355651" w:rsidRDefault="00F1046C" w:rsidP="00CE2132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CE2132" w:rsidRPr="005F797F">
        <w:rPr>
          <w:rFonts w:cs="Times New Roman"/>
          <w:color w:val="FF3333"/>
          <w:sz w:val="36"/>
        </w:rPr>
        <w:t>RTHER NON-FUNCTIONAL REQUIREMENTS</w:t>
      </w:r>
    </w:p>
    <w:tbl>
      <w:tblPr>
        <w:tblStyle w:val="Style1"/>
        <w:tblW w:w="0" w:type="auto"/>
        <w:tblLook w:val="00A0" w:firstRow="1" w:lastRow="0" w:firstColumn="1" w:lastColumn="0" w:noHBand="0" w:noVBand="0"/>
      </w:tblPr>
      <w:tblGrid>
        <w:gridCol w:w="1188"/>
        <w:gridCol w:w="2070"/>
        <w:gridCol w:w="4433"/>
        <w:gridCol w:w="1165"/>
      </w:tblGrid>
      <w:tr w:rsidR="00F112A1" w:rsidRPr="005F797F" w:rsidTr="00662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1188" w:type="dxa"/>
            <w:tcBorders>
              <w:bottom w:val="single" w:sz="6" w:space="0" w:color="000000"/>
            </w:tcBorders>
            <w:vAlign w:val="center"/>
          </w:tcPr>
          <w:p w:rsidR="00F112A1" w:rsidRDefault="00F112A1" w:rsidP="00834076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Id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Quality Attribute</w:t>
            </w:r>
          </w:p>
        </w:tc>
        <w:tc>
          <w:tcPr>
            <w:tcW w:w="4433" w:type="dxa"/>
            <w:tcBorders>
              <w:bottom w:val="single" w:sz="6" w:space="0" w:color="000000"/>
            </w:tcBorders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hideMark/>
          </w:tcPr>
          <w:p w:rsidR="00F112A1" w:rsidRPr="005F797F" w:rsidRDefault="00F112A1" w:rsidP="00355651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Priority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Pr="005F797F" w:rsidRDefault="00662B7D" w:rsidP="00834076">
            <w:pPr>
              <w:pStyle w:val="Bullet1Nonespace"/>
              <w:jc w:val="center"/>
            </w:pPr>
            <w:r>
              <w:t>SQA-P01</w:t>
            </w:r>
          </w:p>
        </w:tc>
        <w:tc>
          <w:tcPr>
            <w:tcW w:w="2070" w:type="dxa"/>
            <w:vMerge w:val="restart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Performance</w:t>
            </w:r>
          </w:p>
        </w:tc>
        <w:tc>
          <w:tcPr>
            <w:tcW w:w="4433" w:type="dxa"/>
          </w:tcPr>
          <w:p w:rsidR="00662B7D" w:rsidRPr="005F797F" w:rsidRDefault="00662B7D" w:rsidP="00662B7D">
            <w:pPr>
              <w:pStyle w:val="Bullet1Nonespace"/>
            </w:pPr>
            <w:r>
              <w:t>W</w:t>
            </w:r>
            <w:r w:rsidRPr="00373E49">
              <w:t>hen users use the system to view the necessary information, the system will respond quickly, display results in</w:t>
            </w:r>
            <w:r>
              <w:t xml:space="preserve"> 2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 w:rsidRPr="005F797F">
              <w:t>High</w:t>
            </w:r>
          </w:p>
        </w:tc>
      </w:tr>
      <w:tr w:rsidR="00662B7D" w:rsidRPr="005F797F" w:rsidTr="00662B7D">
        <w:trPr>
          <w:trHeight w:val="28"/>
        </w:trPr>
        <w:tc>
          <w:tcPr>
            <w:tcW w:w="1188" w:type="dxa"/>
            <w:vAlign w:val="center"/>
          </w:tcPr>
          <w:p w:rsidR="00662B7D" w:rsidRDefault="00662B7D" w:rsidP="00834076">
            <w:pPr>
              <w:pStyle w:val="Bullet1Nonespace"/>
              <w:jc w:val="center"/>
            </w:pPr>
            <w:r>
              <w:t>SQA-P02</w:t>
            </w:r>
          </w:p>
        </w:tc>
        <w:tc>
          <w:tcPr>
            <w:tcW w:w="2070" w:type="dxa"/>
            <w:vMerge/>
            <w:vAlign w:val="center"/>
          </w:tcPr>
          <w:p w:rsidR="00662B7D" w:rsidRDefault="00662B7D" w:rsidP="00355651">
            <w:pPr>
              <w:pStyle w:val="Bullet1Nonespace"/>
            </w:pPr>
          </w:p>
        </w:tc>
        <w:tc>
          <w:tcPr>
            <w:tcW w:w="4433" w:type="dxa"/>
          </w:tcPr>
          <w:p w:rsidR="00662B7D" w:rsidRDefault="00662B7D" w:rsidP="00355651">
            <w:pPr>
              <w:pStyle w:val="Bullet1Nonespace"/>
            </w:pPr>
            <w:r>
              <w:t xml:space="preserve">Education staffs can import point into system </w:t>
            </w:r>
            <w:r>
              <w:rPr>
                <w:szCs w:val="24"/>
              </w:rPr>
              <w:t>average 1000 points will import about 4 seconds</w:t>
            </w:r>
          </w:p>
        </w:tc>
        <w:tc>
          <w:tcPr>
            <w:tcW w:w="0" w:type="auto"/>
            <w:vAlign w:val="center"/>
          </w:tcPr>
          <w:p w:rsidR="00662B7D" w:rsidRPr="005F797F" w:rsidRDefault="00662B7D" w:rsidP="00355651">
            <w:pPr>
              <w:pStyle w:val="Bullet1Nonespace"/>
            </w:pPr>
            <w:r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SQA-A01</w:t>
            </w:r>
          </w:p>
        </w:tc>
        <w:tc>
          <w:tcPr>
            <w:tcW w:w="2070" w:type="dxa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Availability</w:t>
            </w:r>
          </w:p>
        </w:tc>
        <w:tc>
          <w:tcPr>
            <w:tcW w:w="4433" w:type="dxa"/>
          </w:tcPr>
          <w:p w:rsidR="00834076" w:rsidRPr="005F797F" w:rsidRDefault="00662B7D" w:rsidP="00662B7D">
            <w:pPr>
              <w:pStyle w:val="Bullet1Nonespace"/>
            </w:pPr>
            <w:r>
              <w:t>When Web server unresponsive</w:t>
            </w:r>
            <w:r w:rsidR="00834076">
              <w:t xml:space="preserve">, can </w:t>
            </w:r>
            <w:r w:rsidR="00834076" w:rsidRPr="00834076">
              <w:t>re-operation quickly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>
              <w:t>-C01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Scalability</w:t>
            </w:r>
          </w:p>
        </w:tc>
        <w:tc>
          <w:tcPr>
            <w:tcW w:w="4433" w:type="dxa"/>
          </w:tcPr>
          <w:p w:rsidR="00F112A1" w:rsidRPr="005F797F" w:rsidRDefault="00E97BC4" w:rsidP="00834076">
            <w:pPr>
              <w:pStyle w:val="Bullet1Nonespace"/>
            </w:pPr>
            <w:r>
              <w:t xml:space="preserve">System can expand limit number of users 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 w:rsidRPr="005F797F">
              <w:t>High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-U01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Usability</w:t>
            </w:r>
          </w:p>
        </w:tc>
        <w:tc>
          <w:tcPr>
            <w:tcW w:w="4433" w:type="dxa"/>
          </w:tcPr>
          <w:p w:rsidR="00F112A1" w:rsidRPr="005F797F" w:rsidRDefault="00834076" w:rsidP="00355651">
            <w:pPr>
              <w:pStyle w:val="Bullet1Nonespace"/>
            </w:pPr>
            <w:r>
              <w:t>S</w:t>
            </w:r>
            <w:r w:rsidRPr="00834076">
              <w:t>ystem has friendly interface and easy to use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91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-R01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Portability</w:t>
            </w:r>
          </w:p>
        </w:tc>
        <w:tc>
          <w:tcPr>
            <w:tcW w:w="4433" w:type="dxa"/>
          </w:tcPr>
          <w:p w:rsidR="00F112A1" w:rsidRPr="005F797F" w:rsidRDefault="00834076" w:rsidP="00FA1D36">
            <w:pPr>
              <w:pStyle w:val="Bullet1Nonespace"/>
            </w:pPr>
            <w:r>
              <w:t>U</w:t>
            </w:r>
            <w:r w:rsidRPr="00834076">
              <w:t xml:space="preserve">sers can use the system </w:t>
            </w:r>
            <w:r w:rsidR="00FA1D36">
              <w:t>on mobile platform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662B7D" w:rsidP="00834076">
            <w:pPr>
              <w:pStyle w:val="Bullet1Nonespace"/>
              <w:jc w:val="center"/>
            </w:pPr>
            <w:r>
              <w:t>S</w:t>
            </w:r>
            <w:r w:rsidR="00F112A1">
              <w:t>QA</w:t>
            </w:r>
            <w:r w:rsidR="00FA1D36">
              <w:t>-M01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Modifiability</w:t>
            </w:r>
          </w:p>
        </w:tc>
        <w:tc>
          <w:tcPr>
            <w:tcW w:w="4433" w:type="dxa"/>
          </w:tcPr>
          <w:p w:rsidR="00F112A1" w:rsidRPr="005F797F" w:rsidRDefault="00E97BC4" w:rsidP="00355651">
            <w:pPr>
              <w:pStyle w:val="Bullet1Nonespace"/>
            </w:pPr>
            <w:r>
              <w:t>The system can add</w:t>
            </w:r>
            <w:r w:rsidR="00FA1D36">
              <w:t>/delete/modify</w:t>
            </w:r>
            <w:r>
              <w:t xml:space="preserve"> other functions later</w:t>
            </w:r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Medium</w:t>
            </w:r>
          </w:p>
        </w:tc>
      </w:tr>
      <w:tr w:rsidR="00F112A1" w:rsidRPr="005F797F" w:rsidTr="00662B7D">
        <w:trPr>
          <w:trHeight w:val="28"/>
        </w:trPr>
        <w:tc>
          <w:tcPr>
            <w:tcW w:w="1188" w:type="dxa"/>
            <w:vAlign w:val="center"/>
          </w:tcPr>
          <w:p w:rsidR="00F112A1" w:rsidRPr="005F797F" w:rsidRDefault="00FA1D36" w:rsidP="00834076">
            <w:pPr>
              <w:pStyle w:val="Bullet1Nonespace"/>
              <w:jc w:val="center"/>
            </w:pPr>
            <w:r>
              <w:lastRenderedPageBreak/>
              <w:t>S</w:t>
            </w:r>
            <w:r w:rsidR="00F112A1">
              <w:t>QA</w:t>
            </w:r>
            <w:r w:rsidR="00F2762E">
              <w:t>-</w:t>
            </w:r>
            <w:r>
              <w:t>S</w:t>
            </w:r>
            <w:r w:rsidR="00F2762E">
              <w:t>0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F112A1" w:rsidRPr="005F797F" w:rsidRDefault="00373E49" w:rsidP="00355651">
            <w:pPr>
              <w:pStyle w:val="Bullet1Nonespace"/>
            </w:pPr>
            <w:r>
              <w:t>Security</w:t>
            </w:r>
          </w:p>
        </w:tc>
        <w:tc>
          <w:tcPr>
            <w:tcW w:w="4433" w:type="dxa"/>
          </w:tcPr>
          <w:p w:rsidR="00F112A1" w:rsidRPr="005F797F" w:rsidRDefault="00E97BC4" w:rsidP="00FA1D36">
            <w:pPr>
              <w:pStyle w:val="Bullet1Nonespace"/>
            </w:pPr>
            <w:r>
              <w:t xml:space="preserve">System can </w:t>
            </w:r>
            <w:r w:rsidR="00FA1D36">
              <w:t xml:space="preserve">authorize </w:t>
            </w:r>
            <w:r w:rsidR="00E21F49">
              <w:t xml:space="preserve">user’s </w:t>
            </w:r>
            <w:proofErr w:type="spellStart"/>
            <w:r w:rsidR="00E21F49">
              <w:t>informations</w:t>
            </w:r>
            <w:proofErr w:type="spellEnd"/>
          </w:p>
        </w:tc>
        <w:tc>
          <w:tcPr>
            <w:tcW w:w="0" w:type="auto"/>
            <w:vAlign w:val="center"/>
          </w:tcPr>
          <w:p w:rsidR="00F112A1" w:rsidRPr="005F797F" w:rsidRDefault="00F112A1" w:rsidP="00355651">
            <w:pPr>
              <w:pStyle w:val="Bullet1Nonespace"/>
            </w:pPr>
            <w:r>
              <w:t>Low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355651" w:rsidRPr="00355651" w:rsidRDefault="008C5587" w:rsidP="00355651">
      <w:pPr>
        <w:rPr>
          <w:rFonts w:cs="Times New Roman"/>
        </w:rPr>
      </w:pPr>
      <w:r w:rsidRPr="00FA1D36">
        <w:rPr>
          <w:rFonts w:cs="Times New Roman"/>
          <w:color w:val="auto"/>
          <w:sz w:val="28"/>
        </w:rPr>
        <w:t xml:space="preserve">Detail quality attribute </w:t>
      </w:r>
      <w:proofErr w:type="gramStart"/>
      <w:r w:rsidRPr="00FA1D36">
        <w:rPr>
          <w:rFonts w:cs="Times New Roman"/>
          <w:color w:val="auto"/>
          <w:sz w:val="28"/>
        </w:rPr>
        <w:t xml:space="preserve">scenarios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 </w:t>
      </w:r>
      <w:hyperlink r:id="rId12" w:history="1">
        <w:r w:rsidR="002747AC" w:rsidRPr="002747AC">
          <w:rPr>
            <w:rStyle w:val="Hyperlink"/>
            <w:rFonts w:cs="Times New Roman"/>
          </w:rPr>
          <w:t>BSS_QualityScenario_V1.1.docx</w:t>
        </w:r>
      </w:hyperlink>
    </w:p>
    <w:p w:rsidR="00D3760F" w:rsidRPr="005F797F" w:rsidRDefault="00D3760F" w:rsidP="00D3760F">
      <w:pPr>
        <w:rPr>
          <w:rFonts w:cs="Times New Roman"/>
        </w:rPr>
      </w:pPr>
    </w:p>
    <w:p w:rsidR="00657EEE" w:rsidRPr="00F1046C" w:rsidRDefault="00F1046C" w:rsidP="00F1046C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color w:val="FF3333"/>
          <w:sz w:val="36"/>
        </w:rPr>
        <w:t>O</w:t>
      </w:r>
      <w:r w:rsidR="00D3760F" w:rsidRPr="005F797F">
        <w:rPr>
          <w:rFonts w:cs="Times New Roman"/>
          <w:color w:val="FF3333"/>
          <w:sz w:val="36"/>
        </w:rPr>
        <w:t>RTHER REQUIREMENTS</w:t>
      </w:r>
      <w:bookmarkStart w:id="27" w:name="_Toc265800119"/>
      <w:bookmarkStart w:id="28" w:name="_Toc269471320"/>
      <w:bookmarkStart w:id="29" w:name="_Toc326770004"/>
    </w:p>
    <w:p w:rsidR="00D55F2A" w:rsidRPr="005F797F" w:rsidRDefault="005943DD" w:rsidP="00965318">
      <w:pPr>
        <w:pStyle w:val="Heading1"/>
        <w:rPr>
          <w:rFonts w:ascii="Times New Roman" w:hAnsi="Times New Roman" w:cs="Times New Roman"/>
        </w:rPr>
      </w:pPr>
      <w:bookmarkStart w:id="30" w:name="_Toc469397705"/>
      <w:bookmarkEnd w:id="27"/>
      <w:bookmarkEnd w:id="28"/>
      <w:bookmarkEnd w:id="29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30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9F" w:rsidRDefault="00EB409F">
      <w:pPr>
        <w:spacing w:before="0" w:after="0" w:line="240" w:lineRule="auto"/>
      </w:pPr>
      <w:r>
        <w:separator/>
      </w:r>
    </w:p>
  </w:endnote>
  <w:endnote w:type="continuationSeparator" w:id="0">
    <w:p w:rsidR="00EB409F" w:rsidRDefault="00EB40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CD28D9" w:rsidRDefault="00CD28D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D28D9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CD28D9" w:rsidRPr="00F25C85" w:rsidRDefault="00CD28D9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D9" w:rsidRDefault="00CD28D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28D9" w:rsidRPr="00D567EE" w:rsidRDefault="00CD28D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auto"/>
                                </w:rPr>
                                <w:t>December 13</w:t>
                              </w:r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9E5507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35565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35565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2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8433D">
                          <w:rPr>
                            <w:rFonts w:asciiTheme="majorHAnsi" w:hAnsiTheme="majorHAnsi"/>
                            <w:color w:val="auto"/>
                          </w:rPr>
                          <w:t>December 13</w:t>
                        </w:r>
                        <w:r w:rsidR="0035565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9F" w:rsidRDefault="00EB409F">
      <w:pPr>
        <w:spacing w:before="0" w:after="0" w:line="240" w:lineRule="auto"/>
      </w:pPr>
      <w:r>
        <w:separator/>
      </w:r>
    </w:p>
  </w:footnote>
  <w:footnote w:type="continuationSeparator" w:id="0">
    <w:p w:rsidR="00EB409F" w:rsidRDefault="00EB40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D9" w:rsidRPr="00987570" w:rsidRDefault="00CD28D9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Software Requirement Specification</w:t>
        </w:r>
      </w:sdtContent>
    </w:sdt>
    <w:r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2-13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December 13,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8D9" w:rsidRDefault="00CD28D9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945532"/>
    <w:multiLevelType w:val="hybridMultilevel"/>
    <w:tmpl w:val="22406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6636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28D9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09F"/>
    <w:rsid w:val="00EB42DE"/>
    <w:rsid w:val="00EB5F37"/>
    <w:rsid w:val="00EC389B"/>
    <w:rsid w:val="00ED798F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Workspace\A\N&#259;mcu&#7889;i\Capston\SRS\BSS_QualityScenario_V1.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407DD0-2557-4232-89F7-AD3E165F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</TotalTime>
  <Pages>13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</vt:lpstr>
    </vt:vector>
  </TitlesOfParts>
  <Company/>
  <LinksUpToDate>false</LinksUpToDate>
  <CharactersWithSpaces>10390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Quality Human Resource MANAGEMENT</dc:subject>
  <dc:creator>BSS - Team</dc:creator>
  <cp:keywords>Capstone Project</cp:keywords>
  <cp:lastModifiedBy>LAPTOP24H</cp:lastModifiedBy>
  <cp:revision>5</cp:revision>
  <dcterms:created xsi:type="dcterms:W3CDTF">2016-12-20T04:13:00Z</dcterms:created>
  <dcterms:modified xsi:type="dcterms:W3CDTF">2016-12-21T04:23:00Z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
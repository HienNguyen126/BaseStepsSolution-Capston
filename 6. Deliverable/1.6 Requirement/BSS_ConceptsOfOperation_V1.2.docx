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C9023D"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Concepts Of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C9023D"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8972961"/>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A91D8A" w:rsidP="00554E70">
            <w:pPr>
              <w:rPr>
                <w:rFonts w:cs="Times New Roman"/>
              </w:rPr>
            </w:pPr>
            <w:r>
              <w:rPr>
                <w:rFonts w:cs="Times New Roman"/>
              </w:rPr>
              <w:t>Minh Doan</w:t>
            </w:r>
          </w:p>
        </w:tc>
        <w:tc>
          <w:tcPr>
            <w:tcW w:w="1708" w:type="dxa"/>
          </w:tcPr>
          <w:p w:rsidR="00554E70" w:rsidRPr="00EC389B" w:rsidRDefault="00A91D8A" w:rsidP="00554E70">
            <w:pPr>
              <w:rPr>
                <w:rFonts w:cs="Times New Roman"/>
              </w:rPr>
            </w:pPr>
            <w:r>
              <w:rPr>
                <w:rFonts w:cs="Times New Roman"/>
              </w:rPr>
              <w:t>13/12/2016</w:t>
            </w:r>
          </w:p>
        </w:tc>
        <w:tc>
          <w:tcPr>
            <w:tcW w:w="4052" w:type="dxa"/>
          </w:tcPr>
          <w:p w:rsidR="00ED798F" w:rsidRPr="00EC389B" w:rsidRDefault="00A91D8A" w:rsidP="00ED798F">
            <w:pPr>
              <w:rPr>
                <w:rFonts w:cs="Times New Roman"/>
              </w:rPr>
            </w:pPr>
            <w:r>
              <w:rPr>
                <w:rFonts w:cs="Times New Roman"/>
              </w:rPr>
              <w:t xml:space="preserve">Fix </w:t>
            </w:r>
            <w:r w:rsidR="00FF4D02">
              <w:rPr>
                <w:rFonts w:cs="Times New Roman"/>
              </w:rPr>
              <w:t xml:space="preserve">data </w:t>
            </w:r>
            <w:r>
              <w:rPr>
                <w:rFonts w:cs="Times New Roman"/>
              </w:rPr>
              <w:t>and add Current Su</w:t>
            </w:r>
            <w:r w:rsidR="00666BB2">
              <w:rPr>
                <w:rFonts w:cs="Times New Roman"/>
              </w:rPr>
              <w:t>p</w:t>
            </w:r>
            <w:r>
              <w:rPr>
                <w:rFonts w:cs="Times New Roman"/>
              </w:rPr>
              <w:t>port E</w:t>
            </w:r>
            <w:r w:rsidR="00666BB2">
              <w:rPr>
                <w:rFonts w:cs="Times New Roman"/>
              </w:rPr>
              <w:t>nvironment</w:t>
            </w:r>
          </w:p>
        </w:tc>
        <w:tc>
          <w:tcPr>
            <w:tcW w:w="1525" w:type="dxa"/>
          </w:tcPr>
          <w:p w:rsidR="00ED798F" w:rsidRPr="00EC389B" w:rsidRDefault="00666BB2" w:rsidP="00554E70">
            <w:pPr>
              <w:rPr>
                <w:rFonts w:cs="Times New Roman"/>
              </w:rPr>
            </w:pPr>
            <w:r>
              <w:rPr>
                <w:rFonts w:cs="Times New Roman"/>
              </w:rPr>
              <w:t>1.1</w:t>
            </w:r>
          </w:p>
        </w:tc>
      </w:tr>
      <w:tr w:rsidR="00C62D3D" w:rsidRPr="00DE3128" w:rsidTr="00987570">
        <w:tc>
          <w:tcPr>
            <w:tcW w:w="2065" w:type="dxa"/>
          </w:tcPr>
          <w:p w:rsidR="00C62D3D" w:rsidRPr="00EC389B" w:rsidRDefault="00826A37" w:rsidP="00554E70">
            <w:pPr>
              <w:rPr>
                <w:rFonts w:cs="Times New Roman"/>
              </w:rPr>
            </w:pPr>
            <w:r>
              <w:rPr>
                <w:rFonts w:cs="Times New Roman"/>
              </w:rPr>
              <w:t>Minh Doan</w:t>
            </w:r>
          </w:p>
        </w:tc>
        <w:tc>
          <w:tcPr>
            <w:tcW w:w="1708" w:type="dxa"/>
          </w:tcPr>
          <w:p w:rsidR="00C62D3D" w:rsidRPr="00EC389B" w:rsidRDefault="00826A37" w:rsidP="00554E70">
            <w:pPr>
              <w:rPr>
                <w:rFonts w:cs="Times New Roman"/>
              </w:rPr>
            </w:pPr>
            <w:r>
              <w:rPr>
                <w:rFonts w:cs="Times New Roman"/>
              </w:rPr>
              <w:t>8/1/2016</w:t>
            </w:r>
          </w:p>
        </w:tc>
        <w:tc>
          <w:tcPr>
            <w:tcW w:w="4052" w:type="dxa"/>
          </w:tcPr>
          <w:p w:rsidR="00C62D3D" w:rsidRPr="00EC389B" w:rsidRDefault="00826A37" w:rsidP="00554E70">
            <w:pPr>
              <w:rPr>
                <w:rFonts w:cs="Times New Roman"/>
              </w:rPr>
            </w:pPr>
            <w:r>
              <w:rPr>
                <w:rFonts w:cs="Times New Roman"/>
              </w:rPr>
              <w:t>Fix data</w:t>
            </w:r>
          </w:p>
        </w:tc>
        <w:tc>
          <w:tcPr>
            <w:tcW w:w="1525" w:type="dxa"/>
          </w:tcPr>
          <w:p w:rsidR="00C62D3D" w:rsidRPr="00EC389B" w:rsidRDefault="00826A37" w:rsidP="00554E70">
            <w:pPr>
              <w:rPr>
                <w:rFonts w:cs="Times New Roman"/>
              </w:rPr>
            </w:pPr>
            <w:r>
              <w:rPr>
                <w:rFonts w:cs="Times New Roman"/>
              </w:rPr>
              <w:t>1.2</w:t>
            </w:r>
            <w:bookmarkStart w:id="6" w:name="_GoBack"/>
            <w:bookmarkEnd w:id="6"/>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A91D8A">
              <w:rPr>
                <w:webHidden/>
              </w:rPr>
              <w:t>1</w:t>
            </w:r>
            <w:r w:rsidR="000B4364">
              <w:rPr>
                <w:webHidden/>
              </w:rPr>
              <w:fldChar w:fldCharType="end"/>
            </w:r>
          </w:hyperlink>
        </w:p>
        <w:p w:rsidR="000B4364" w:rsidRDefault="00C9023D">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C9023D">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C9023D">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C9023D">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C9023D">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A91D8A">
              <w:rPr>
                <w:webHidden/>
              </w:rPr>
              <w:t>5</w:t>
            </w:r>
            <w:r w:rsidR="000B4364">
              <w:rPr>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C9023D">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C9023D">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A91D8A">
              <w:rPr>
                <w:noProof/>
                <w:webHidden/>
              </w:rPr>
              <w:t>6</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A91D8A">
              <w:rPr>
                <w:noProof/>
                <w:webHidden/>
              </w:rPr>
              <w:t>7</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A91D8A">
              <w:rPr>
                <w:noProof/>
                <w:webHidden/>
              </w:rPr>
              <w:t>8</w:t>
            </w:r>
            <w:r w:rsidR="000B4364">
              <w:rPr>
                <w:noProof/>
                <w:webHidden/>
              </w:rPr>
              <w:fldChar w:fldCharType="end"/>
            </w:r>
          </w:hyperlink>
        </w:p>
        <w:p w:rsidR="000B4364" w:rsidRDefault="00C9023D">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A91D8A">
              <w:rPr>
                <w:webHidden/>
              </w:rPr>
              <w:t>8</w:t>
            </w:r>
            <w:r w:rsidR="000B4364">
              <w:rPr>
                <w:webHidden/>
              </w:rPr>
              <w:fldChar w:fldCharType="end"/>
            </w:r>
          </w:hyperlink>
        </w:p>
        <w:p w:rsidR="000B4364" w:rsidRDefault="00C9023D">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C9023D">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C9023D">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8972962"/>
      <w:r w:rsidRPr="00987570">
        <w:rPr>
          <w:rFonts w:ascii="Times New Roman" w:hAnsi="Times New Roman" w:cs="Times New Roman"/>
          <w:color w:val="FF3333"/>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10" w:name="_Toc468972964"/>
      <w:r w:rsidRPr="00987570">
        <w:rPr>
          <w:rFonts w:ascii="Times New Roman" w:hAnsi="Times New Roman" w:cs="Times New Roman"/>
          <w:color w:val="FF3333"/>
          <w:sz w:val="32"/>
        </w:rPr>
        <w:t>Audience</w:t>
      </w:r>
      <w:bookmarkEnd w:id="10"/>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1" w:name="_Toc468972965"/>
      <w:r>
        <w:rPr>
          <w:rFonts w:ascii="Times New Roman" w:hAnsi="Times New Roman" w:cs="Times New Roman"/>
          <w:color w:val="FF3333"/>
          <w:sz w:val="36"/>
        </w:rPr>
        <w:t>Context System</w:t>
      </w:r>
      <w:bookmarkEnd w:id="11"/>
    </w:p>
    <w:p w:rsidR="007D361B" w:rsidRPr="007D361B" w:rsidRDefault="007D361B" w:rsidP="007D361B">
      <w:r>
        <w:rPr>
          <w:noProof/>
          <w:lang w:eastAsia="en-US"/>
        </w:rPr>
        <w:drawing>
          <wp:inline distT="0" distB="0" distL="0" distR="0">
            <wp:extent cx="5832353"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54284_1311319118889715_884698722_o.jpg"/>
                    <pic:cNvPicPr/>
                  </pic:nvPicPr>
                  <pic:blipFill>
                    <a:blip r:embed="rId11">
                      <a:extLst>
                        <a:ext uri="{28A0092B-C50C-407E-A947-70E740481C1C}">
                          <a14:useLocalDpi xmlns:a14="http://schemas.microsoft.com/office/drawing/2010/main" val="0"/>
                        </a:ext>
                      </a:extLst>
                    </a:blip>
                    <a:stretch>
                      <a:fillRect/>
                    </a:stretch>
                  </pic:blipFill>
                  <pic:spPr>
                    <a:xfrm>
                      <a:off x="0" y="0"/>
                      <a:ext cx="5832353" cy="3714750"/>
                    </a:xfrm>
                    <a:prstGeom prst="rect">
                      <a:avLst/>
                    </a:prstGeom>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2" w:name="_Toc468972966"/>
      <w:r w:rsidRPr="00BC61C0">
        <w:rPr>
          <w:rFonts w:ascii="Times New Roman" w:hAnsi="Times New Roman" w:cs="Times New Roman"/>
          <w:color w:val="FF3333"/>
          <w:sz w:val="36"/>
        </w:rPr>
        <w:lastRenderedPageBreak/>
        <w:t>Current System and Situation</w:t>
      </w:r>
      <w:bookmarkEnd w:id="12"/>
    </w:p>
    <w:p w:rsidR="00B90044" w:rsidRPr="00DE3128" w:rsidRDefault="007F5A67" w:rsidP="00863204">
      <w:pPr>
        <w:pStyle w:val="Heading2"/>
        <w:numPr>
          <w:ilvl w:val="0"/>
          <w:numId w:val="7"/>
        </w:numPr>
        <w:rPr>
          <w:rFonts w:ascii="Times New Roman" w:hAnsi="Times New Roman" w:cs="Times New Roman"/>
        </w:rPr>
      </w:pPr>
      <w:bookmarkStart w:id="13" w:name="_Toc468972967"/>
      <w:r>
        <w:rPr>
          <w:rFonts w:ascii="Times New Roman" w:hAnsi="Times New Roman" w:cs="Times New Roman"/>
          <w:color w:val="FF3333"/>
          <w:sz w:val="32"/>
        </w:rPr>
        <w:t>Background, Objective and Scope</w:t>
      </w:r>
      <w:bookmarkEnd w:id="13"/>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 xml:space="preserve">Currently, customer is using a website to manage the admission of Văn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 xml:space="preserve">Current website is used by admin, editor, education staff and </w:t>
      </w:r>
      <w:r w:rsidR="00C25F80">
        <w:rPr>
          <w:rFonts w:cs="Times New Roman"/>
          <w:color w:val="auto"/>
          <w:sz w:val="28"/>
        </w:rPr>
        <w:t>User</w:t>
      </w:r>
      <w:r>
        <w:rPr>
          <w:rFonts w:cs="Times New Roman"/>
          <w:color w:val="auto"/>
          <w:sz w:val="28"/>
        </w:rPr>
        <w:t>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4"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4"/>
    </w:p>
    <w:p w:rsidR="000C1F1B" w:rsidRPr="000C1F1B" w:rsidRDefault="000C1F1B" w:rsidP="000C1F1B">
      <w:pPr>
        <w:pStyle w:val="ListParagraph"/>
        <w:numPr>
          <w:ilvl w:val="0"/>
          <w:numId w:val="32"/>
        </w:numPr>
        <w:rPr>
          <w:color w:val="auto"/>
          <w:sz w:val="28"/>
          <w:szCs w:val="28"/>
        </w:rPr>
      </w:pPr>
      <w:r w:rsidRPr="000C1F1B">
        <w:rPr>
          <w:color w:val="auto"/>
          <w:sz w:val="28"/>
        </w:rPr>
        <w:t xml:space="preserve">Current users: Admin, </w:t>
      </w:r>
      <w:r w:rsidR="00C25F80">
        <w:rPr>
          <w:color w:val="auto"/>
          <w:sz w:val="28"/>
        </w:rPr>
        <w:t>User</w:t>
      </w:r>
      <w:r w:rsidRPr="000C1F1B">
        <w:rPr>
          <w:color w:val="auto"/>
          <w:sz w:val="28"/>
        </w:rPr>
        <w:t>, Editor, Education staff.</w:t>
      </w:r>
    </w:p>
    <w:p w:rsidR="004C75B6" w:rsidRPr="000C1F1B" w:rsidRDefault="000C1F1B" w:rsidP="000C1F1B">
      <w:pPr>
        <w:pStyle w:val="ListParagraph"/>
        <w:numPr>
          <w:ilvl w:val="0"/>
          <w:numId w:val="32"/>
        </w:numPr>
        <w:rPr>
          <w:szCs w:val="28"/>
        </w:rPr>
      </w:pPr>
      <w:r w:rsidRPr="000C1F1B">
        <w:rPr>
          <w:color w:val="auto"/>
          <w:sz w:val="28"/>
        </w:rPr>
        <w:t xml:space="preserve">Current stakeholders: Admin, </w:t>
      </w:r>
      <w:r w:rsidR="00C25F80">
        <w:rPr>
          <w:color w:val="auto"/>
          <w:sz w:val="28"/>
        </w:rPr>
        <w:t>User</w:t>
      </w:r>
      <w:r w:rsidRPr="000C1F1B">
        <w:rPr>
          <w:color w:val="auto"/>
          <w:sz w:val="28"/>
        </w:rPr>
        <w:t>,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5" w:name="_Toc468972969"/>
      <w:r w:rsidRPr="00987570">
        <w:rPr>
          <w:rFonts w:ascii="Times New Roman" w:hAnsi="Times New Roman" w:cs="Times New Roman"/>
          <w:color w:val="FF3333"/>
          <w:sz w:val="32"/>
        </w:rPr>
        <w:t>C</w:t>
      </w:r>
      <w:r>
        <w:rPr>
          <w:rFonts w:ascii="Times New Roman" w:hAnsi="Times New Roman" w:cs="Times New Roman"/>
          <w:color w:val="FF3333"/>
          <w:sz w:val="32"/>
        </w:rPr>
        <w:t>urrent Support Environment</w:t>
      </w:r>
      <w:bookmarkEnd w:id="15"/>
    </w:p>
    <w:p w:rsidR="00671654" w:rsidRPr="0094762C" w:rsidRDefault="00671654" w:rsidP="00F25679">
      <w:pPr>
        <w:pStyle w:val="ListParagraph"/>
        <w:numPr>
          <w:ilvl w:val="0"/>
          <w:numId w:val="32"/>
        </w:numPr>
        <w:rPr>
          <w:color w:val="auto"/>
          <w:sz w:val="28"/>
        </w:rPr>
      </w:pPr>
      <w:r w:rsidRPr="0094762C">
        <w:rPr>
          <w:color w:val="auto"/>
          <w:sz w:val="28"/>
        </w:rPr>
        <w:t>Framework: DotNetNuke</w:t>
      </w:r>
      <w:r w:rsidR="00234BA3" w:rsidRPr="0094762C">
        <w:rPr>
          <w:color w:val="auto"/>
          <w:sz w:val="28"/>
        </w:rPr>
        <w:t>.</w:t>
      </w:r>
    </w:p>
    <w:p w:rsidR="00234BA3" w:rsidRPr="0094762C" w:rsidRDefault="00234BA3" w:rsidP="00F25679">
      <w:pPr>
        <w:pStyle w:val="ListParagraph"/>
        <w:numPr>
          <w:ilvl w:val="0"/>
          <w:numId w:val="32"/>
        </w:numPr>
        <w:rPr>
          <w:color w:val="auto"/>
          <w:sz w:val="28"/>
        </w:rPr>
      </w:pPr>
      <w:r w:rsidRPr="0094762C">
        <w:rPr>
          <w:color w:val="auto"/>
          <w:sz w:val="28"/>
        </w:rPr>
        <w:t>Programming language: JavaScript, ASP.Net</w:t>
      </w:r>
      <w:r w:rsidR="002A7D9C" w:rsidRPr="0094762C">
        <w:rPr>
          <w:color w:val="auto"/>
          <w:sz w:val="28"/>
        </w:rPr>
        <w:t>.</w:t>
      </w:r>
    </w:p>
    <w:p w:rsidR="00F25679" w:rsidRPr="0094762C" w:rsidRDefault="0094762C" w:rsidP="0094762C">
      <w:pPr>
        <w:pStyle w:val="ListParagraph"/>
        <w:numPr>
          <w:ilvl w:val="0"/>
          <w:numId w:val="32"/>
        </w:numPr>
        <w:rPr>
          <w:color w:val="auto"/>
          <w:sz w:val="28"/>
        </w:rPr>
      </w:pPr>
      <w:r>
        <w:rPr>
          <w:color w:val="auto"/>
          <w:sz w:val="28"/>
        </w:rPr>
        <w:t xml:space="preserve">To </w:t>
      </w:r>
      <w:r w:rsidRPr="0094762C">
        <w:rPr>
          <w:color w:val="auto"/>
          <w:sz w:val="28"/>
        </w:rPr>
        <w:t xml:space="preserve">use the current system, </w:t>
      </w:r>
      <w:r w:rsidR="00C40F7B">
        <w:rPr>
          <w:color w:val="auto"/>
          <w:sz w:val="28"/>
        </w:rPr>
        <w:t xml:space="preserve">users </w:t>
      </w:r>
      <w:r w:rsidRPr="0094762C">
        <w:rPr>
          <w:color w:val="auto"/>
          <w:sz w:val="28"/>
        </w:rPr>
        <w:t>must use a computer running window7 +.</w:t>
      </w:r>
    </w:p>
    <w:p w:rsidR="00BC61C0" w:rsidRDefault="00BC61C0" w:rsidP="00BC61C0">
      <w:pPr>
        <w:pStyle w:val="Heading1"/>
        <w:numPr>
          <w:ilvl w:val="0"/>
          <w:numId w:val="3"/>
        </w:numPr>
        <w:rPr>
          <w:rFonts w:ascii="Times New Roman" w:hAnsi="Times New Roman" w:cs="Times New Roman"/>
          <w:color w:val="FF3333"/>
          <w:sz w:val="36"/>
        </w:rPr>
      </w:pPr>
      <w:bookmarkStart w:id="16" w:name="_Toc468972970"/>
      <w:r>
        <w:rPr>
          <w:rFonts w:ascii="Times New Roman" w:hAnsi="Times New Roman" w:cs="Times New Roman"/>
          <w:color w:val="FF3333"/>
          <w:sz w:val="36"/>
        </w:rPr>
        <w:t>Justification and Description of Changes</w:t>
      </w:r>
      <w:bookmarkEnd w:id="16"/>
    </w:p>
    <w:p w:rsidR="00BC61C0" w:rsidRDefault="00BC61C0" w:rsidP="00BC61C0">
      <w:pPr>
        <w:pStyle w:val="Heading2"/>
        <w:numPr>
          <w:ilvl w:val="1"/>
          <w:numId w:val="33"/>
        </w:numPr>
        <w:rPr>
          <w:rFonts w:ascii="Times New Roman" w:hAnsi="Times New Roman" w:cs="Times New Roman"/>
          <w:color w:val="FF3333"/>
          <w:sz w:val="32"/>
        </w:rPr>
      </w:pPr>
      <w:bookmarkStart w:id="17" w:name="_Toc468972971"/>
      <w:r>
        <w:rPr>
          <w:rFonts w:ascii="Times New Roman" w:hAnsi="Times New Roman" w:cs="Times New Roman"/>
          <w:color w:val="FF3333"/>
          <w:sz w:val="32"/>
        </w:rPr>
        <w:t>Justification and Description of Changes</w:t>
      </w:r>
      <w:bookmarkEnd w:id="17"/>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8" w:name="_Toc468972972"/>
      <w:r>
        <w:rPr>
          <w:rFonts w:ascii="Times New Roman" w:hAnsi="Times New Roman" w:cs="Times New Roman"/>
          <w:color w:val="FF3333"/>
          <w:sz w:val="32"/>
        </w:rPr>
        <w:t>Priorities among changes</w:t>
      </w:r>
      <w:bookmarkEnd w:id="18"/>
    </w:p>
    <w:tbl>
      <w:tblPr>
        <w:tblStyle w:val="Style1"/>
        <w:tblW w:w="8364" w:type="dxa"/>
        <w:tblLook w:val="00A0" w:firstRow="1" w:lastRow="0" w:firstColumn="1" w:lastColumn="0" w:noHBand="0" w:noVBand="0"/>
      </w:tblPr>
      <w:tblGrid>
        <w:gridCol w:w="3969"/>
        <w:gridCol w:w="4395"/>
      </w:tblGrid>
      <w:tr w:rsidR="00E843D7" w:rsidRPr="00DE3128" w:rsidTr="00AB707D">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Function</w:t>
            </w:r>
          </w:p>
        </w:tc>
        <w:tc>
          <w:tcPr>
            <w:tcW w:w="4395"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Priority</w:t>
            </w:r>
          </w:p>
        </w:tc>
      </w:tr>
      <w:tr w:rsidR="00FA599C"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Account</w:t>
            </w:r>
          </w:p>
        </w:tc>
        <w:tc>
          <w:tcPr>
            <w:tcW w:w="4395" w:type="dxa"/>
          </w:tcPr>
          <w:p w:rsidR="00FA599C" w:rsidRPr="007E29F6" w:rsidRDefault="00274418" w:rsidP="00AB707D">
            <w:pPr>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News</w:t>
            </w:r>
          </w:p>
        </w:tc>
        <w:tc>
          <w:tcPr>
            <w:tcW w:w="4395" w:type="dxa"/>
          </w:tcPr>
          <w:p w:rsidR="00E843D7" w:rsidRPr="007E29F6" w:rsidRDefault="00FA599C" w:rsidP="00AB707D">
            <w:pPr>
              <w:keepNext/>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lastRenderedPageBreak/>
              <w:t>Manage Categories</w:t>
            </w:r>
          </w:p>
        </w:tc>
        <w:tc>
          <w:tcPr>
            <w:tcW w:w="4395" w:type="dxa"/>
          </w:tcPr>
          <w:p w:rsidR="00E843D7" w:rsidRPr="007E29F6" w:rsidRDefault="00CC4BA4"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Examination</w:t>
            </w:r>
          </w:p>
        </w:tc>
        <w:tc>
          <w:tcPr>
            <w:tcW w:w="4395" w:type="dxa"/>
          </w:tcPr>
          <w:p w:rsidR="00FA599C" w:rsidRPr="007E29F6" w:rsidRDefault="008A1F70"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Q/A</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Pop-ups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Banners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Resource</w:t>
            </w:r>
          </w:p>
        </w:tc>
        <w:tc>
          <w:tcPr>
            <w:tcW w:w="4395" w:type="dxa"/>
          </w:tcPr>
          <w:p w:rsidR="00FA599C" w:rsidRPr="007E29F6" w:rsidRDefault="00F10089"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Homepage</w:t>
            </w:r>
          </w:p>
        </w:tc>
        <w:tc>
          <w:tcPr>
            <w:tcW w:w="4395" w:type="dxa"/>
          </w:tcPr>
          <w:p w:rsidR="00FA599C" w:rsidRPr="007E29F6" w:rsidRDefault="00CC4BA4"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Change Language</w:t>
            </w:r>
          </w:p>
        </w:tc>
        <w:tc>
          <w:tcPr>
            <w:tcW w:w="4395" w:type="dxa"/>
          </w:tcPr>
          <w:p w:rsidR="00FA599C" w:rsidRPr="007E29F6" w:rsidRDefault="00F85C44" w:rsidP="00AB707D">
            <w:pPr>
              <w:keepNext/>
              <w:rPr>
                <w:rFonts w:cs="Times New Roman"/>
                <w:sz w:val="28"/>
                <w:szCs w:val="24"/>
              </w:rPr>
            </w:pPr>
            <w:r>
              <w:rPr>
                <w:rFonts w:cs="Times New Roman"/>
                <w:sz w:val="28"/>
                <w:szCs w:val="24"/>
              </w:rPr>
              <w:t>Medium</w:t>
            </w:r>
          </w:p>
        </w:tc>
      </w:tr>
    </w:tbl>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9" w:name="_Toc468972973"/>
      <w:r>
        <w:rPr>
          <w:rFonts w:ascii="Times New Roman" w:hAnsi="Times New Roman" w:cs="Times New Roman"/>
          <w:color w:val="FF3333"/>
          <w:sz w:val="36"/>
        </w:rPr>
        <w:t>Proposed System Or Situation</w:t>
      </w:r>
      <w:bookmarkEnd w:id="19"/>
    </w:p>
    <w:p w:rsidR="00DD1F10" w:rsidRPr="00DE3128" w:rsidRDefault="00DD1F10" w:rsidP="00DD1F10">
      <w:pPr>
        <w:pStyle w:val="Heading2"/>
        <w:numPr>
          <w:ilvl w:val="1"/>
          <w:numId w:val="33"/>
        </w:numPr>
        <w:rPr>
          <w:rFonts w:ascii="Times New Roman" w:hAnsi="Times New Roman" w:cs="Times New Roman"/>
        </w:rPr>
      </w:pPr>
      <w:bookmarkStart w:id="20" w:name="_Toc468972974"/>
      <w:r>
        <w:rPr>
          <w:rFonts w:ascii="Times New Roman" w:hAnsi="Times New Roman" w:cs="Times New Roman"/>
          <w:color w:val="FF3333"/>
          <w:sz w:val="32"/>
        </w:rPr>
        <w:t>Background, Objective and Scope</w:t>
      </w:r>
      <w:bookmarkEnd w:id="20"/>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Currently, customer is using a website to manage the admission of Văn Lang University. But this website is created by discrete functions, each function is a website not uniform and use different programing 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1" w:name="_Toc468972975"/>
      <w:r>
        <w:rPr>
          <w:rFonts w:ascii="Times New Roman" w:hAnsi="Times New Roman" w:cs="Times New Roman"/>
          <w:color w:val="FF3333"/>
          <w:sz w:val="32"/>
        </w:rPr>
        <w:t>Operational Policies and Constraints</w:t>
      </w:r>
      <w:bookmarkEnd w:id="21"/>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6"/>
      <w:r w:rsidRPr="00C334FC">
        <w:rPr>
          <w:rFonts w:ascii="Times New Roman" w:hAnsi="Times New Roman" w:cs="Times New Roman"/>
          <w:color w:val="FF3333"/>
          <w:sz w:val="28"/>
          <w:szCs w:val="28"/>
        </w:rPr>
        <w:t>Technical constrains</w:t>
      </w:r>
      <w:bookmarkEnd w:id="22"/>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671654" w:rsidP="00FE2D41">
      <w:pPr>
        <w:pStyle w:val="ListParagraph"/>
        <w:numPr>
          <w:ilvl w:val="0"/>
          <w:numId w:val="32"/>
        </w:numPr>
        <w:rPr>
          <w:color w:val="auto"/>
          <w:sz w:val="28"/>
        </w:rPr>
      </w:pPr>
      <w:r>
        <w:rPr>
          <w:color w:val="auto"/>
          <w:sz w:val="28"/>
        </w:rPr>
        <w:t>Programming</w:t>
      </w:r>
      <w:r w:rsidR="00FE2D41" w:rsidRPr="00FE2D41">
        <w:rPr>
          <w:color w:val="auto"/>
          <w:sz w:val="28"/>
        </w:rPr>
        <w:t xml:space="preserve"> language: JavaScript</w:t>
      </w:r>
      <w:r w:rsidR="00A03E13">
        <w:rPr>
          <w:color w:val="auto"/>
          <w:sz w:val="28"/>
        </w:rPr>
        <w:tab/>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3" w:name="_Toc468972977"/>
      <w:r w:rsidRPr="00C334FC">
        <w:rPr>
          <w:rFonts w:ascii="Times New Roman" w:hAnsi="Times New Roman" w:cs="Times New Roman"/>
          <w:color w:val="FF3333"/>
          <w:sz w:val="28"/>
          <w:szCs w:val="28"/>
        </w:rPr>
        <w:t>Environment constrains</w:t>
      </w:r>
      <w:bookmarkEnd w:id="23"/>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4" w:name="_Toc468972978"/>
      <w:r>
        <w:rPr>
          <w:rFonts w:ascii="Times New Roman" w:hAnsi="Times New Roman" w:cs="Times New Roman"/>
          <w:color w:val="FF3333"/>
          <w:sz w:val="32"/>
        </w:rPr>
        <w:lastRenderedPageBreak/>
        <w:t>Description of PRoposed System or Situation</w:t>
      </w:r>
      <w:bookmarkEnd w:id="24"/>
    </w:p>
    <w:p w:rsidR="008C3F85" w:rsidRPr="00BD604B" w:rsidRDefault="00BD604B" w:rsidP="00BD604B">
      <w:pPr>
        <w:pStyle w:val="ListParagraph"/>
        <w:numPr>
          <w:ilvl w:val="0"/>
          <w:numId w:val="32"/>
        </w:numPr>
        <w:rPr>
          <w:color w:val="auto"/>
          <w:sz w:val="28"/>
        </w:rPr>
      </w:pPr>
      <w:r w:rsidRPr="00BD604B">
        <w:rPr>
          <w:color w:val="auto"/>
          <w:sz w:val="28"/>
        </w:rPr>
        <w:t>With pr</w:t>
      </w:r>
      <w:r w:rsidR="00133245">
        <w:rPr>
          <w:color w:val="auto"/>
          <w:sz w:val="28"/>
        </w:rPr>
        <w:t>oposed system, we can integrate</w:t>
      </w:r>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r w:rsidR="00124D39">
              <w:rPr>
                <w:rFonts w:eastAsia="Times New Roman" w:cs="Times New Roman"/>
                <w:color w:val="000000"/>
                <w:sz w:val="28"/>
                <w:szCs w:val="28"/>
                <w:lang w:eastAsia="en-US"/>
              </w:rPr>
              <w:t>s</w:t>
            </w:r>
          </w:p>
        </w:tc>
        <w:tc>
          <w:tcPr>
            <w:tcW w:w="2790" w:type="dxa"/>
            <w:noWrap/>
            <w:hideMark/>
          </w:tcPr>
          <w:p w:rsidR="008C3F85" w:rsidRPr="008C3F85" w:rsidRDefault="00124D39"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 News</w:t>
            </w:r>
          </w:p>
        </w:tc>
      </w:tr>
      <w:tr w:rsidR="00124D39" w:rsidRPr="008C3F85" w:rsidTr="008C3F85">
        <w:trPr>
          <w:trHeight w:val="375"/>
        </w:trPr>
        <w:tc>
          <w:tcPr>
            <w:tcW w:w="2808" w:type="dxa"/>
            <w:vMerge/>
            <w:noWrap/>
          </w:tcPr>
          <w:p w:rsidR="00124D39" w:rsidRPr="008C3F85" w:rsidRDefault="00124D39" w:rsidP="008C3F85">
            <w:pPr>
              <w:jc w:val="center"/>
              <w:rPr>
                <w:rFonts w:eastAsia="Times New Roman" w:cs="Times New Roman"/>
                <w:color w:val="000000"/>
                <w:sz w:val="28"/>
                <w:szCs w:val="28"/>
                <w:lang w:eastAsia="en-US"/>
              </w:rPr>
            </w:pPr>
          </w:p>
        </w:tc>
        <w:tc>
          <w:tcPr>
            <w:tcW w:w="2790" w:type="dxa"/>
            <w:noWrap/>
          </w:tcPr>
          <w:p w:rsidR="00124D39" w:rsidRPr="008C3F85" w:rsidRDefault="00124D39"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r>
              <w:rPr>
                <w:rFonts w:eastAsia="Times New Roman" w:cs="Times New Roman"/>
                <w:color w:val="000000"/>
                <w:sz w:val="28"/>
                <w:szCs w:val="28"/>
                <w:lang w:eastAsia="en-US"/>
              </w:rPr>
              <w:t>s</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BD604B"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8C3F85" w:rsidRPr="008C3F85">
              <w:rPr>
                <w:rFonts w:eastAsia="Times New Roman" w:cs="Times New Roman"/>
                <w:color w:val="000000"/>
                <w:sz w:val="28"/>
                <w:szCs w:val="28"/>
                <w:lang w:eastAsia="en-US"/>
              </w:rPr>
              <w:t xml:space="preserve"> </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Examination</w:t>
            </w:r>
          </w:p>
        </w:tc>
        <w:tc>
          <w:tcPr>
            <w:tcW w:w="2790" w:type="dxa"/>
            <w:noWrap/>
            <w:hideMark/>
          </w:tcPr>
          <w:p w:rsidR="008C3F85" w:rsidRPr="008C3F85" w:rsidRDefault="007A42B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 Exam</w:t>
            </w:r>
          </w:p>
        </w:tc>
      </w:tr>
      <w:tr w:rsidR="00F748DE" w:rsidRPr="008C3F85" w:rsidTr="008C3F85">
        <w:trPr>
          <w:trHeight w:val="375"/>
        </w:trPr>
        <w:tc>
          <w:tcPr>
            <w:tcW w:w="2808" w:type="dxa"/>
            <w:vMerge/>
            <w:noWrap/>
          </w:tcPr>
          <w:p w:rsidR="00F748DE" w:rsidRPr="008C3F85" w:rsidRDefault="00F748DE" w:rsidP="008C3F85">
            <w:pPr>
              <w:jc w:val="center"/>
              <w:rPr>
                <w:rFonts w:eastAsia="Times New Roman" w:cs="Times New Roman"/>
                <w:color w:val="000000"/>
                <w:sz w:val="28"/>
                <w:szCs w:val="28"/>
                <w:lang w:eastAsia="en-US"/>
              </w:rPr>
            </w:pPr>
          </w:p>
        </w:tc>
        <w:tc>
          <w:tcPr>
            <w:tcW w:w="2790" w:type="dxa"/>
            <w:noWrap/>
          </w:tcPr>
          <w:p w:rsidR="00F748DE" w:rsidRPr="008C3F85" w:rsidRDefault="00F748DE"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point</w:t>
            </w:r>
          </w:p>
        </w:tc>
      </w:tr>
      <w:tr w:rsidR="008C3F85" w:rsidRPr="008C3F85" w:rsidTr="004922E4">
        <w:trPr>
          <w:trHeight w:val="480"/>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individual point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Register Exam</w:t>
            </w:r>
          </w:p>
        </w:tc>
      </w:tr>
      <w:tr w:rsidR="008C3F85" w:rsidRPr="008C3F85" w:rsidTr="004922E4">
        <w:trPr>
          <w:trHeight w:val="408"/>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Import point</w:t>
            </w:r>
          </w:p>
        </w:tc>
      </w:tr>
      <w:tr w:rsidR="008C3F85" w:rsidRPr="008C3F85" w:rsidTr="004922E4">
        <w:trPr>
          <w:trHeight w:val="34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Export profile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profile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Q/A</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8C3F85" w:rsidRPr="008C3F85" w:rsidTr="004922E4">
        <w:trPr>
          <w:trHeight w:val="282"/>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8C3F85" w:rsidRPr="008C3F85" w:rsidTr="004922E4">
        <w:trPr>
          <w:trHeight w:val="43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Banners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noWrap/>
            <w:hideMark/>
          </w:tcPr>
          <w:p w:rsidR="008C3F85" w:rsidRPr="008C3F85" w:rsidRDefault="004408C4"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w:t>
            </w:r>
            <w:r w:rsidR="008C3F85" w:rsidRPr="008C3F85">
              <w:rPr>
                <w:rFonts w:eastAsia="Times New Roman" w:cs="Times New Roman"/>
                <w:color w:val="000000"/>
                <w:sz w:val="28"/>
                <w:szCs w:val="28"/>
                <w:lang w:eastAsia="en-US"/>
              </w:rPr>
              <w:t xml:space="preserve"> Languages</w:t>
            </w:r>
          </w:p>
        </w:tc>
        <w:tc>
          <w:tcPr>
            <w:tcW w:w="2790" w:type="dxa"/>
            <w:noWrap/>
            <w:hideMark/>
          </w:tcPr>
          <w:p w:rsidR="008C3F85" w:rsidRPr="004408C4" w:rsidRDefault="004408C4" w:rsidP="008C3F85">
            <w:pPr>
              <w:rPr>
                <w:rFonts w:eastAsia="Times New Roman" w:cs="Times New Roman"/>
                <w:color w:val="000000"/>
                <w:sz w:val="28"/>
                <w:szCs w:val="28"/>
                <w:lang w:eastAsia="en-US"/>
              </w:rPr>
            </w:pPr>
            <w:r w:rsidRPr="004408C4">
              <w:rPr>
                <w:rFonts w:eastAsia="Times New Roman" w:cs="Times New Roman"/>
                <w:color w:val="000000"/>
                <w:sz w:val="28"/>
                <w:szCs w:val="28"/>
                <w:lang w:eastAsia="en-US"/>
              </w:rPr>
              <w:t>Change Language</w:t>
            </w:r>
          </w:p>
        </w:tc>
      </w:tr>
      <w:tr w:rsidR="004408C4" w:rsidRPr="008C3F85" w:rsidTr="008C3F85">
        <w:trPr>
          <w:trHeight w:val="375"/>
        </w:trPr>
        <w:tc>
          <w:tcPr>
            <w:tcW w:w="2808" w:type="dxa"/>
            <w:vMerge w:val="restart"/>
            <w:noWrap/>
          </w:tcPr>
          <w:p w:rsidR="004408C4" w:rsidRDefault="004408C4"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 Homepage</w:t>
            </w:r>
          </w:p>
        </w:tc>
        <w:tc>
          <w:tcPr>
            <w:tcW w:w="2790" w:type="dxa"/>
            <w:noWrap/>
          </w:tcPr>
          <w:p w:rsidR="004408C4" w:rsidRPr="004408C4" w:rsidRDefault="004408C4"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w:t>
            </w:r>
          </w:p>
        </w:tc>
      </w:tr>
      <w:tr w:rsidR="004408C4" w:rsidRPr="008C3F85" w:rsidTr="008C3F85">
        <w:trPr>
          <w:trHeight w:val="375"/>
        </w:trPr>
        <w:tc>
          <w:tcPr>
            <w:tcW w:w="2808" w:type="dxa"/>
            <w:vMerge/>
            <w:noWrap/>
          </w:tcPr>
          <w:p w:rsidR="004408C4" w:rsidRDefault="004408C4" w:rsidP="004408C4">
            <w:pPr>
              <w:jc w:val="center"/>
              <w:rPr>
                <w:rFonts w:eastAsia="Times New Roman" w:cs="Times New Roman"/>
                <w:color w:val="000000"/>
                <w:sz w:val="28"/>
                <w:szCs w:val="28"/>
                <w:lang w:eastAsia="en-US"/>
              </w:rPr>
            </w:pPr>
          </w:p>
        </w:tc>
        <w:tc>
          <w:tcPr>
            <w:tcW w:w="2790" w:type="dxa"/>
            <w:noWrap/>
          </w:tcPr>
          <w:p w:rsidR="004408C4" w:rsidRDefault="004408C4" w:rsidP="008C3F85">
            <w:pPr>
              <w:rPr>
                <w:rFonts w:eastAsia="Times New Roman" w:cs="Times New Roman"/>
                <w:color w:val="000000"/>
                <w:sz w:val="28"/>
                <w:szCs w:val="28"/>
                <w:lang w:eastAsia="en-US"/>
              </w:rPr>
            </w:pPr>
            <w:r>
              <w:rPr>
                <w:rFonts w:eastAsia="Times New Roman" w:cs="Times New Roman"/>
                <w:color w:val="000000"/>
                <w:sz w:val="28"/>
                <w:szCs w:val="28"/>
                <w:lang w:eastAsia="en-US"/>
              </w:rPr>
              <w:t>Edit</w:t>
            </w:r>
          </w:p>
        </w:tc>
      </w:tr>
      <w:tr w:rsidR="004408C4" w:rsidRPr="008C3F85" w:rsidTr="008C3F85">
        <w:trPr>
          <w:trHeight w:val="375"/>
        </w:trPr>
        <w:tc>
          <w:tcPr>
            <w:tcW w:w="2808" w:type="dxa"/>
            <w:vMerge/>
            <w:noWrap/>
          </w:tcPr>
          <w:p w:rsidR="004408C4" w:rsidRDefault="004408C4" w:rsidP="004408C4">
            <w:pPr>
              <w:jc w:val="center"/>
              <w:rPr>
                <w:rFonts w:eastAsia="Times New Roman" w:cs="Times New Roman"/>
                <w:color w:val="000000"/>
                <w:sz w:val="28"/>
                <w:szCs w:val="28"/>
                <w:lang w:eastAsia="en-US"/>
              </w:rPr>
            </w:pPr>
          </w:p>
        </w:tc>
        <w:tc>
          <w:tcPr>
            <w:tcW w:w="2790" w:type="dxa"/>
            <w:noWrap/>
          </w:tcPr>
          <w:p w:rsidR="004408C4" w:rsidRDefault="004408C4" w:rsidP="008C3F85">
            <w:pPr>
              <w:rPr>
                <w:rFonts w:eastAsia="Times New Roman" w:cs="Times New Roman"/>
                <w:color w:val="000000"/>
                <w:sz w:val="28"/>
                <w:szCs w:val="28"/>
                <w:lang w:eastAsia="en-US"/>
              </w:rPr>
            </w:pPr>
            <w:r>
              <w:rPr>
                <w:rFonts w:eastAsia="Times New Roman" w:cs="Times New Roman"/>
                <w:color w:val="000000"/>
                <w:sz w:val="28"/>
                <w:szCs w:val="28"/>
                <w:lang w:eastAsia="en-US"/>
              </w:rPr>
              <w:t>Delete</w:t>
            </w:r>
          </w:p>
        </w:tc>
      </w:tr>
      <w:tr w:rsidR="004408C4" w:rsidRPr="008C3F85" w:rsidTr="008C3F85">
        <w:trPr>
          <w:trHeight w:val="375"/>
        </w:trPr>
        <w:tc>
          <w:tcPr>
            <w:tcW w:w="2808" w:type="dxa"/>
            <w:vMerge w:val="restart"/>
            <w:noWrap/>
          </w:tcPr>
          <w:p w:rsidR="004408C4" w:rsidRDefault="004408C4"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 Resources</w:t>
            </w:r>
          </w:p>
        </w:tc>
        <w:tc>
          <w:tcPr>
            <w:tcW w:w="2790" w:type="dxa"/>
            <w:noWrap/>
          </w:tcPr>
          <w:p w:rsidR="004408C4" w:rsidRPr="004408C4" w:rsidRDefault="004408C4" w:rsidP="004408C4">
            <w:pPr>
              <w:rPr>
                <w:rFonts w:eastAsia="Times New Roman" w:cs="Times New Roman"/>
                <w:color w:val="000000"/>
                <w:sz w:val="28"/>
                <w:szCs w:val="28"/>
                <w:lang w:eastAsia="en-US"/>
              </w:rPr>
            </w:pPr>
            <w:r>
              <w:rPr>
                <w:rFonts w:eastAsia="Times New Roman" w:cs="Times New Roman"/>
                <w:color w:val="000000"/>
                <w:sz w:val="28"/>
                <w:szCs w:val="28"/>
                <w:lang w:eastAsia="en-US"/>
              </w:rPr>
              <w:t>Create</w:t>
            </w:r>
          </w:p>
        </w:tc>
      </w:tr>
      <w:tr w:rsidR="004408C4" w:rsidRPr="008C3F85" w:rsidTr="008C3F85">
        <w:trPr>
          <w:trHeight w:val="375"/>
        </w:trPr>
        <w:tc>
          <w:tcPr>
            <w:tcW w:w="2808" w:type="dxa"/>
            <w:vMerge/>
            <w:noWrap/>
          </w:tcPr>
          <w:p w:rsidR="004408C4" w:rsidRDefault="004408C4" w:rsidP="004408C4">
            <w:pPr>
              <w:jc w:val="center"/>
              <w:rPr>
                <w:rFonts w:eastAsia="Times New Roman" w:cs="Times New Roman"/>
                <w:color w:val="000000"/>
                <w:sz w:val="28"/>
                <w:szCs w:val="28"/>
                <w:lang w:eastAsia="en-US"/>
              </w:rPr>
            </w:pPr>
          </w:p>
        </w:tc>
        <w:tc>
          <w:tcPr>
            <w:tcW w:w="2790" w:type="dxa"/>
            <w:noWrap/>
          </w:tcPr>
          <w:p w:rsidR="004408C4" w:rsidRDefault="004408C4" w:rsidP="004408C4">
            <w:pPr>
              <w:rPr>
                <w:rFonts w:eastAsia="Times New Roman" w:cs="Times New Roman"/>
                <w:color w:val="000000"/>
                <w:sz w:val="28"/>
                <w:szCs w:val="28"/>
                <w:lang w:eastAsia="en-US"/>
              </w:rPr>
            </w:pPr>
            <w:r>
              <w:rPr>
                <w:rFonts w:eastAsia="Times New Roman" w:cs="Times New Roman"/>
                <w:color w:val="000000"/>
                <w:sz w:val="28"/>
                <w:szCs w:val="28"/>
                <w:lang w:eastAsia="en-US"/>
              </w:rPr>
              <w:t>Edit</w:t>
            </w:r>
          </w:p>
        </w:tc>
      </w:tr>
      <w:tr w:rsidR="004408C4" w:rsidRPr="008C3F85" w:rsidTr="008C3F85">
        <w:trPr>
          <w:trHeight w:val="375"/>
        </w:trPr>
        <w:tc>
          <w:tcPr>
            <w:tcW w:w="2808" w:type="dxa"/>
            <w:vMerge/>
            <w:noWrap/>
          </w:tcPr>
          <w:p w:rsidR="004408C4" w:rsidRDefault="004408C4" w:rsidP="004408C4">
            <w:pPr>
              <w:jc w:val="center"/>
              <w:rPr>
                <w:rFonts w:eastAsia="Times New Roman" w:cs="Times New Roman"/>
                <w:color w:val="000000"/>
                <w:sz w:val="28"/>
                <w:szCs w:val="28"/>
                <w:lang w:eastAsia="en-US"/>
              </w:rPr>
            </w:pPr>
          </w:p>
        </w:tc>
        <w:tc>
          <w:tcPr>
            <w:tcW w:w="2790" w:type="dxa"/>
            <w:noWrap/>
          </w:tcPr>
          <w:p w:rsidR="004408C4" w:rsidRDefault="004408C4" w:rsidP="004408C4">
            <w:pPr>
              <w:rPr>
                <w:rFonts w:eastAsia="Times New Roman" w:cs="Times New Roman"/>
                <w:color w:val="000000"/>
                <w:sz w:val="28"/>
                <w:szCs w:val="28"/>
                <w:lang w:eastAsia="en-US"/>
              </w:rPr>
            </w:pPr>
            <w:r>
              <w:rPr>
                <w:rFonts w:eastAsia="Times New Roman" w:cs="Times New Roman"/>
                <w:color w:val="000000"/>
                <w:sz w:val="28"/>
                <w:szCs w:val="28"/>
                <w:lang w:eastAsia="en-US"/>
              </w:rPr>
              <w:t>Delete</w:t>
            </w:r>
          </w:p>
        </w:tc>
      </w:tr>
    </w:tbl>
    <w:p w:rsidR="008C3F85" w:rsidRPr="008C3F85" w:rsidRDefault="008C3F85" w:rsidP="008C3F85"/>
    <w:p w:rsidR="006F2D71" w:rsidRDefault="006F2D71" w:rsidP="00A03E13">
      <w:pPr>
        <w:pStyle w:val="Heading2"/>
        <w:numPr>
          <w:ilvl w:val="1"/>
          <w:numId w:val="33"/>
        </w:numPr>
        <w:rPr>
          <w:rFonts w:ascii="Times New Roman" w:hAnsi="Times New Roman" w:cs="Times New Roman"/>
          <w:color w:val="FF3333"/>
          <w:sz w:val="32"/>
        </w:rPr>
      </w:pPr>
      <w:bookmarkStart w:id="25" w:name="_Toc468972979"/>
      <w:r>
        <w:rPr>
          <w:rFonts w:ascii="Times New Roman" w:hAnsi="Times New Roman" w:cs="Times New Roman"/>
          <w:color w:val="FF3333"/>
          <w:sz w:val="32"/>
        </w:rPr>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C25F80" w:rsidP="00B552C9">
      <w:pPr>
        <w:pStyle w:val="ListParagraph"/>
        <w:numPr>
          <w:ilvl w:val="0"/>
          <w:numId w:val="32"/>
        </w:numPr>
        <w:rPr>
          <w:color w:val="auto"/>
          <w:sz w:val="28"/>
        </w:rPr>
      </w:pPr>
      <w:r>
        <w:rPr>
          <w:color w:val="auto"/>
          <w:sz w:val="28"/>
        </w:rPr>
        <w:t>User</w:t>
      </w:r>
    </w:p>
    <w:p w:rsidR="00B552C9" w:rsidRDefault="00B552C9" w:rsidP="00B552C9">
      <w:pPr>
        <w:pStyle w:val="ListParagraph"/>
        <w:numPr>
          <w:ilvl w:val="0"/>
          <w:numId w:val="32"/>
        </w:numPr>
        <w:rPr>
          <w:color w:val="auto"/>
          <w:sz w:val="28"/>
        </w:rPr>
      </w:pPr>
      <w:r w:rsidRPr="00B552C9">
        <w:rPr>
          <w:color w:val="auto"/>
          <w:sz w:val="28"/>
        </w:rPr>
        <w:t>Admin</w:t>
      </w:r>
      <w:r w:rsidR="006E7B85">
        <w:rPr>
          <w:color w:val="auto"/>
          <w:sz w:val="28"/>
        </w:rPr>
        <w:t xml:space="preserve"> System</w:t>
      </w:r>
    </w:p>
    <w:p w:rsidR="006E7B85" w:rsidRPr="00B552C9" w:rsidRDefault="006E7B85" w:rsidP="00B552C9">
      <w:pPr>
        <w:pStyle w:val="ListParagraph"/>
        <w:numPr>
          <w:ilvl w:val="0"/>
          <w:numId w:val="32"/>
        </w:numPr>
        <w:rPr>
          <w:color w:val="auto"/>
          <w:sz w:val="28"/>
        </w:rPr>
      </w:pPr>
      <w:r>
        <w:rPr>
          <w:color w:val="auto"/>
          <w:sz w:val="28"/>
        </w:rPr>
        <w:t>Admin Content</w:t>
      </w:r>
    </w:p>
    <w:p w:rsidR="00B552C9" w:rsidRPr="00B552C9" w:rsidRDefault="00B552C9" w:rsidP="00B552C9">
      <w:pPr>
        <w:pStyle w:val="ListParagraph"/>
        <w:numPr>
          <w:ilvl w:val="0"/>
          <w:numId w:val="32"/>
        </w:numPr>
        <w:rPr>
          <w:color w:val="auto"/>
          <w:sz w:val="28"/>
        </w:rPr>
      </w:pPr>
      <w:r w:rsidRPr="00B552C9">
        <w:rPr>
          <w:color w:val="auto"/>
          <w:sz w:val="28"/>
        </w:rPr>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A03E13">
      <w:pPr>
        <w:pStyle w:val="Heading2"/>
        <w:numPr>
          <w:ilvl w:val="1"/>
          <w:numId w:val="33"/>
        </w:numPr>
        <w:rPr>
          <w:rFonts w:ascii="Times New Roman" w:hAnsi="Times New Roman" w:cs="Times New Roman"/>
          <w:color w:val="FF3333"/>
          <w:sz w:val="32"/>
        </w:rPr>
      </w:pPr>
      <w:bookmarkStart w:id="26" w:name="_Toc468972980"/>
      <w:r>
        <w:rPr>
          <w:rFonts w:ascii="Times New Roman" w:hAnsi="Times New Roman" w:cs="Times New Roman"/>
          <w:color w:val="FF3333"/>
          <w:sz w:val="32"/>
        </w:rPr>
        <w:t>Quality Attributes</w:t>
      </w:r>
      <w:bookmarkEnd w:id="26"/>
    </w:p>
    <w:p w:rsidR="00060752" w:rsidRDefault="00060752" w:rsidP="00060752">
      <w:pPr>
        <w:pStyle w:val="ListParagraph"/>
        <w:numPr>
          <w:ilvl w:val="0"/>
          <w:numId w:val="32"/>
        </w:numPr>
        <w:rPr>
          <w:color w:val="auto"/>
          <w:sz w:val="28"/>
        </w:rPr>
      </w:pPr>
      <w:r>
        <w:rPr>
          <w:color w:val="auto"/>
          <w:sz w:val="28"/>
        </w:rPr>
        <w:t xml:space="preserve">High: </w:t>
      </w:r>
      <w:r w:rsidR="00B552C9" w:rsidRPr="00504953">
        <w:rPr>
          <w:color w:val="auto"/>
          <w:sz w:val="28"/>
        </w:rPr>
        <w:t>Performance</w:t>
      </w:r>
      <w:r>
        <w:rPr>
          <w:color w:val="auto"/>
          <w:sz w:val="28"/>
        </w:rPr>
        <w:t xml:space="preserve">, </w:t>
      </w:r>
      <w:r w:rsidRPr="00504953">
        <w:rPr>
          <w:color w:val="auto"/>
          <w:sz w:val="28"/>
        </w:rPr>
        <w:t>A</w:t>
      </w:r>
      <w:r>
        <w:rPr>
          <w:color w:val="auto"/>
          <w:sz w:val="28"/>
        </w:rPr>
        <w:t>vailability, Scalability.</w:t>
      </w:r>
    </w:p>
    <w:p w:rsidR="00B552C9" w:rsidRPr="00060752" w:rsidRDefault="00060752" w:rsidP="00060752">
      <w:pPr>
        <w:pStyle w:val="ListParagraph"/>
        <w:numPr>
          <w:ilvl w:val="0"/>
          <w:numId w:val="32"/>
        </w:numPr>
        <w:rPr>
          <w:color w:val="auto"/>
          <w:sz w:val="28"/>
        </w:rPr>
      </w:pPr>
      <w:r>
        <w:rPr>
          <w:color w:val="auto"/>
          <w:sz w:val="28"/>
        </w:rPr>
        <w:t>Medium: Portability,</w:t>
      </w:r>
      <w:r w:rsidRPr="00060752">
        <w:rPr>
          <w:color w:val="auto"/>
          <w:sz w:val="28"/>
        </w:rPr>
        <w:t xml:space="preserve"> </w:t>
      </w:r>
      <w:r>
        <w:rPr>
          <w:color w:val="auto"/>
          <w:sz w:val="28"/>
        </w:rPr>
        <w:t>Usability,</w:t>
      </w:r>
      <w:r w:rsidRPr="00060752">
        <w:rPr>
          <w:color w:val="auto"/>
          <w:sz w:val="28"/>
        </w:rPr>
        <w:t xml:space="preserve"> </w:t>
      </w:r>
      <w:r>
        <w:rPr>
          <w:color w:val="auto"/>
          <w:sz w:val="28"/>
        </w:rPr>
        <w:t>Modifiability.</w:t>
      </w:r>
    </w:p>
    <w:p w:rsidR="00060752" w:rsidRDefault="00060752" w:rsidP="00B552C9">
      <w:pPr>
        <w:pStyle w:val="ListParagraph"/>
        <w:numPr>
          <w:ilvl w:val="0"/>
          <w:numId w:val="32"/>
        </w:numPr>
        <w:rPr>
          <w:color w:val="auto"/>
          <w:sz w:val="28"/>
        </w:rPr>
      </w:pPr>
      <w:r>
        <w:rPr>
          <w:color w:val="auto"/>
          <w:sz w:val="28"/>
        </w:rPr>
        <w:t>Low: Security.</w:t>
      </w:r>
    </w:p>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When the post is transferred and approved if the new have problem, actors will fix it. Actors can view, edit or delete draft of the post. Admin can approve the post from someone transfe</w:t>
      </w:r>
      <w:r w:rsidR="00316AD7">
        <w:rPr>
          <w:rFonts w:eastAsia="Times New Roman" w:cs="Times New Roman"/>
          <w:color w:val="000000"/>
          <w:sz w:val="28"/>
          <w:szCs w:val="28"/>
          <w:lang w:eastAsia="en-US"/>
        </w:rPr>
        <w:t>rs to him. Admin can deactivate</w:t>
      </w:r>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Actors can search the news which they want to </w:t>
      </w:r>
      <w:r w:rsidR="00316AD7">
        <w:rPr>
          <w:rFonts w:eastAsia="Times New Roman" w:cs="Times New Roman"/>
          <w:color w:val="000000"/>
          <w:sz w:val="28"/>
          <w:szCs w:val="28"/>
          <w:lang w:eastAsia="en-US"/>
        </w:rPr>
        <w:t>read, a</w:t>
      </w:r>
      <w:r w:rsidRPr="0093578D">
        <w:rPr>
          <w:rFonts w:eastAsia="Times New Roman" w:cs="Times New Roman"/>
          <w:color w:val="000000"/>
          <w:sz w:val="28"/>
          <w:szCs w:val="28"/>
          <w:lang w:eastAsia="en-US"/>
        </w:rPr>
        <w:t>ctors can sort the new follow the alphabet, posted date. Admin can push the news to the top. Actors can view the categories. Admin can add, edit or delete new category. Actors can view list points of candidates</w:t>
      </w:r>
    </w:p>
    <w:p w:rsidR="0093578D" w:rsidRPr="0093578D" w:rsidRDefault="00C25F80" w:rsidP="0093578D">
      <w:pPr>
        <w:pStyle w:val="ListParagraph"/>
        <w:numPr>
          <w:ilvl w:val="0"/>
          <w:numId w:val="39"/>
        </w:numPr>
        <w:rPr>
          <w:rFonts w:eastAsia="Times New Roman" w:cs="Times New Roman"/>
          <w:color w:val="000000"/>
          <w:sz w:val="28"/>
          <w:szCs w:val="28"/>
          <w:lang w:eastAsia="en-US"/>
        </w:rPr>
      </w:pPr>
      <w:r>
        <w:rPr>
          <w:rFonts w:eastAsia="Times New Roman" w:cs="Times New Roman"/>
          <w:color w:val="000000"/>
          <w:sz w:val="28"/>
          <w:szCs w:val="28"/>
          <w:lang w:eastAsia="en-US"/>
        </w:rPr>
        <w:t>User</w:t>
      </w:r>
      <w:r w:rsidR="00316AD7">
        <w:rPr>
          <w:rFonts w:eastAsia="Times New Roman" w:cs="Times New Roman"/>
          <w:color w:val="000000"/>
          <w:sz w:val="28"/>
          <w:szCs w:val="28"/>
          <w:lang w:eastAsia="en-US"/>
        </w:rPr>
        <w:t xml:space="preserve"> can register</w:t>
      </w:r>
      <w:r w:rsidR="0093578D"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w:t>
      </w:r>
      <w:r>
        <w:rPr>
          <w:rFonts w:eastAsia="Times New Roman" w:cs="Times New Roman"/>
          <w:color w:val="000000"/>
          <w:sz w:val="28"/>
          <w:szCs w:val="28"/>
          <w:lang w:eastAsia="en-US"/>
        </w:rPr>
        <w:t>User can edit</w:t>
      </w:r>
      <w:r w:rsidR="0093578D" w:rsidRPr="0093578D">
        <w:rPr>
          <w:rFonts w:eastAsia="Times New Roman" w:cs="Times New Roman"/>
          <w:color w:val="000000"/>
          <w:sz w:val="28"/>
          <w:szCs w:val="28"/>
          <w:lang w:eastAsia="en-US"/>
        </w:rPr>
        <w:t xml:space="preserve"> profile.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can send the question. Actors can answer the question to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and the answer will be send to admin. Actors can </w:t>
      </w:r>
      <w:r w:rsidR="0093578D" w:rsidRPr="0093578D">
        <w:rPr>
          <w:rFonts w:eastAsia="Times New Roman" w:cs="Times New Roman"/>
          <w:color w:val="000000"/>
          <w:sz w:val="28"/>
          <w:szCs w:val="28"/>
          <w:lang w:eastAsia="en-US"/>
        </w:rPr>
        <w:lastRenderedPageBreak/>
        <w:t>view the approved question. I</w:t>
      </w:r>
      <w:r w:rsidR="00316AD7">
        <w:rPr>
          <w:rFonts w:eastAsia="Times New Roman" w:cs="Times New Roman"/>
          <w:color w:val="000000"/>
          <w:sz w:val="28"/>
          <w:szCs w:val="28"/>
          <w:lang w:eastAsia="en-US"/>
        </w:rPr>
        <w:t>f the question and the answer are</w:t>
      </w:r>
      <w:r w:rsidR="0093578D"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t>Summary of Impacts</w:t>
      </w:r>
      <w:bookmarkEnd w:id="28"/>
    </w:p>
    <w:p w:rsidR="00642C86" w:rsidRDefault="00642C86" w:rsidP="00A03E13">
      <w:pPr>
        <w:pStyle w:val="Heading2"/>
        <w:numPr>
          <w:ilvl w:val="1"/>
          <w:numId w:val="33"/>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A03E13">
      <w:pPr>
        <w:pStyle w:val="Heading2"/>
        <w:numPr>
          <w:ilvl w:val="1"/>
          <w:numId w:val="33"/>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A03E13">
      <w:pPr>
        <w:pStyle w:val="Heading1"/>
        <w:numPr>
          <w:ilvl w:val="0"/>
          <w:numId w:val="33"/>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lastRenderedPageBreak/>
        <w:t>Analysis of Propose System</w:t>
      </w:r>
      <w:bookmarkEnd w:id="31"/>
    </w:p>
    <w:p w:rsidR="00642C86" w:rsidRDefault="00D137C6" w:rsidP="00A03E13">
      <w:pPr>
        <w:pStyle w:val="Heading2"/>
        <w:numPr>
          <w:ilvl w:val="1"/>
          <w:numId w:val="33"/>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642C86" w:rsidRPr="00B31A38" w:rsidRDefault="00642C86" w:rsidP="00B31A38">
      <w:pPr>
        <w:pStyle w:val="ListParagraph"/>
        <w:rPr>
          <w:rFonts w:eastAsia="Times New Roman" w:cs="Times New Roman"/>
          <w:color w:val="000000"/>
          <w:sz w:val="28"/>
          <w:szCs w:val="28"/>
          <w:lang w:eastAsia="en-US"/>
        </w:rPr>
      </w:pPr>
    </w:p>
    <w:p w:rsidR="003A35F4" w:rsidRPr="003A35F4" w:rsidRDefault="003A35F4" w:rsidP="003A35F4"/>
    <w:p w:rsidR="00504953" w:rsidRPr="00504953" w:rsidRDefault="00504953" w:rsidP="00504953"/>
    <w:p w:rsidR="00504953" w:rsidRPr="00504953" w:rsidRDefault="00504953" w:rsidP="00504953">
      <w:pPr>
        <w:rPr>
          <w:color w:val="auto"/>
          <w:sz w:val="28"/>
        </w:rPr>
      </w:pPr>
    </w:p>
    <w:p w:rsidR="00B552C9" w:rsidRPr="00B552C9" w:rsidRDefault="00B552C9" w:rsidP="00B552C9">
      <w:pPr>
        <w:pStyle w:val="ListParagraph"/>
        <w:ind w:left="360"/>
        <w:rPr>
          <w:color w:val="auto"/>
          <w:sz w:val="28"/>
        </w:rPr>
      </w:pPr>
    </w:p>
    <w:p w:rsidR="006F2D71" w:rsidRPr="006F2D71" w:rsidRDefault="006F2D71" w:rsidP="006F2D71"/>
    <w:p w:rsidR="006F2D71" w:rsidRPr="006F2D71" w:rsidRDefault="006F2D71" w:rsidP="006F2D71"/>
    <w:p w:rsidR="006F2D71" w:rsidRPr="006F2D71" w:rsidRDefault="006F2D71" w:rsidP="006F2D71">
      <w:pPr>
        <w:rPr>
          <w:rFonts w:cs="Times New Roman"/>
          <w:color w:val="auto"/>
          <w:sz w:val="28"/>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23D" w:rsidRDefault="00C9023D">
      <w:pPr>
        <w:spacing w:before="0" w:after="0" w:line="240" w:lineRule="auto"/>
      </w:pPr>
      <w:r>
        <w:separator/>
      </w:r>
    </w:p>
  </w:endnote>
  <w:endnote w:type="continuationSeparator" w:id="0">
    <w:p w:rsidR="00C9023D" w:rsidRDefault="00C902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26A37" w:rsidRPr="00826A37">
          <w:rPr>
            <w:b/>
            <w:bCs/>
            <w:noProof/>
          </w:rPr>
          <w:t>1</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C9023D"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293092">
                                <w:rPr>
                                  <w:rFonts w:asciiTheme="majorHAnsi" w:hAnsiTheme="majorHAnsi"/>
                                  <w:color w:val="auto"/>
                                </w:rPr>
                                <w:t>December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F87563"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293092">
                          <w:rPr>
                            <w:rFonts w:asciiTheme="majorHAnsi" w:hAnsiTheme="majorHAnsi"/>
                            <w:color w:val="auto"/>
                          </w:rPr>
                          <w:t>December 13,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23D" w:rsidRDefault="00C9023D">
      <w:pPr>
        <w:spacing w:before="0" w:after="0" w:line="240" w:lineRule="auto"/>
      </w:pPr>
      <w:r>
        <w:separator/>
      </w:r>
    </w:p>
  </w:footnote>
  <w:footnote w:type="continuationSeparator" w:id="0">
    <w:p w:rsidR="00C9023D" w:rsidRDefault="00C9023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C9023D">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293092">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nsid w:val="70717619"/>
    <w:multiLevelType w:val="hybridMultilevel"/>
    <w:tmpl w:val="FC5C06AE"/>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779E5"/>
    <w:rsid w:val="000839C1"/>
    <w:rsid w:val="00090E24"/>
    <w:rsid w:val="000A0ABA"/>
    <w:rsid w:val="000B4364"/>
    <w:rsid w:val="000C1F1B"/>
    <w:rsid w:val="000D10CB"/>
    <w:rsid w:val="000D10D2"/>
    <w:rsid w:val="000D7A4A"/>
    <w:rsid w:val="000E11E0"/>
    <w:rsid w:val="000E5CA4"/>
    <w:rsid w:val="000E5FC2"/>
    <w:rsid w:val="00124D39"/>
    <w:rsid w:val="00124FAE"/>
    <w:rsid w:val="001254B5"/>
    <w:rsid w:val="0013324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34BA3"/>
    <w:rsid w:val="00256F1B"/>
    <w:rsid w:val="00257719"/>
    <w:rsid w:val="0027313F"/>
    <w:rsid w:val="00274418"/>
    <w:rsid w:val="0027561E"/>
    <w:rsid w:val="00293092"/>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453"/>
    <w:rsid w:val="003D57EA"/>
    <w:rsid w:val="003F5AE9"/>
    <w:rsid w:val="00403F89"/>
    <w:rsid w:val="00413523"/>
    <w:rsid w:val="00416F87"/>
    <w:rsid w:val="0041737C"/>
    <w:rsid w:val="00417499"/>
    <w:rsid w:val="0042126E"/>
    <w:rsid w:val="00421AD9"/>
    <w:rsid w:val="00426D32"/>
    <w:rsid w:val="0042784F"/>
    <w:rsid w:val="0043211E"/>
    <w:rsid w:val="004408C4"/>
    <w:rsid w:val="004414ED"/>
    <w:rsid w:val="0046317A"/>
    <w:rsid w:val="00465033"/>
    <w:rsid w:val="00466645"/>
    <w:rsid w:val="004836F1"/>
    <w:rsid w:val="004922E4"/>
    <w:rsid w:val="004A0561"/>
    <w:rsid w:val="004A6BE1"/>
    <w:rsid w:val="004A72B4"/>
    <w:rsid w:val="004B2CE0"/>
    <w:rsid w:val="004C2AE8"/>
    <w:rsid w:val="004C3665"/>
    <w:rsid w:val="004C75B6"/>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D1DA0"/>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870"/>
    <w:rsid w:val="006D198D"/>
    <w:rsid w:val="006E1C3E"/>
    <w:rsid w:val="006E7B85"/>
    <w:rsid w:val="006F2D71"/>
    <w:rsid w:val="006F7DB3"/>
    <w:rsid w:val="00714DD2"/>
    <w:rsid w:val="0073082C"/>
    <w:rsid w:val="00750631"/>
    <w:rsid w:val="00773DF6"/>
    <w:rsid w:val="0077427C"/>
    <w:rsid w:val="007843AF"/>
    <w:rsid w:val="007A1669"/>
    <w:rsid w:val="007A42BA"/>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26A37"/>
    <w:rsid w:val="00842089"/>
    <w:rsid w:val="00856B00"/>
    <w:rsid w:val="00863204"/>
    <w:rsid w:val="00864E9D"/>
    <w:rsid w:val="00867AFD"/>
    <w:rsid w:val="00871EF4"/>
    <w:rsid w:val="008800BB"/>
    <w:rsid w:val="00884923"/>
    <w:rsid w:val="00885E5A"/>
    <w:rsid w:val="00892BDB"/>
    <w:rsid w:val="008A1F70"/>
    <w:rsid w:val="008A2187"/>
    <w:rsid w:val="008A40ED"/>
    <w:rsid w:val="008A4EC7"/>
    <w:rsid w:val="008B6BF2"/>
    <w:rsid w:val="008C357A"/>
    <w:rsid w:val="008C3F85"/>
    <w:rsid w:val="008D1153"/>
    <w:rsid w:val="008D4384"/>
    <w:rsid w:val="008F5F31"/>
    <w:rsid w:val="00900EE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4FE7"/>
    <w:rsid w:val="009974BE"/>
    <w:rsid w:val="009B385C"/>
    <w:rsid w:val="009B69FD"/>
    <w:rsid w:val="009C224A"/>
    <w:rsid w:val="009C2C14"/>
    <w:rsid w:val="009C665A"/>
    <w:rsid w:val="009D2870"/>
    <w:rsid w:val="009D32C3"/>
    <w:rsid w:val="009E4E83"/>
    <w:rsid w:val="00A0193F"/>
    <w:rsid w:val="00A03E13"/>
    <w:rsid w:val="00A0451B"/>
    <w:rsid w:val="00A07AE4"/>
    <w:rsid w:val="00A2183E"/>
    <w:rsid w:val="00A22346"/>
    <w:rsid w:val="00A23EEC"/>
    <w:rsid w:val="00A2415F"/>
    <w:rsid w:val="00A6191D"/>
    <w:rsid w:val="00A63BE6"/>
    <w:rsid w:val="00A661AC"/>
    <w:rsid w:val="00A77486"/>
    <w:rsid w:val="00A8404E"/>
    <w:rsid w:val="00A91D8A"/>
    <w:rsid w:val="00AA4C59"/>
    <w:rsid w:val="00AA754F"/>
    <w:rsid w:val="00AC6820"/>
    <w:rsid w:val="00AD3719"/>
    <w:rsid w:val="00AE287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25F80"/>
    <w:rsid w:val="00C334FC"/>
    <w:rsid w:val="00C33B10"/>
    <w:rsid w:val="00C36988"/>
    <w:rsid w:val="00C40F7B"/>
    <w:rsid w:val="00C607A3"/>
    <w:rsid w:val="00C62D3D"/>
    <w:rsid w:val="00C6350F"/>
    <w:rsid w:val="00C801BE"/>
    <w:rsid w:val="00C814B8"/>
    <w:rsid w:val="00C868FE"/>
    <w:rsid w:val="00C9023D"/>
    <w:rsid w:val="00CA3933"/>
    <w:rsid w:val="00CB4AE2"/>
    <w:rsid w:val="00CC1D11"/>
    <w:rsid w:val="00CC25AC"/>
    <w:rsid w:val="00CC4BA4"/>
    <w:rsid w:val="00CD1C4A"/>
    <w:rsid w:val="00CD3FE7"/>
    <w:rsid w:val="00CD5245"/>
    <w:rsid w:val="00CE1D70"/>
    <w:rsid w:val="00CE25BC"/>
    <w:rsid w:val="00D10C46"/>
    <w:rsid w:val="00D137C6"/>
    <w:rsid w:val="00D33529"/>
    <w:rsid w:val="00D37BC7"/>
    <w:rsid w:val="00D54BE5"/>
    <w:rsid w:val="00D55F2A"/>
    <w:rsid w:val="00D567EE"/>
    <w:rsid w:val="00D63872"/>
    <w:rsid w:val="00D7472E"/>
    <w:rsid w:val="00D7729A"/>
    <w:rsid w:val="00D92BD7"/>
    <w:rsid w:val="00D943AD"/>
    <w:rsid w:val="00D953EB"/>
    <w:rsid w:val="00DA15AE"/>
    <w:rsid w:val="00DA1A7F"/>
    <w:rsid w:val="00DC2CC5"/>
    <w:rsid w:val="00DD1F10"/>
    <w:rsid w:val="00DD301A"/>
    <w:rsid w:val="00DE1A2C"/>
    <w:rsid w:val="00DE3128"/>
    <w:rsid w:val="00DF0978"/>
    <w:rsid w:val="00DF2677"/>
    <w:rsid w:val="00DF6A47"/>
    <w:rsid w:val="00E2530F"/>
    <w:rsid w:val="00E279BA"/>
    <w:rsid w:val="00E571B4"/>
    <w:rsid w:val="00E72C64"/>
    <w:rsid w:val="00E76A2D"/>
    <w:rsid w:val="00E816CC"/>
    <w:rsid w:val="00E82BFA"/>
    <w:rsid w:val="00E843D7"/>
    <w:rsid w:val="00EA3511"/>
    <w:rsid w:val="00EB42DE"/>
    <w:rsid w:val="00EB5F37"/>
    <w:rsid w:val="00EC389B"/>
    <w:rsid w:val="00ED798F"/>
    <w:rsid w:val="00EE32B3"/>
    <w:rsid w:val="00EE35A1"/>
    <w:rsid w:val="00F10089"/>
    <w:rsid w:val="00F1390F"/>
    <w:rsid w:val="00F13E29"/>
    <w:rsid w:val="00F221FD"/>
    <w:rsid w:val="00F25679"/>
    <w:rsid w:val="00F25C85"/>
    <w:rsid w:val="00F42BE9"/>
    <w:rsid w:val="00F534D1"/>
    <w:rsid w:val="00F54F55"/>
    <w:rsid w:val="00F6047F"/>
    <w:rsid w:val="00F748DE"/>
    <w:rsid w:val="00F8430A"/>
    <w:rsid w:val="00F85C44"/>
    <w:rsid w:val="00F87563"/>
    <w:rsid w:val="00FA5837"/>
    <w:rsid w:val="00FA599C"/>
    <w:rsid w:val="00FB4B5B"/>
    <w:rsid w:val="00FC0668"/>
    <w:rsid w:val="00FC06D9"/>
    <w:rsid w:val="00FC3DB1"/>
    <w:rsid w:val="00FD1EE9"/>
    <w:rsid w:val="00FD5907"/>
    <w:rsid w:val="00FE2D41"/>
    <w:rsid w:val="00FE44FF"/>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3E6D1C8-4716-4445-B9BD-AEB6EEEC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11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LAPTOP24H</cp:lastModifiedBy>
  <cp:revision>4</cp:revision>
  <dcterms:created xsi:type="dcterms:W3CDTF">2017-01-08T16:40:00Z</dcterms:created>
  <dcterms:modified xsi:type="dcterms:W3CDTF">2017-01-08T16:41:00Z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
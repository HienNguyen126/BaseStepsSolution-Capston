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D509C7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F534D1"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8E080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8E080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6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E6232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A37D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9A37D5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9A37D5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A37D5">
            <w:rPr>
              <w:rFonts w:cs="Times New Roman"/>
              <w:sz w:val="28"/>
            </w:rPr>
            <w:fldChar w:fldCharType="begin"/>
          </w:r>
          <w:r w:rsidRPr="009A37D5">
            <w:rPr>
              <w:rFonts w:cs="Times New Roman"/>
              <w:sz w:val="28"/>
            </w:rPr>
            <w:instrText xml:space="preserve"> TOC \o "1-3" \h \z \u </w:instrText>
          </w:r>
          <w:r w:rsidRPr="009A37D5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9A37D5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1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Note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8E080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9A37D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</w:t>
            </w:r>
            <w:r w:rsidR="00160525">
              <w:rPr>
                <w:rFonts w:cs="Times New Roman"/>
                <w:b/>
                <w:noProof/>
                <w:sz w:val="28"/>
                <w:szCs w:val="28"/>
              </w:rPr>
              <w:t>4</w:t>
            </w:r>
            <w:r>
              <w:rPr>
                <w:rFonts w:cs="Times New Roman"/>
                <w:b/>
                <w:noProof/>
                <w:sz w:val="28"/>
                <w:szCs w:val="28"/>
              </w:rPr>
              <w:t>/11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11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7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160525" w:rsidRDefault="00867013" w:rsidP="00160525">
            <w:pPr>
              <w:ind w:right="54"/>
              <w:rPr>
                <w:sz w:val="28"/>
                <w:szCs w:val="28"/>
              </w:rPr>
            </w:pPr>
          </w:p>
          <w:p w:rsidR="00E6232B" w:rsidRPr="00160525" w:rsidRDefault="00E6232B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Review the analysis functions</w:t>
            </w:r>
          </w:p>
          <w:p w:rsidR="00160525" w:rsidRPr="00E6232B" w:rsidRDefault="00160525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Ask some questions to collect requirement clearly.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9A37D5" w:rsidTr="009A37D5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 w:rsidP="009A37D5">
            <w:pPr>
              <w:pStyle w:val="Heading1"/>
              <w:numPr>
                <w:ilvl w:val="0"/>
                <w:numId w:val="37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8" w:name="_Toc465851976"/>
            <w:bookmarkStart w:id="9" w:name="OLE_LINK5"/>
            <w:bookmarkStart w:id="10" w:name="OLE_LINK6"/>
            <w:bookmarkStart w:id="11" w:name="OLE_LINK7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8"/>
          </w:p>
        </w:tc>
      </w:tr>
      <w:tr w:rsidR="009A37D5" w:rsidTr="009A37D5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9A37D5" w:rsidTr="009A37D5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9A37D5" w:rsidTr="009A37D5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9"/>
      <w:bookmarkEnd w:id="10"/>
      <w:bookmarkEnd w:id="11"/>
    </w:tbl>
    <w:p w:rsidR="00867013" w:rsidRDefault="00867013" w:rsidP="00867013">
      <w:pPr>
        <w:rPr>
          <w:rFonts w:cs="Times New Roman"/>
          <w:noProof/>
          <w:sz w:val="28"/>
          <w:szCs w:val="28"/>
        </w:rPr>
      </w:pPr>
    </w:p>
    <w:p w:rsidR="009A37D5" w:rsidRPr="009A37D5" w:rsidRDefault="009A37D5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160525" w:rsidRDefault="00430BC9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br/>
            </w:r>
            <w:r w:rsidR="00E6232B"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16052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Review fuctions list</w:t>
            </w:r>
          </w:p>
          <w:p w:rsidR="00160525" w:rsidRDefault="00160525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News :</w:t>
            </w:r>
          </w:p>
          <w:p w:rsidR="00160525" w:rsidRDefault="00160525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Edit : need more function “ </w:t>
            </w:r>
            <w:r w:rsidR="0088776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Deactive news”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Delete : only delete draft news</w:t>
            </w:r>
          </w:p>
          <w:p w:rsidR="0088776B" w:rsidRDefault="0088776B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Need more function “ Tranfers news “</w:t>
            </w:r>
          </w:p>
          <w:p w:rsidR="005D57D8" w:rsidRDefault="005D57D8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Need more function “ Filter news”</w:t>
            </w:r>
          </w:p>
          <w:p w:rsidR="0086229F" w:rsidRDefault="0086229F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A</w:t>
            </w:r>
            <w:r w:rsidRP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uthorization to view news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Add Function “Authorization” : 2 level</w:t>
            </w:r>
            <w:r w:rsidR="005D57D8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- authorization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5D57D8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News divide into 2 type : public &amp; private</w:t>
            </w:r>
          </w:p>
          <w:p w:rsidR="005D57D8" w:rsidRDefault="005D57D8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Pop-ups &amp; Banner : Need more functions “ Create”</w:t>
            </w:r>
            <w:r w:rsid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, 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“Delete”</w:t>
            </w:r>
            <w:r w:rsid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&amp; “Control timer”</w:t>
            </w:r>
          </w:p>
          <w:p w:rsidR="0080490E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Student :  Add function “ Edit profile “</w:t>
            </w:r>
          </w:p>
          <w:p w:rsidR="0086229F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lastRenderedPageBreak/>
              <w:t>- Manage Q/A : Add funcion “Approve question “</w:t>
            </w:r>
          </w:p>
          <w:p w:rsidR="0086229F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Web qualities : Fast ,  </w:t>
            </w:r>
            <w:r w:rsidRP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can be expanded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, avaiability , modi</w:t>
            </w:r>
            <w:r w:rsidR="005C794A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fied .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Approve release : 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1 : 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Authorization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news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categories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2 : 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Students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Accounts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Q/A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3 :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Banners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Pop-ups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multi languages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CEO</w:t>
            </w:r>
          </w:p>
          <w:p w:rsidR="005C794A" w:rsidRPr="0086229F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1718B" w:rsidRDefault="00DC021C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Analysis requirement</w:t>
            </w:r>
          </w:p>
        </w:tc>
        <w:tc>
          <w:tcPr>
            <w:tcW w:w="2137" w:type="dxa"/>
          </w:tcPr>
          <w:p w:rsidR="00867013" w:rsidRPr="00B1718B" w:rsidRDefault="005C794A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14</w:t>
            </w:r>
            <w:r w:rsidR="0080490E" w:rsidRPr="00B1718B">
              <w:rPr>
                <w:color w:val="595959" w:themeColor="text1" w:themeTint="A6"/>
                <w:sz w:val="28"/>
                <w:szCs w:val="28"/>
              </w:rPr>
              <w:t>/11/2016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983" w:type="dxa"/>
          </w:tcPr>
          <w:p w:rsidR="00867013" w:rsidRPr="00B1718B" w:rsidRDefault="00867013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137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Next meeting</w:t>
            </w:r>
            <w:bookmarkEnd w:id="16"/>
          </w:p>
        </w:tc>
      </w:tr>
      <w:tr w:rsidR="00867013" w:rsidRPr="00867013" w:rsidTr="00EA5BF9">
        <w:trPr>
          <w:trHeight w:val="665"/>
        </w:trPr>
        <w:tc>
          <w:tcPr>
            <w:tcW w:w="2317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Date: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Content: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Time: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Location: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1718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  <w:lang w:val="vi-VN"/>
              </w:rPr>
              <w:t>Writer</w:t>
            </w: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1718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0F" w:rsidRDefault="008E080F">
      <w:pPr>
        <w:spacing w:before="0" w:after="0" w:line="240" w:lineRule="auto"/>
      </w:pPr>
      <w:r>
        <w:separator/>
      </w:r>
    </w:p>
  </w:endnote>
  <w:endnote w:type="continuationSeparator" w:id="0">
    <w:p w:rsidR="008E080F" w:rsidRDefault="008E0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0BC" w:rsidRPr="001210B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E080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6232B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1210BC">
                                <w:rPr>
                                  <w:rFonts w:asciiTheme="majorHAnsi" w:hAnsiTheme="majorHAnsi"/>
                                </w:rPr>
                                <w:t>1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E080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6232B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1210BC">
                          <w:rPr>
                            <w:rFonts w:asciiTheme="majorHAnsi" w:hAnsiTheme="majorHAnsi"/>
                          </w:rPr>
                          <w:t>1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0F" w:rsidRDefault="008E080F">
      <w:pPr>
        <w:spacing w:before="0" w:after="0" w:line="240" w:lineRule="auto"/>
      </w:pPr>
      <w:r>
        <w:separator/>
      </w:r>
    </w:p>
  </w:footnote>
  <w:footnote w:type="continuationSeparator" w:id="0">
    <w:p w:rsidR="008E080F" w:rsidRDefault="008E08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8E080F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210B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B31F16"/>
    <w:multiLevelType w:val="hybridMultilevel"/>
    <w:tmpl w:val="8E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A685F"/>
    <w:multiLevelType w:val="hybridMultilevel"/>
    <w:tmpl w:val="821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080CCA"/>
    <w:multiLevelType w:val="hybridMultilevel"/>
    <w:tmpl w:val="CB8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9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3CD691D"/>
    <w:multiLevelType w:val="hybridMultilevel"/>
    <w:tmpl w:val="4CE69734"/>
    <w:lvl w:ilvl="0" w:tplc="27AE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4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6"/>
  </w:num>
  <w:num w:numId="15">
    <w:abstractNumId w:val="30"/>
  </w:num>
  <w:num w:numId="16">
    <w:abstractNumId w:val="37"/>
  </w:num>
  <w:num w:numId="17">
    <w:abstractNumId w:val="15"/>
  </w:num>
  <w:num w:numId="18">
    <w:abstractNumId w:val="24"/>
  </w:num>
  <w:num w:numId="19">
    <w:abstractNumId w:val="33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29"/>
  </w:num>
  <w:num w:numId="26">
    <w:abstractNumId w:val="31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6"/>
  </w:num>
  <w:num w:numId="32">
    <w:abstractNumId w:val="11"/>
  </w:num>
  <w:num w:numId="33">
    <w:abstractNumId w:val="14"/>
  </w:num>
  <w:num w:numId="34">
    <w:abstractNumId w:val="32"/>
  </w:num>
  <w:num w:numId="35">
    <w:abstractNumId w:val="35"/>
  </w:num>
  <w:num w:numId="36">
    <w:abstractNumId w:val="38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5"/>
  </w:num>
  <w:num w:numId="4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264A"/>
    <w:rsid w:val="000839C1"/>
    <w:rsid w:val="00090E24"/>
    <w:rsid w:val="00092091"/>
    <w:rsid w:val="000D10D2"/>
    <w:rsid w:val="000E11E0"/>
    <w:rsid w:val="000E5CA4"/>
    <w:rsid w:val="000E5FC2"/>
    <w:rsid w:val="000F4715"/>
    <w:rsid w:val="001210BC"/>
    <w:rsid w:val="00124FAE"/>
    <w:rsid w:val="001254B5"/>
    <w:rsid w:val="00137FF8"/>
    <w:rsid w:val="001425F1"/>
    <w:rsid w:val="00142CE5"/>
    <w:rsid w:val="0014613F"/>
    <w:rsid w:val="00150184"/>
    <w:rsid w:val="00160525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B2B2C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836F1"/>
    <w:rsid w:val="00486C1C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14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C794A"/>
    <w:rsid w:val="005D1DA0"/>
    <w:rsid w:val="005D57D8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46DA8"/>
    <w:rsid w:val="00750631"/>
    <w:rsid w:val="007A1669"/>
    <w:rsid w:val="007A5402"/>
    <w:rsid w:val="007C1181"/>
    <w:rsid w:val="007D3F86"/>
    <w:rsid w:val="007D6528"/>
    <w:rsid w:val="007E0D90"/>
    <w:rsid w:val="007E63A8"/>
    <w:rsid w:val="00801F86"/>
    <w:rsid w:val="0080490E"/>
    <w:rsid w:val="00842089"/>
    <w:rsid w:val="00856B00"/>
    <w:rsid w:val="0086229F"/>
    <w:rsid w:val="00863204"/>
    <w:rsid w:val="00867013"/>
    <w:rsid w:val="00867AFD"/>
    <w:rsid w:val="00871EF4"/>
    <w:rsid w:val="00884923"/>
    <w:rsid w:val="00885E5A"/>
    <w:rsid w:val="0088776B"/>
    <w:rsid w:val="00892BDB"/>
    <w:rsid w:val="008A2187"/>
    <w:rsid w:val="008A40ED"/>
    <w:rsid w:val="008A4EC7"/>
    <w:rsid w:val="008B6BF2"/>
    <w:rsid w:val="008E080F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A37D5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1718B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09C7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0BC2"/>
    <w:rsid w:val="00DA15AE"/>
    <w:rsid w:val="00DC021C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232B"/>
    <w:rsid w:val="00E72C64"/>
    <w:rsid w:val="00E76A2D"/>
    <w:rsid w:val="00E816CC"/>
    <w:rsid w:val="00EA3511"/>
    <w:rsid w:val="00EA5BF9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3721E-483D-49BD-AC03-EF6AFD15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252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12</cp:revision>
  <dcterms:created xsi:type="dcterms:W3CDTF">2016-11-02T05:18:00Z</dcterms:created>
  <dcterms:modified xsi:type="dcterms:W3CDTF">2016-12-12T09:59:00Z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
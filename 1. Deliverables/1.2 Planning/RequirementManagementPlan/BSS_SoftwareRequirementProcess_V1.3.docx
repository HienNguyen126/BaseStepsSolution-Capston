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467AF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67AF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67AF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67AF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467AF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A62F956" wp14:editId="72044389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467AF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467AFE" w:rsidRDefault="0097196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7AFE" w:rsidRPr="00467AFE">
                <w:rPr>
                  <w:rFonts w:ascii="Times New Roman" w:hAnsi="Times New Roman" w:cs="Times New Roman"/>
                </w:rPr>
                <w:t>REQUIREMENT DEVELOPMENT PROCESS</w:t>
              </w:r>
            </w:sdtContent>
          </w:sdt>
          <w:r w:rsidR="002E3E8B" w:rsidRPr="00467AFE">
            <w:rPr>
              <w:rFonts w:ascii="Times New Roman" w:hAnsi="Times New Roman" w:cs="Times New Roman"/>
            </w:rPr>
            <w:t xml:space="preserve"> </w:t>
          </w:r>
        </w:p>
        <w:p w:rsidR="002E3E8B" w:rsidRPr="00467AF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67AF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467AFE">
            <w:rPr>
              <w:rFonts w:ascii="Times New Roman" w:hAnsi="Times New Roman" w:cs="Times New Roman"/>
            </w:rPr>
            <w:br w:type="page"/>
          </w:r>
        </w:p>
        <w:p w:rsidR="002163EE" w:rsidRPr="00467AFE" w:rsidRDefault="0097196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67AF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5844929"/>
      <w:bookmarkEnd w:id="0"/>
      <w:bookmarkEnd w:id="1"/>
      <w:bookmarkEnd w:id="2"/>
      <w:bookmarkEnd w:id="3"/>
      <w:bookmarkEnd w:id="4"/>
      <w:r w:rsidRPr="00467AFE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67AF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467AF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467AF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467AF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rPr>
                <w:rFonts w:cs="Times New Roman"/>
              </w:rPr>
            </w:pPr>
            <w:r w:rsidRPr="00467AFE">
              <w:rPr>
                <w:rFonts w:cs="Times New Roman"/>
              </w:rPr>
              <w:t>Hai Tran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1/11/2016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467AFE" w:rsidRDefault="00467AFE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67AFE">
              <w:rPr>
                <w:rFonts w:cs="Times New Roman"/>
              </w:rPr>
              <w:t>1.1</w:t>
            </w:r>
          </w:p>
        </w:tc>
      </w:tr>
      <w:tr w:rsidR="00554E70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467AFE" w:rsidRDefault="00F2101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2/11/2016</w:t>
            </w:r>
          </w:p>
        </w:tc>
        <w:tc>
          <w:tcPr>
            <w:tcW w:w="4052" w:type="dxa"/>
          </w:tcPr>
          <w:p w:rsidR="00554E70" w:rsidRPr="00467AFE" w:rsidRDefault="00F21014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Re-format document</w:t>
            </w:r>
          </w:p>
        </w:tc>
        <w:tc>
          <w:tcPr>
            <w:tcW w:w="1525" w:type="dxa"/>
          </w:tcPr>
          <w:p w:rsidR="00701DED" w:rsidRPr="00467AFE" w:rsidRDefault="00F21014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19716B" w:rsidRPr="00467AF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9716B" w:rsidRDefault="0019716B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19716B" w:rsidRDefault="0019716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14/11/2016</w:t>
            </w:r>
          </w:p>
        </w:tc>
        <w:tc>
          <w:tcPr>
            <w:tcW w:w="4052" w:type="dxa"/>
          </w:tcPr>
          <w:p w:rsidR="0019716B" w:rsidRDefault="0019716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Schedule</w:t>
            </w:r>
          </w:p>
        </w:tc>
        <w:tc>
          <w:tcPr>
            <w:tcW w:w="1525" w:type="dxa"/>
          </w:tcPr>
          <w:p w:rsidR="0019716B" w:rsidRDefault="0019716B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</w:tbl>
    <w:p w:rsidR="00554E70" w:rsidRPr="00467AFE" w:rsidRDefault="00554E70" w:rsidP="00554E70">
      <w:pPr>
        <w:rPr>
          <w:rFonts w:cs="Times New Roman"/>
        </w:rPr>
      </w:pPr>
    </w:p>
    <w:p w:rsidR="00554E70" w:rsidRPr="00467AFE" w:rsidRDefault="00554E70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467AF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467AFE">
            <w:rPr>
              <w:rFonts w:ascii="Times New Roman" w:hAnsi="Times New Roman" w:cs="Times New Roman"/>
            </w:rPr>
            <w:t>Contents</w:t>
          </w:r>
        </w:p>
        <w:p w:rsidR="00F21014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467AFE">
            <w:rPr>
              <w:rFonts w:cs="Times New Roman"/>
            </w:rPr>
            <w:fldChar w:fldCharType="begin"/>
          </w:r>
          <w:r w:rsidRPr="00467AFE">
            <w:rPr>
              <w:rFonts w:cs="Times New Roman"/>
            </w:rPr>
            <w:instrText xml:space="preserve"> TOC \o "1-3" \h \z \u </w:instrText>
          </w:r>
          <w:r w:rsidRPr="00467AFE">
            <w:rPr>
              <w:rFonts w:cs="Times New Roman"/>
            </w:rPr>
            <w:fldChar w:fldCharType="separate"/>
          </w:r>
          <w:hyperlink w:anchor="_Toc465844929" w:history="1">
            <w:r w:rsidR="00F21014" w:rsidRPr="00876804">
              <w:rPr>
                <w:rStyle w:val="Hyperlink"/>
                <w:rFonts w:cs="Times New Roman"/>
              </w:rPr>
              <w:t>Revision Table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_Toc465844929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1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97196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0" w:history="1">
            <w:r w:rsidR="00F21014" w:rsidRPr="00876804">
              <w:rPr>
                <w:rStyle w:val="Hyperlink"/>
                <w:rFonts w:cs="Times New Roman"/>
              </w:rPr>
              <w:t>1.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INTRODUCTION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_Toc465844930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3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9719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1" w:history="1">
            <w:r w:rsidR="00F21014" w:rsidRPr="00876804">
              <w:rPr>
                <w:rStyle w:val="Hyperlink"/>
                <w:rFonts w:cs="Times New Roman"/>
                <w:noProof/>
              </w:rPr>
              <w:t>1.1.</w:t>
            </w:r>
            <w:r w:rsidR="00F2101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  <w:noProof/>
              </w:rPr>
              <w:t>Purpose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_Toc465844931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3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9719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2" w:history="1">
            <w:r w:rsidR="00F21014" w:rsidRPr="00876804">
              <w:rPr>
                <w:rStyle w:val="Hyperlink"/>
                <w:rFonts w:cs="Times New Roman"/>
                <w:noProof/>
              </w:rPr>
              <w:t>1.2.</w:t>
            </w:r>
            <w:r w:rsidR="00F2101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  <w:noProof/>
              </w:rPr>
              <w:t>Audience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_Toc465844932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3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97196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3" w:history="1">
            <w:r w:rsidR="00F21014" w:rsidRPr="00876804">
              <w:rPr>
                <w:rStyle w:val="Hyperlink"/>
                <w:rFonts w:cs="Times New Roman"/>
              </w:rPr>
              <w:t>2.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Process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_Toc465844933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4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9719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4" w:history="1">
            <w:r w:rsidR="00F21014" w:rsidRPr="00876804">
              <w:rPr>
                <w:rStyle w:val="Hyperlink"/>
                <w:rFonts w:cs="Times New Roman"/>
                <w:noProof/>
              </w:rPr>
              <w:t>2.1.</w:t>
            </w:r>
            <w:r w:rsidR="00F2101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  <w:noProof/>
              </w:rPr>
              <w:t>Process Activities/step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_Toc465844934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4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9719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5" w:history="1">
            <w:r w:rsidR="00F21014" w:rsidRPr="00876804">
              <w:rPr>
                <w:rStyle w:val="Hyperlink"/>
                <w:rFonts w:cs="Times New Roman"/>
                <w:noProof/>
              </w:rPr>
              <w:t>2.2.</w:t>
            </w:r>
            <w:r w:rsidR="00F2101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  <w:noProof/>
              </w:rPr>
              <w:t>Activities description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_Toc465844935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4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97196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6" w:history="1">
            <w:r w:rsidR="00F21014" w:rsidRPr="00876804">
              <w:rPr>
                <w:rStyle w:val="Hyperlink"/>
                <w:rFonts w:cs="Times New Roman"/>
              </w:rPr>
              <w:t>3.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role and responsibility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_Toc465844936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6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97196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7" w:history="1">
            <w:r w:rsidR="00F21014" w:rsidRPr="00876804">
              <w:rPr>
                <w:rStyle w:val="Hyperlink"/>
                <w:rFonts w:cs="Times New Roman"/>
              </w:rPr>
              <w:t>4.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Tools and method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_Toc465844937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7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97196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44938" w:history="1">
            <w:r w:rsidR="00F21014" w:rsidRPr="00876804">
              <w:rPr>
                <w:rStyle w:val="Hyperlink"/>
                <w:rFonts w:cs="Times New Roman"/>
              </w:rPr>
              <w:t>5.</w:t>
            </w:r>
            <w:r w:rsidR="00F2101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F21014" w:rsidRPr="00876804">
              <w:rPr>
                <w:rStyle w:val="Hyperlink"/>
                <w:rFonts w:cs="Times New Roman"/>
              </w:rPr>
              <w:t>Goal , question , metric</w:t>
            </w:r>
            <w:r w:rsidR="00F21014">
              <w:rPr>
                <w:webHidden/>
              </w:rPr>
              <w:tab/>
            </w:r>
            <w:r w:rsidR="00F21014">
              <w:rPr>
                <w:webHidden/>
              </w:rPr>
              <w:fldChar w:fldCharType="begin"/>
            </w:r>
            <w:r w:rsidR="00F21014">
              <w:rPr>
                <w:webHidden/>
              </w:rPr>
              <w:instrText xml:space="preserve"> PAGEREF _Toc465844938 \h </w:instrText>
            </w:r>
            <w:r w:rsidR="00F21014">
              <w:rPr>
                <w:webHidden/>
              </w:rPr>
            </w:r>
            <w:r w:rsidR="00F21014">
              <w:rPr>
                <w:webHidden/>
              </w:rPr>
              <w:fldChar w:fldCharType="separate"/>
            </w:r>
            <w:r w:rsidR="00F21014">
              <w:rPr>
                <w:webHidden/>
              </w:rPr>
              <w:t>8</w:t>
            </w:r>
            <w:r w:rsidR="00F21014">
              <w:rPr>
                <w:webHidden/>
              </w:rPr>
              <w:fldChar w:fldCharType="end"/>
            </w:r>
          </w:hyperlink>
        </w:p>
        <w:p w:rsidR="00F21014" w:rsidRDefault="0097196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39" w:history="1">
            <w:r w:rsidR="00F21014" w:rsidRPr="00876804">
              <w:rPr>
                <w:rStyle w:val="Hyperlink"/>
                <w:rFonts w:cs="Times New Roman"/>
                <w:noProof/>
              </w:rPr>
              <w:t>5.1 Goal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_Toc465844939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8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97196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40" w:history="1">
            <w:r w:rsidR="00F21014" w:rsidRPr="00876804">
              <w:rPr>
                <w:rStyle w:val="Hyperlink"/>
                <w:rFonts w:cs="Times New Roman"/>
                <w:noProof/>
              </w:rPr>
              <w:t>5.2 Question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_Toc465844940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8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F21014" w:rsidRDefault="0097196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44941" w:history="1">
            <w:r w:rsidR="00F21014" w:rsidRPr="00876804">
              <w:rPr>
                <w:rStyle w:val="Hyperlink"/>
                <w:rFonts w:cs="Times New Roman"/>
                <w:noProof/>
              </w:rPr>
              <w:t>5.3 Metrics</w:t>
            </w:r>
            <w:r w:rsidR="00F21014">
              <w:rPr>
                <w:noProof/>
                <w:webHidden/>
              </w:rPr>
              <w:tab/>
            </w:r>
            <w:r w:rsidR="00F21014">
              <w:rPr>
                <w:noProof/>
                <w:webHidden/>
              </w:rPr>
              <w:fldChar w:fldCharType="begin"/>
            </w:r>
            <w:r w:rsidR="00F21014">
              <w:rPr>
                <w:noProof/>
                <w:webHidden/>
              </w:rPr>
              <w:instrText xml:space="preserve"> PAGEREF _Toc465844941 \h </w:instrText>
            </w:r>
            <w:r w:rsidR="00F21014">
              <w:rPr>
                <w:noProof/>
                <w:webHidden/>
              </w:rPr>
            </w:r>
            <w:r w:rsidR="00F21014">
              <w:rPr>
                <w:noProof/>
                <w:webHidden/>
              </w:rPr>
              <w:fldChar w:fldCharType="separate"/>
            </w:r>
            <w:r w:rsidR="00F21014">
              <w:rPr>
                <w:noProof/>
                <w:webHidden/>
              </w:rPr>
              <w:t>9</w:t>
            </w:r>
            <w:r w:rsidR="00F21014">
              <w:rPr>
                <w:noProof/>
                <w:webHidden/>
              </w:rPr>
              <w:fldChar w:fldCharType="end"/>
            </w:r>
          </w:hyperlink>
        </w:p>
        <w:p w:rsidR="00625A6A" w:rsidRPr="00467AFE" w:rsidRDefault="00625A6A">
          <w:pPr>
            <w:rPr>
              <w:rFonts w:cs="Times New Roman"/>
            </w:rPr>
          </w:pPr>
          <w:r w:rsidRPr="00467AF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467AFE" w:rsidRDefault="00DF6A47" w:rsidP="00625A6A">
      <w:pPr>
        <w:rPr>
          <w:rFonts w:cs="Times New Roman"/>
        </w:rPr>
      </w:pPr>
      <w:r w:rsidRPr="00467AFE">
        <w:rPr>
          <w:rFonts w:cs="Times New Roman"/>
        </w:rPr>
        <w:br w:type="page"/>
      </w:r>
    </w:p>
    <w:p w:rsidR="00676FD4" w:rsidRPr="00467AF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5013492"/>
      <w:bookmarkStart w:id="9" w:name="_Toc465013662"/>
      <w:bookmarkStart w:id="10" w:name="_Toc465844930"/>
      <w:r w:rsidRPr="00467AFE">
        <w:rPr>
          <w:rFonts w:ascii="Times New Roman" w:hAnsi="Times New Roman" w:cs="Times New Roman"/>
          <w:sz w:val="36"/>
        </w:rPr>
        <w:lastRenderedPageBreak/>
        <w:t>INTRODUCTION</w:t>
      </w:r>
      <w:bookmarkEnd w:id="8"/>
      <w:bookmarkEnd w:id="9"/>
      <w:bookmarkEnd w:id="10"/>
    </w:p>
    <w:p w:rsidR="00563885" w:rsidRPr="00467AF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1" w:name="OLE_LINK7"/>
      <w:bookmarkStart w:id="12" w:name="_Toc465013493"/>
      <w:bookmarkStart w:id="13" w:name="_Toc465013663"/>
      <w:bookmarkStart w:id="14" w:name="_Toc465844931"/>
      <w:r w:rsidRPr="00467AFE">
        <w:rPr>
          <w:rFonts w:ascii="Times New Roman" w:hAnsi="Times New Roman" w:cs="Times New Roman"/>
          <w:sz w:val="32"/>
        </w:rPr>
        <w:t>P</w:t>
      </w:r>
      <w:r w:rsidR="00563885" w:rsidRPr="00467AFE">
        <w:rPr>
          <w:rFonts w:ascii="Times New Roman" w:hAnsi="Times New Roman" w:cs="Times New Roman"/>
          <w:sz w:val="32"/>
        </w:rPr>
        <w:t>urpose</w:t>
      </w:r>
      <w:bookmarkEnd w:id="11"/>
      <w:bookmarkEnd w:id="12"/>
      <w:bookmarkEnd w:id="13"/>
      <w:bookmarkEnd w:id="14"/>
    </w:p>
    <w:p w:rsidR="00467AFE" w:rsidRPr="00033240" w:rsidRDefault="00467AFE" w:rsidP="00467AFE">
      <w:pPr>
        <w:rPr>
          <w:rFonts w:cs="Times New Roman"/>
          <w:color w:val="auto"/>
          <w:sz w:val="28"/>
          <w:szCs w:val="28"/>
          <w:shd w:val="clear" w:color="auto" w:fill="FFFFFF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467AFE" w:rsidRPr="00033240" w:rsidRDefault="00467AFE" w:rsidP="00971961">
      <w:pPr>
        <w:pStyle w:val="ListParagraph"/>
        <w:numPr>
          <w:ilvl w:val="0"/>
          <w:numId w:val="7"/>
        </w:numPr>
        <w:spacing w:before="0" w:after="160" w:line="259" w:lineRule="auto"/>
        <w:rPr>
          <w:rFonts w:cs="Times New Roman"/>
          <w:color w:val="auto"/>
          <w:sz w:val="28"/>
          <w:szCs w:val="28"/>
          <w:shd w:val="clear" w:color="auto" w:fill="FFFFFF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467AFE" w:rsidRPr="00033240" w:rsidRDefault="00467AFE" w:rsidP="00971961">
      <w:pPr>
        <w:pStyle w:val="ListParagraph"/>
        <w:numPr>
          <w:ilvl w:val="0"/>
          <w:numId w:val="7"/>
        </w:numPr>
        <w:spacing w:before="0" w:after="160" w:line="259" w:lineRule="auto"/>
        <w:rPr>
          <w:rFonts w:cs="Times New Roman"/>
          <w:color w:val="auto"/>
          <w:sz w:val="28"/>
          <w:szCs w:val="28"/>
          <w:shd w:val="clear" w:color="auto" w:fill="FFFFFF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467AFE" w:rsidRPr="00033240" w:rsidRDefault="00467AFE" w:rsidP="00971961">
      <w:pPr>
        <w:pStyle w:val="ListParagraph"/>
        <w:numPr>
          <w:ilvl w:val="0"/>
          <w:numId w:val="7"/>
        </w:numPr>
        <w:spacing w:before="0" w:after="160" w:line="259" w:lineRule="auto"/>
        <w:rPr>
          <w:rFonts w:cs="Times New Roman"/>
          <w:color w:val="auto"/>
          <w:sz w:val="28"/>
          <w:szCs w:val="28"/>
          <w:shd w:val="clear" w:color="auto" w:fill="FFFFFF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01DED" w:rsidRPr="00033240" w:rsidRDefault="00467AFE" w:rsidP="00971961">
      <w:pPr>
        <w:pStyle w:val="ListParagraph"/>
        <w:numPr>
          <w:ilvl w:val="0"/>
          <w:numId w:val="6"/>
        </w:numPr>
        <w:rPr>
          <w:rFonts w:cs="Times New Roman"/>
          <w:color w:val="auto"/>
        </w:rPr>
      </w:pPr>
      <w:r w:rsidRPr="00033240">
        <w:rPr>
          <w:rFonts w:cs="Times New Roman"/>
          <w:color w:val="auto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033240">
        <w:rPr>
          <w:rFonts w:cs="Times New Roman"/>
          <w:color w:val="auto"/>
          <w:shd w:val="clear" w:color="auto" w:fill="FFFFFF"/>
        </w:rPr>
        <w:t>.</w:t>
      </w:r>
    </w:p>
    <w:p w:rsidR="00701DED" w:rsidRPr="00467AF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5" w:name="_Toc465013494"/>
      <w:bookmarkStart w:id="16" w:name="_Toc465013664"/>
      <w:bookmarkStart w:id="17" w:name="_Toc465844932"/>
      <w:r w:rsidRPr="00467AFE">
        <w:rPr>
          <w:rFonts w:ascii="Times New Roman" w:hAnsi="Times New Roman" w:cs="Times New Roman"/>
          <w:sz w:val="32"/>
        </w:rPr>
        <w:t>Audience</w:t>
      </w:r>
      <w:bookmarkEnd w:id="15"/>
      <w:bookmarkEnd w:id="16"/>
      <w:bookmarkEnd w:id="17"/>
    </w:p>
    <w:p w:rsidR="00701DED" w:rsidRPr="00033240" w:rsidRDefault="00701DED" w:rsidP="00971961">
      <w:pPr>
        <w:pStyle w:val="ListParagraph"/>
        <w:numPr>
          <w:ilvl w:val="0"/>
          <w:numId w:val="6"/>
        </w:numPr>
        <w:rPr>
          <w:rFonts w:cs="Times New Roman"/>
          <w:color w:val="auto"/>
        </w:rPr>
      </w:pPr>
      <w:r w:rsidRPr="00033240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 and may be customer of they need.</w:t>
      </w:r>
    </w:p>
    <w:p w:rsidR="00563885" w:rsidRPr="00467AF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8" w:name="_Toc465013496"/>
      <w:bookmarkStart w:id="19" w:name="_Toc465013666"/>
      <w:bookmarkStart w:id="20" w:name="_Toc465844933"/>
      <w:r w:rsidRPr="00467AFE">
        <w:rPr>
          <w:rFonts w:ascii="Times New Roman" w:hAnsi="Times New Roman" w:cs="Times New Roman"/>
          <w:sz w:val="36"/>
        </w:rPr>
        <w:lastRenderedPageBreak/>
        <w:t>Pro</w:t>
      </w:r>
      <w:r w:rsidR="00FC3D7B" w:rsidRPr="00467AFE">
        <w:rPr>
          <w:rFonts w:ascii="Times New Roman" w:hAnsi="Times New Roman" w:cs="Times New Roman"/>
          <w:sz w:val="36"/>
        </w:rPr>
        <w:t>cess</w:t>
      </w:r>
      <w:bookmarkEnd w:id="18"/>
      <w:bookmarkEnd w:id="19"/>
      <w:bookmarkEnd w:id="20"/>
    </w:p>
    <w:p w:rsidR="00DA15AE" w:rsidRPr="00467AFE" w:rsidRDefault="00A21875" w:rsidP="00971961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</w:rPr>
      </w:pPr>
      <w:bookmarkStart w:id="21" w:name="_Toc465013497"/>
      <w:bookmarkStart w:id="22" w:name="_Toc465013667"/>
      <w:bookmarkStart w:id="23" w:name="_Toc465844934"/>
      <w:r w:rsidRPr="00467AFE">
        <w:rPr>
          <w:rFonts w:ascii="Times New Roman" w:hAnsi="Times New Roman" w:cs="Times New Roman"/>
          <w:sz w:val="32"/>
        </w:rPr>
        <w:t xml:space="preserve">Process </w:t>
      </w:r>
      <w:bookmarkEnd w:id="21"/>
      <w:bookmarkEnd w:id="22"/>
      <w:r w:rsidR="00467AFE" w:rsidRPr="00467AFE">
        <w:rPr>
          <w:rFonts w:ascii="Times New Roman" w:hAnsi="Times New Roman" w:cs="Times New Roman"/>
          <w:sz w:val="32"/>
        </w:rPr>
        <w:t>Activities/step</w:t>
      </w:r>
      <w:bookmarkEnd w:id="23"/>
    </w:p>
    <w:p w:rsidR="000E5FC2" w:rsidRDefault="00467AFE" w:rsidP="00A21875">
      <w:pPr>
        <w:jc w:val="both"/>
        <w:rPr>
          <w:rFonts w:cs="Times New Roman"/>
        </w:rPr>
      </w:pPr>
      <w:r w:rsidRPr="00467AFE">
        <w:rPr>
          <w:rFonts w:cs="Times New Roman"/>
          <w:noProof/>
          <w:lang w:eastAsia="en-US"/>
        </w:rPr>
        <w:drawing>
          <wp:inline distT="0" distB="0" distL="0" distR="0" wp14:anchorId="289FE32B" wp14:editId="18DAC0F7">
            <wp:extent cx="5486400" cy="611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irement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14" w:rsidRDefault="00F21014" w:rsidP="00A21875">
      <w:pPr>
        <w:jc w:val="both"/>
        <w:rPr>
          <w:rFonts w:cs="Times New Roman"/>
        </w:rPr>
      </w:pPr>
    </w:p>
    <w:p w:rsidR="00F21014" w:rsidRPr="00467AFE" w:rsidRDefault="00F21014" w:rsidP="00A21875">
      <w:pPr>
        <w:jc w:val="both"/>
        <w:rPr>
          <w:rFonts w:cs="Times New Roman"/>
        </w:rPr>
      </w:pPr>
    </w:p>
    <w:p w:rsidR="00467AFE" w:rsidRPr="00F21014" w:rsidRDefault="00FC3D7B" w:rsidP="00971961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sz w:val="32"/>
        </w:rPr>
      </w:pPr>
      <w:bookmarkStart w:id="24" w:name="_Toc465013498"/>
      <w:bookmarkStart w:id="25" w:name="_Toc465013668"/>
      <w:bookmarkStart w:id="26" w:name="_Toc465844935"/>
      <w:r w:rsidRPr="00467AFE">
        <w:rPr>
          <w:rFonts w:ascii="Times New Roman" w:hAnsi="Times New Roman" w:cs="Times New Roman"/>
          <w:sz w:val="32"/>
        </w:rPr>
        <w:lastRenderedPageBreak/>
        <w:t>Activities</w:t>
      </w:r>
      <w:bookmarkEnd w:id="24"/>
      <w:bookmarkEnd w:id="25"/>
      <w:r w:rsidR="00467AFE" w:rsidRPr="00467AFE">
        <w:rPr>
          <w:rFonts w:ascii="Times New Roman" w:hAnsi="Times New Roman" w:cs="Times New Roman"/>
          <w:sz w:val="32"/>
        </w:rPr>
        <w:t xml:space="preserve"> description</w:t>
      </w:r>
      <w:bookmarkEnd w:id="26"/>
    </w:p>
    <w:tbl>
      <w:tblPr>
        <w:tblStyle w:val="LightList-Accent1"/>
        <w:tblW w:w="9606" w:type="dxa"/>
        <w:tblLook w:val="00A0" w:firstRow="1" w:lastRow="0" w:firstColumn="1" w:lastColumn="0" w:noHBand="0" w:noVBand="0"/>
      </w:tblPr>
      <w:tblGrid>
        <w:gridCol w:w="1756"/>
        <w:gridCol w:w="2720"/>
        <w:gridCol w:w="1448"/>
        <w:gridCol w:w="1400"/>
        <w:gridCol w:w="2282"/>
      </w:tblGrid>
      <w:tr w:rsidR="00467AFE" w:rsidRPr="00467AFE" w:rsidTr="003B0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Phase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Objective</w:t>
            </w:r>
          </w:p>
        </w:tc>
        <w:tc>
          <w:tcPr>
            <w:tcW w:w="1838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467AFE" w:rsidRDefault="00467AFE" w:rsidP="003B0D18">
            <w:pPr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Output</w:t>
            </w:r>
          </w:p>
        </w:tc>
        <w:tc>
          <w:tcPr>
            <w:tcW w:w="2443" w:type="dxa"/>
          </w:tcPr>
          <w:p w:rsidR="00467AFE" w:rsidRPr="00467AFE" w:rsidRDefault="00467AFE" w:rsidP="003B0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467AFE">
              <w:rPr>
                <w:rFonts w:cs="Times New Roman"/>
                <w:sz w:val="28"/>
                <w:szCs w:val="28"/>
              </w:rPr>
              <w:t>Activities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Elicitation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Understand business workflow, customer needs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, constraints of proposed system</w:t>
            </w:r>
          </w:p>
        </w:tc>
        <w:tc>
          <w:tcPr>
            <w:tcW w:w="1838" w:type="dxa"/>
          </w:tcPr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Customer needs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Business workflow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tcW w:w="2443" w:type="dxa"/>
          </w:tcPr>
          <w:p w:rsidR="00467AFE" w:rsidRPr="00033240" w:rsidRDefault="00467AFE" w:rsidP="0097196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Identify stakeholder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Meeting with customer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Gather customer requirement using: Req. E technique</w:t>
            </w:r>
          </w:p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Analyze customer requirements to offer solutions for proposed system</w:t>
            </w:r>
          </w:p>
        </w:tc>
        <w:tc>
          <w:tcPr>
            <w:tcW w:w="1838" w:type="dxa"/>
          </w:tcPr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Business workflow doc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Proposed system function doc with constraint and quality 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System prototype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Proposal doc</w:t>
            </w:r>
          </w:p>
        </w:tc>
        <w:tc>
          <w:tcPr>
            <w:tcW w:w="2443" w:type="dxa"/>
          </w:tcPr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Define scope of project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Identify customer problem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Use 4W+ 1H method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Review and give priority to requirements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Draw prototype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Make proposal doc</w:t>
            </w:r>
          </w:p>
        </w:tc>
      </w:tr>
      <w:tr w:rsidR="00467AFE" w:rsidRPr="00467AFE" w:rsidTr="003B0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Specification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Specify the requirement into user and developer requirement to implement easier</w:t>
            </w:r>
          </w:p>
        </w:tc>
        <w:tc>
          <w:tcPr>
            <w:tcW w:w="1838" w:type="dxa"/>
          </w:tcPr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System prototype</w:t>
            </w:r>
          </w:p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Proposal 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ConOps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URD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SRS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Use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case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033240" w:rsidRDefault="00467AFE" w:rsidP="009719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Write Requirement in structure for Customer, 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>Developer and User to understand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 xml:space="preserve">Make document </w:t>
            </w:r>
          </w:p>
        </w:tc>
      </w:tr>
      <w:tr w:rsidR="00467AFE" w:rsidRPr="00467AFE" w:rsidTr="003B0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lastRenderedPageBreak/>
              <w:t>Validation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Validate with stakeholder(customer) to make sure the requirement is correct</w:t>
            </w:r>
          </w:p>
        </w:tc>
        <w:tc>
          <w:tcPr>
            <w:tcW w:w="1838" w:type="dxa"/>
          </w:tcPr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Con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Ops doc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URD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SRS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Use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case doc</w:t>
            </w: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System prototype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Con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Ops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URD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SRS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Use</w:t>
            </w:r>
            <w:r w:rsidR="0019716B" w:rsidRPr="00033240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33240">
              <w:rPr>
                <w:rFonts w:cs="Times New Roman"/>
                <w:color w:val="auto"/>
                <w:sz w:val="28"/>
                <w:szCs w:val="28"/>
              </w:rPr>
              <w:t>case doc</w:t>
            </w: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467AFE" w:rsidRPr="00033240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System prototype</w:t>
            </w:r>
          </w:p>
        </w:tc>
        <w:tc>
          <w:tcPr>
            <w:tcW w:w="2443" w:type="dxa"/>
          </w:tcPr>
          <w:p w:rsidR="00467AFE" w:rsidRPr="00033240" w:rsidRDefault="00467AFE" w:rsidP="009719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Present document with customer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Re-evaluate</w:t>
            </w:r>
          </w:p>
          <w:p w:rsidR="00467AFE" w:rsidRPr="00033240" w:rsidRDefault="00467AFE" w:rsidP="0097196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  <w:r w:rsidRPr="00033240">
              <w:rPr>
                <w:rFonts w:cs="Times New Roman"/>
                <w:color w:val="auto"/>
                <w:sz w:val="28"/>
                <w:szCs w:val="28"/>
              </w:rPr>
              <w:t>Re-write if needed</w:t>
            </w:r>
          </w:p>
        </w:tc>
      </w:tr>
    </w:tbl>
    <w:p w:rsidR="00A21875" w:rsidRPr="00467AFE" w:rsidRDefault="00A21875" w:rsidP="00A21875">
      <w:pPr>
        <w:rPr>
          <w:rFonts w:cs="Times New Roman"/>
        </w:rPr>
      </w:pPr>
    </w:p>
    <w:p w:rsidR="00FC3D7B" w:rsidRPr="00467AFE" w:rsidRDefault="00467AFE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27" w:name="_Toc465844936"/>
      <w:r w:rsidRPr="00467AFE">
        <w:rPr>
          <w:rFonts w:ascii="Times New Roman" w:hAnsi="Times New Roman" w:cs="Times New Roman"/>
          <w:sz w:val="36"/>
        </w:rPr>
        <w:t>role and responsibility</w:t>
      </w:r>
      <w:bookmarkEnd w:id="27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606"/>
        <w:gridCol w:w="6592"/>
      </w:tblGrid>
      <w:tr w:rsidR="0019716B" w:rsidRPr="00467AFE" w:rsidTr="0019716B">
        <w:tc>
          <w:tcPr>
            <w:tcW w:w="2606" w:type="dxa"/>
            <w:shd w:val="clear" w:color="auto" w:fill="00A0B8"/>
          </w:tcPr>
          <w:p w:rsidR="0019716B" w:rsidRPr="00467AFE" w:rsidRDefault="0019716B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6592" w:type="dxa"/>
            <w:shd w:val="clear" w:color="auto" w:fill="00A0B8"/>
          </w:tcPr>
          <w:p w:rsidR="0019716B" w:rsidRPr="00467AFE" w:rsidRDefault="0019716B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Requirement Leader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Make and manage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19716B">
              <w:rPr>
                <w:rFonts w:cs="Times New Roman"/>
                <w:color w:val="auto"/>
                <w:sz w:val="28"/>
                <w:szCs w:val="28"/>
              </w:rPr>
              <w:t>phase plan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Set up meeting schedule with stakeholder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Prepare template to use in phase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Summarize and release phase document</w:t>
            </w:r>
          </w:p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Requirement Engineer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Agree and apply method, technique to use in phase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Communicate, explore, gather Customer’s requirement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Define perspective of requirement, make prototype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Write document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Prioritize and validate requirement (complete, consistent)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Convert the user Req. to software Req.</w:t>
            </w: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Stakeholder (customer)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Meet with team to provide and communicate requirement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Validate the document</w:t>
            </w: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Developer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Involve in Specification to provide idea of Software function, help team understand better</w:t>
            </w:r>
          </w:p>
        </w:tc>
      </w:tr>
      <w:tr w:rsidR="0019716B" w:rsidRPr="00467AFE" w:rsidTr="0019716B">
        <w:tc>
          <w:tcPr>
            <w:tcW w:w="2606" w:type="dxa"/>
          </w:tcPr>
          <w:p w:rsidR="0019716B" w:rsidRPr="0019716B" w:rsidRDefault="0019716B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Architect</w:t>
            </w:r>
          </w:p>
        </w:tc>
        <w:tc>
          <w:tcPr>
            <w:tcW w:w="6592" w:type="dxa"/>
          </w:tcPr>
          <w:p w:rsidR="0019716B" w:rsidRPr="0019716B" w:rsidRDefault="0019716B" w:rsidP="0097196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Involve in Specification to provide idea, help team understand better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Ensure the requirement match with scope</w:t>
            </w:r>
          </w:p>
          <w:p w:rsidR="0019716B" w:rsidRPr="0019716B" w:rsidRDefault="0019716B" w:rsidP="00971961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Identify the conflict of hardware, software, system</w:t>
            </w:r>
          </w:p>
        </w:tc>
      </w:tr>
    </w:tbl>
    <w:p w:rsidR="00FC3D7B" w:rsidRPr="00467AFE" w:rsidRDefault="00FC3D7B" w:rsidP="00FC3D7B">
      <w:pPr>
        <w:rPr>
          <w:rFonts w:cs="Times New Roman"/>
        </w:rPr>
      </w:pPr>
    </w:p>
    <w:p w:rsidR="00467AFE" w:rsidRPr="00467AFE" w:rsidRDefault="00467AFE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28" w:name="_Toc465844937"/>
      <w:bookmarkStart w:id="29" w:name="_Toc465013530"/>
      <w:bookmarkStart w:id="30" w:name="_Toc465013700"/>
      <w:r w:rsidRPr="00467AFE">
        <w:rPr>
          <w:rFonts w:ascii="Times New Roman" w:hAnsi="Times New Roman" w:cs="Times New Roman"/>
          <w:sz w:val="36"/>
        </w:rPr>
        <w:t>Tools and method</w:t>
      </w:r>
      <w:bookmarkEnd w:id="28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73"/>
        <w:gridCol w:w="3465"/>
        <w:gridCol w:w="3000"/>
      </w:tblGrid>
      <w:tr w:rsidR="00467AFE" w:rsidRPr="00467AFE" w:rsidTr="003B0D18">
        <w:tc>
          <w:tcPr>
            <w:tcW w:w="279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381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Method used</w:t>
            </w:r>
          </w:p>
        </w:tc>
        <w:tc>
          <w:tcPr>
            <w:tcW w:w="2622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Supported tool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Elicitation</w:t>
            </w:r>
          </w:p>
        </w:tc>
        <w:tc>
          <w:tcPr>
            <w:tcW w:w="3812" w:type="dxa"/>
          </w:tcPr>
          <w:p w:rsidR="00467AFE" w:rsidRPr="0019716B" w:rsidRDefault="00467AFE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Interview</w:t>
            </w:r>
          </w:p>
          <w:p w:rsidR="00467AFE" w:rsidRPr="0019716B" w:rsidRDefault="0019716B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Questionnaire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Brainstorm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Storyboarding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Analyze existing documents</w:t>
            </w:r>
          </w:p>
        </w:tc>
        <w:tc>
          <w:tcPr>
            <w:tcW w:w="2622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End-user tool: AnnotatePro! iRequire, ImmerdiateVisualization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Analysis</w:t>
            </w:r>
          </w:p>
        </w:tc>
        <w:tc>
          <w:tcPr>
            <w:tcW w:w="3812" w:type="dxa"/>
          </w:tcPr>
          <w:p w:rsidR="00467AFE" w:rsidRPr="0019716B" w:rsidRDefault="0019716B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Prioritize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Use workflow, scenarios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Use dataflow diagram, state diagram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Prototyping (proposed system)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Conduct trade-off</w:t>
            </w:r>
          </w:p>
        </w:tc>
        <w:tc>
          <w:tcPr>
            <w:tcW w:w="2622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Draw.io, ConTexter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Specification</w:t>
            </w:r>
          </w:p>
        </w:tc>
        <w:tc>
          <w:tcPr>
            <w:tcW w:w="3812" w:type="dxa"/>
          </w:tcPr>
          <w:p w:rsidR="00467AFE" w:rsidRPr="0019716B" w:rsidRDefault="00467AFE" w:rsidP="0097196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Prototyping</w:t>
            </w:r>
          </w:p>
          <w:p w:rsidR="00467AFE" w:rsidRPr="0019716B" w:rsidRDefault="00033240" w:rsidP="0097196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 UML</w:t>
            </w:r>
            <w:bookmarkStart w:id="31" w:name="_GoBack"/>
            <w:bookmarkEnd w:id="31"/>
            <w:r w:rsidR="00467AFE" w:rsidRPr="0019716B">
              <w:rPr>
                <w:rFonts w:cs="Times New Roman"/>
                <w:color w:val="auto"/>
                <w:sz w:val="28"/>
                <w:szCs w:val="28"/>
              </w:rPr>
              <w:t>, flowcharts, swim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467AFE" w:rsidRPr="0019716B">
              <w:rPr>
                <w:rFonts w:cs="Times New Roman"/>
                <w:color w:val="auto"/>
                <w:sz w:val="28"/>
                <w:szCs w:val="28"/>
              </w:rPr>
              <w:t>lane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Use Use-cases</w:t>
            </w:r>
          </w:p>
        </w:tc>
        <w:tc>
          <w:tcPr>
            <w:tcW w:w="2622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UML Language program</w:t>
            </w:r>
          </w:p>
        </w:tc>
      </w:tr>
      <w:tr w:rsidR="00467AFE" w:rsidRPr="00467AFE" w:rsidTr="003B0D18">
        <w:tc>
          <w:tcPr>
            <w:tcW w:w="2790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Validation</w:t>
            </w:r>
          </w:p>
        </w:tc>
        <w:tc>
          <w:tcPr>
            <w:tcW w:w="3812" w:type="dxa"/>
          </w:tcPr>
          <w:p w:rsidR="00467AFE" w:rsidRPr="0019716B" w:rsidRDefault="00467AFE" w:rsidP="0097196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Inspection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Review: walkthrough</w:t>
            </w:r>
          </w:p>
          <w:p w:rsidR="00467AFE" w:rsidRPr="0019716B" w:rsidRDefault="00467AFE" w:rsidP="0097196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Prototype</w:t>
            </w:r>
          </w:p>
        </w:tc>
        <w:tc>
          <w:tcPr>
            <w:tcW w:w="2622" w:type="dxa"/>
          </w:tcPr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Checklist</w:t>
            </w:r>
          </w:p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lastRenderedPageBreak/>
              <w:t>Perspective-based reading</w:t>
            </w:r>
          </w:p>
          <w:p w:rsidR="00467AFE" w:rsidRPr="0019716B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19716B">
              <w:rPr>
                <w:rFonts w:cs="Times New Roman"/>
                <w:color w:val="auto"/>
                <w:sz w:val="28"/>
                <w:szCs w:val="28"/>
              </w:rPr>
              <w:t>Creation of Artifacts</w:t>
            </w:r>
          </w:p>
        </w:tc>
      </w:tr>
    </w:tbl>
    <w:p w:rsidR="00467AFE" w:rsidRPr="00467AFE" w:rsidRDefault="00467AFE" w:rsidP="00467AFE">
      <w:pPr>
        <w:rPr>
          <w:rFonts w:cs="Times New Roman"/>
        </w:rPr>
      </w:pPr>
    </w:p>
    <w:p w:rsidR="00062CDA" w:rsidRPr="00467AFE" w:rsidRDefault="002253D9" w:rsidP="00971961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bookmarkStart w:id="32" w:name="_Toc465844938"/>
      <w:bookmarkEnd w:id="29"/>
      <w:bookmarkEnd w:id="30"/>
      <w:r>
        <w:rPr>
          <w:rFonts w:ascii="Times New Roman" w:hAnsi="Times New Roman" w:cs="Times New Roman"/>
          <w:sz w:val="36"/>
        </w:rPr>
        <w:t>Goal, question</w:t>
      </w:r>
      <w:r w:rsidR="00467AFE" w:rsidRPr="00467AFE">
        <w:rPr>
          <w:rFonts w:ascii="Times New Roman" w:hAnsi="Times New Roman" w:cs="Times New Roman"/>
          <w:sz w:val="36"/>
        </w:rPr>
        <w:t>, metric</w:t>
      </w:r>
      <w:bookmarkEnd w:id="32"/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3" w:name="_Toc465844939"/>
      <w:r w:rsidRPr="00467AFE">
        <w:rPr>
          <w:rFonts w:ascii="Times New Roman" w:hAnsi="Times New Roman" w:cs="Times New Roman"/>
          <w:sz w:val="32"/>
        </w:rPr>
        <w:t>5.1 Goal</w:t>
      </w:r>
      <w:bookmarkEnd w:id="33"/>
      <w:r w:rsidRPr="00467AFE">
        <w:rPr>
          <w:rFonts w:ascii="Times New Roman" w:hAnsi="Times New Roman" w:cs="Times New Roman"/>
          <w:sz w:val="32"/>
        </w:rPr>
        <w:t xml:space="preserve"> </w:t>
      </w:r>
    </w:p>
    <w:p w:rsidR="00467AFE" w:rsidRPr="0019716B" w:rsidRDefault="00467AFE" w:rsidP="00467AFE">
      <w:pPr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Goals are defined in term of purpose, perspective.</w:t>
      </w:r>
    </w:p>
    <w:p w:rsidR="00467AFE" w:rsidRPr="0019716B" w:rsidRDefault="00467AFE" w:rsidP="00971961">
      <w:pPr>
        <w:pStyle w:val="ListParagraph"/>
        <w:numPr>
          <w:ilvl w:val="0"/>
          <w:numId w:val="20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Purpose: To analyze requirements to understand it and develop it.</w:t>
      </w:r>
    </w:p>
    <w:p w:rsidR="00467AFE" w:rsidRPr="0019716B" w:rsidRDefault="00467AFE" w:rsidP="00467AFE">
      <w:pPr>
        <w:ind w:left="360"/>
        <w:rPr>
          <w:rFonts w:cs="Times New Roman"/>
          <w:color w:val="auto"/>
        </w:rPr>
      </w:pPr>
      <w:r w:rsidRPr="0019716B">
        <w:rPr>
          <w:rFonts w:cs="Times New Roman"/>
          <w:color w:val="auto"/>
          <w:sz w:val="28"/>
          <w:szCs w:val="28"/>
        </w:rPr>
        <w:t>-</w:t>
      </w:r>
      <w:r w:rsidRPr="0019716B">
        <w:rPr>
          <w:rFonts w:cs="Times New Roman"/>
          <w:color w:val="auto"/>
          <w:sz w:val="28"/>
          <w:szCs w:val="28"/>
        </w:rPr>
        <w:tab/>
        <w:t>Perspective: Examines the requirement change from the point of view of the</w:t>
      </w:r>
      <w:r w:rsidR="002253D9" w:rsidRPr="0019716B">
        <w:rPr>
          <w:rFonts w:cs="Times New Roman"/>
          <w:color w:val="auto"/>
          <w:sz w:val="28"/>
          <w:szCs w:val="28"/>
        </w:rPr>
        <w:t xml:space="preserve"> </w:t>
      </w:r>
      <w:r w:rsidRPr="0019716B">
        <w:rPr>
          <w:rFonts w:cs="Times New Roman"/>
          <w:color w:val="auto"/>
          <w:sz w:val="28"/>
          <w:szCs w:val="28"/>
        </w:rPr>
        <w:t>customer.</w:t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4" w:name="_Toc465844940"/>
      <w:r w:rsidRPr="00467AFE">
        <w:rPr>
          <w:rFonts w:ascii="Times New Roman" w:hAnsi="Times New Roman" w:cs="Times New Roman"/>
          <w:sz w:val="32"/>
        </w:rPr>
        <w:t>5.2 Question</w:t>
      </w:r>
      <w:bookmarkEnd w:id="34"/>
    </w:p>
    <w:p w:rsidR="00467AFE" w:rsidRPr="0019716B" w:rsidRDefault="00467AFE" w:rsidP="00467AFE">
      <w:pPr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The question for requirement development process: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What data should be collected?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What kind of the program that stakeholder want</w:t>
      </w:r>
      <w:r w:rsidR="002253D9" w:rsidRPr="0019716B">
        <w:rPr>
          <w:rFonts w:cs="Times New Roman"/>
          <w:color w:val="auto"/>
          <w:sz w:val="28"/>
          <w:szCs w:val="28"/>
        </w:rPr>
        <w:t>s</w:t>
      </w:r>
      <w:r w:rsidRPr="0019716B">
        <w:rPr>
          <w:rFonts w:cs="Times New Roman"/>
          <w:color w:val="auto"/>
          <w:sz w:val="28"/>
          <w:szCs w:val="28"/>
        </w:rPr>
        <w:t xml:space="preserve"> to develop?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Is the data that give by customer clearly?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How to collect data from customer?</w:t>
      </w:r>
    </w:p>
    <w:p w:rsidR="00467AFE" w:rsidRPr="0019716B" w:rsidRDefault="00467AFE" w:rsidP="00971961">
      <w:pPr>
        <w:pStyle w:val="ListParagraph"/>
        <w:numPr>
          <w:ilvl w:val="0"/>
          <w:numId w:val="21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19716B">
        <w:rPr>
          <w:rFonts w:cs="Times New Roman"/>
          <w:color w:val="auto"/>
          <w:sz w:val="28"/>
          <w:szCs w:val="28"/>
        </w:rPr>
        <w:t>The data from the customer enough to build the software?</w:t>
      </w:r>
    </w:p>
    <w:p w:rsidR="00467AFE" w:rsidRPr="00467AFE" w:rsidRDefault="00467AFE" w:rsidP="00467AFE">
      <w:pPr>
        <w:rPr>
          <w:rFonts w:cs="Times New Roman"/>
        </w:rPr>
      </w:pPr>
      <w:r>
        <w:rPr>
          <w:rFonts w:cs="Times New Roman"/>
        </w:rPr>
        <w:br w:type="page"/>
      </w:r>
    </w:p>
    <w:p w:rsidR="00467AFE" w:rsidRPr="00467AFE" w:rsidRDefault="00467AFE" w:rsidP="00467AFE">
      <w:pPr>
        <w:pStyle w:val="Heading2"/>
        <w:ind w:left="720"/>
        <w:rPr>
          <w:rFonts w:ascii="Times New Roman" w:hAnsi="Times New Roman" w:cs="Times New Roman"/>
        </w:rPr>
      </w:pPr>
      <w:bookmarkStart w:id="35" w:name="_Toc465844941"/>
      <w:r w:rsidRPr="00467AFE">
        <w:rPr>
          <w:rFonts w:ascii="Times New Roman" w:hAnsi="Times New Roman" w:cs="Times New Roman"/>
          <w:sz w:val="32"/>
        </w:rPr>
        <w:lastRenderedPageBreak/>
        <w:t>5.3 Metrics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150"/>
        <w:gridCol w:w="2215"/>
        <w:gridCol w:w="2232"/>
      </w:tblGrid>
      <w:tr w:rsidR="00467AFE" w:rsidRPr="00467AFE" w:rsidTr="003B0D18">
        <w:tc>
          <w:tcPr>
            <w:tcW w:w="2310" w:type="dxa"/>
            <w:shd w:val="clear" w:color="auto" w:fill="00A0B8"/>
          </w:tcPr>
          <w:p w:rsidR="00467AFE" w:rsidRPr="00467AFE" w:rsidRDefault="00467AFE" w:rsidP="00467AFE">
            <w:pPr>
              <w:tabs>
                <w:tab w:val="right" w:pos="2046"/>
              </w:tabs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Attribute </w:t>
            </w: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ab/>
            </w:r>
          </w:p>
        </w:tc>
        <w:tc>
          <w:tcPr>
            <w:tcW w:w="2310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Formula </w:t>
            </w:r>
          </w:p>
        </w:tc>
        <w:tc>
          <w:tcPr>
            <w:tcW w:w="2311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Purpose </w:t>
            </w:r>
          </w:p>
        </w:tc>
        <w:tc>
          <w:tcPr>
            <w:tcW w:w="2311" w:type="dxa"/>
            <w:shd w:val="clear" w:color="auto" w:fill="00A0B8"/>
          </w:tcPr>
          <w:p w:rsidR="00467AFE" w:rsidRPr="00467AFE" w:rsidRDefault="00467AFE" w:rsidP="003B0D18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467AFE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Reference value </w:t>
            </w:r>
          </w:p>
        </w:tc>
      </w:tr>
      <w:tr w:rsidR="000D37C5" w:rsidRPr="000D37C5" w:rsidTr="003B0D18"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Unambiguous </w:t>
            </w:r>
          </w:p>
        </w:tc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Q =N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ui 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r 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Percentage of requirement that have been interpreted by all reviewer 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0 = Ambiguous requirement </w:t>
            </w:r>
          </w:p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1 = Unambiguous requirement</w:t>
            </w:r>
          </w:p>
        </w:tc>
      </w:tr>
      <w:tr w:rsidR="000D37C5" w:rsidRPr="000D37C5" w:rsidTr="003B0D18"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Correct </w:t>
            </w:r>
          </w:p>
        </w:tc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c 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Percentage of all requirement that are valid  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0 = Incorrect </w:t>
            </w:r>
          </w:p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1 = Correct</w:t>
            </w:r>
          </w:p>
        </w:tc>
      </w:tr>
      <w:tr w:rsidR="000D37C5" w:rsidRPr="000D37C5" w:rsidTr="003B0D18"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Complete </w:t>
            </w:r>
          </w:p>
        </w:tc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 xml:space="preserve">u 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>/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>i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 *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The number of functions currently specified 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Closer to one, the more complete </w:t>
            </w:r>
          </w:p>
        </w:tc>
      </w:tr>
      <w:tr w:rsidR="00467AFE" w:rsidRPr="000D37C5" w:rsidTr="003B0D18"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Understandable </w:t>
            </w:r>
          </w:p>
        </w:tc>
        <w:tc>
          <w:tcPr>
            <w:tcW w:w="2310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Q = N</w:t>
            </w:r>
            <w:r w:rsidRPr="000D37C5">
              <w:rPr>
                <w:rFonts w:cs="Times New Roman"/>
                <w:color w:val="auto"/>
                <w:sz w:val="28"/>
                <w:szCs w:val="28"/>
                <w:vertAlign w:val="subscript"/>
              </w:rPr>
              <w:t>ur</w:t>
            </w: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 / Nr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>The number of requirements that are understood by all users and reviewers</w:t>
            </w:r>
          </w:p>
        </w:tc>
        <w:tc>
          <w:tcPr>
            <w:tcW w:w="2311" w:type="dxa"/>
          </w:tcPr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0 = No requirement understood </w:t>
            </w:r>
          </w:p>
          <w:p w:rsidR="00467AFE" w:rsidRPr="000D37C5" w:rsidRDefault="00467AFE" w:rsidP="003B0D1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7C5">
              <w:rPr>
                <w:rFonts w:cs="Times New Roman"/>
                <w:color w:val="auto"/>
                <w:sz w:val="28"/>
                <w:szCs w:val="28"/>
              </w:rPr>
              <w:t xml:space="preserve">1 = All requirements understood </w:t>
            </w:r>
          </w:p>
        </w:tc>
      </w:tr>
    </w:tbl>
    <w:p w:rsidR="00467AFE" w:rsidRPr="000D37C5" w:rsidRDefault="00467AFE" w:rsidP="00467AFE">
      <w:pPr>
        <w:rPr>
          <w:rFonts w:cs="Times New Roman"/>
          <w:color w:val="auto"/>
        </w:rPr>
      </w:pPr>
    </w:p>
    <w:p w:rsidR="00467AFE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ui</w:t>
      </w:r>
      <w:r w:rsidRPr="000D37C5">
        <w:rPr>
          <w:rFonts w:cs="Times New Roman"/>
          <w:color w:val="auto"/>
          <w:sz w:val="28"/>
          <w:szCs w:val="28"/>
        </w:rPr>
        <w:t>: the number of requirement for which all reviewers presented identical interpretations</w:t>
      </w:r>
    </w:p>
    <w:p w:rsidR="00467AFE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r</w:t>
      </w:r>
      <w:r w:rsidRPr="000D37C5">
        <w:rPr>
          <w:rFonts w:cs="Times New Roman"/>
          <w:color w:val="auto"/>
          <w:sz w:val="28"/>
          <w:szCs w:val="28"/>
        </w:rPr>
        <w:t>: total number of requirement</w:t>
      </w:r>
    </w:p>
    <w:p w:rsidR="00467AFE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i</w:t>
      </w:r>
      <w:r w:rsidRPr="000D37C5">
        <w:rPr>
          <w:rFonts w:cs="Times New Roman"/>
          <w:color w:val="auto"/>
          <w:sz w:val="28"/>
          <w:szCs w:val="28"/>
        </w:rPr>
        <w:t xml:space="preserve">: the stimulates input of the function </w:t>
      </w:r>
    </w:p>
    <w:p w:rsidR="00467AFE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s</w:t>
      </w:r>
      <w:r w:rsidRPr="000D37C5">
        <w:rPr>
          <w:rFonts w:cs="Times New Roman"/>
          <w:color w:val="auto"/>
          <w:sz w:val="28"/>
          <w:szCs w:val="28"/>
        </w:rPr>
        <w:t xml:space="preserve">: the stage input of the function </w:t>
      </w:r>
    </w:p>
    <w:p w:rsidR="00062CDA" w:rsidRPr="000D37C5" w:rsidRDefault="00467AFE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</w:t>
      </w:r>
      <w:r w:rsidRPr="000D37C5">
        <w:rPr>
          <w:rFonts w:cs="Times New Roman"/>
          <w:color w:val="auto"/>
          <w:sz w:val="28"/>
          <w:szCs w:val="28"/>
          <w:vertAlign w:val="subscript"/>
        </w:rPr>
        <w:t>ur</w:t>
      </w:r>
      <w:r w:rsidRPr="000D37C5">
        <w:rPr>
          <w:rFonts w:cs="Times New Roman"/>
          <w:color w:val="auto"/>
          <w:sz w:val="28"/>
          <w:szCs w:val="28"/>
        </w:rPr>
        <w:t>: the current unique functions requirement</w:t>
      </w:r>
    </w:p>
    <w:p w:rsidR="002253D9" w:rsidRPr="00C71339" w:rsidRDefault="002253D9" w:rsidP="00971961">
      <w:pPr>
        <w:pStyle w:val="Heading1"/>
        <w:numPr>
          <w:ilvl w:val="0"/>
          <w:numId w:val="5"/>
        </w:numPr>
        <w:spacing w:before="240" w:after="0" w:line="259" w:lineRule="auto"/>
        <w:rPr>
          <w:rFonts w:ascii="Times New Roman" w:hAnsi="Times New Roman" w:cs="Times New Roman"/>
          <w:color w:val="00A0B8"/>
          <w:sz w:val="36"/>
          <w:szCs w:val="36"/>
        </w:rPr>
      </w:pPr>
      <w:bookmarkStart w:id="36" w:name="_Toc466895559"/>
      <w:r w:rsidRPr="00C71339">
        <w:rPr>
          <w:rFonts w:ascii="Times New Roman" w:hAnsi="Times New Roman" w:cs="Times New Roman"/>
          <w:color w:val="00A0B8"/>
          <w:sz w:val="36"/>
          <w:szCs w:val="36"/>
        </w:rPr>
        <w:t>Schedule for requirement phase:</w:t>
      </w:r>
      <w:bookmarkEnd w:id="36"/>
    </w:p>
    <w:p w:rsidR="002253D9" w:rsidRPr="00C71339" w:rsidRDefault="002253D9" w:rsidP="00971961">
      <w:pPr>
        <w:pStyle w:val="Heading2"/>
        <w:numPr>
          <w:ilvl w:val="1"/>
          <w:numId w:val="5"/>
        </w:numPr>
        <w:spacing w:before="40" w:line="259" w:lineRule="auto"/>
        <w:ind w:hanging="360"/>
        <w:rPr>
          <w:rFonts w:ascii="Times New Roman" w:hAnsi="Times New Roman" w:cs="Times New Roman"/>
          <w:color w:val="00A0B8"/>
          <w:sz w:val="32"/>
          <w:szCs w:val="32"/>
        </w:rPr>
      </w:pPr>
      <w:bookmarkStart w:id="37" w:name="_Toc466895560"/>
      <w:r w:rsidRPr="00C71339">
        <w:rPr>
          <w:rFonts w:ascii="Times New Roman" w:hAnsi="Times New Roman" w:cs="Times New Roman"/>
          <w:color w:val="00A0B8"/>
          <w:sz w:val="32"/>
          <w:szCs w:val="32"/>
        </w:rPr>
        <w:t>Scope and documents:</w:t>
      </w:r>
      <w:bookmarkEnd w:id="37"/>
    </w:p>
    <w:p w:rsidR="002253D9" w:rsidRPr="000D37C5" w:rsidRDefault="002253D9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Start Date: 14/11/2016</w:t>
      </w:r>
    </w:p>
    <w:p w:rsidR="002253D9" w:rsidRPr="000D37C5" w:rsidRDefault="002253D9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End Date: 3/12/2016</w:t>
      </w:r>
    </w:p>
    <w:p w:rsidR="002253D9" w:rsidRPr="000D37C5" w:rsidRDefault="002253D9" w:rsidP="00971961">
      <w:pPr>
        <w:pStyle w:val="ListParagraph"/>
        <w:numPr>
          <w:ilvl w:val="0"/>
          <w:numId w:val="22"/>
        </w:numPr>
        <w:spacing w:before="0" w:after="160" w:line="259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Necessary documents: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Function List (done)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Vision &amp; Scope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Concept of Operations  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lastRenderedPageBreak/>
        <w:t>URD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SRS</w:t>
      </w:r>
    </w:p>
    <w:p w:rsidR="002253D9" w:rsidRPr="000D37C5" w:rsidRDefault="002253D9" w:rsidP="00971961">
      <w:pPr>
        <w:pStyle w:val="ListParagraph"/>
        <w:numPr>
          <w:ilvl w:val="0"/>
          <w:numId w:val="2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Prototype</w:t>
      </w:r>
    </w:p>
    <w:p w:rsidR="002253D9" w:rsidRPr="00C71339" w:rsidRDefault="002253D9" w:rsidP="00971961">
      <w:pPr>
        <w:pStyle w:val="Heading2"/>
        <w:numPr>
          <w:ilvl w:val="1"/>
          <w:numId w:val="5"/>
        </w:numPr>
        <w:spacing w:before="40" w:line="259" w:lineRule="auto"/>
        <w:ind w:hanging="360"/>
        <w:rPr>
          <w:rFonts w:ascii="Times New Roman" w:hAnsi="Times New Roman" w:cs="Times New Roman"/>
          <w:color w:val="00A0B8"/>
          <w:sz w:val="32"/>
          <w:szCs w:val="32"/>
        </w:rPr>
      </w:pPr>
      <w:bookmarkStart w:id="38" w:name="_Toc466895561"/>
      <w:r w:rsidRPr="00C71339">
        <w:rPr>
          <w:rFonts w:ascii="Times New Roman" w:hAnsi="Times New Roman" w:cs="Times New Roman"/>
          <w:color w:val="00A0B8"/>
          <w:sz w:val="32"/>
          <w:szCs w:val="32"/>
        </w:rPr>
        <w:t>Schedule:</w:t>
      </w:r>
      <w:bookmarkEnd w:id="38"/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14/11/2016: </w:t>
      </w:r>
    </w:p>
    <w:p w:rsidR="002253D9" w:rsidRPr="000D37C5" w:rsidRDefault="002253D9" w:rsidP="00971961">
      <w:pPr>
        <w:pStyle w:val="ListParagraph"/>
        <w:numPr>
          <w:ilvl w:val="0"/>
          <w:numId w:val="26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Meeting with customer to review Function List and collect requirement. 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15/11/2016: team meeting to</w:t>
      </w:r>
    </w:p>
    <w:p w:rsidR="002253D9" w:rsidRPr="000D37C5" w:rsidRDefault="002253D9" w:rsidP="00971961">
      <w:pPr>
        <w:pStyle w:val="ListParagraph"/>
        <w:numPr>
          <w:ilvl w:val="0"/>
          <w:numId w:val="26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Fix and complete the Function List </w:t>
      </w:r>
    </w:p>
    <w:p w:rsidR="002253D9" w:rsidRPr="000D37C5" w:rsidRDefault="002253D9" w:rsidP="00971961">
      <w:pPr>
        <w:pStyle w:val="ListParagraph"/>
        <w:numPr>
          <w:ilvl w:val="0"/>
          <w:numId w:val="26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Draw use-case diagram </w:t>
      </w:r>
    </w:p>
    <w:p w:rsidR="002253D9" w:rsidRPr="000D37C5" w:rsidRDefault="002253D9" w:rsidP="00971961">
      <w:pPr>
        <w:pStyle w:val="ListParagraph"/>
        <w:numPr>
          <w:ilvl w:val="0"/>
          <w:numId w:val="26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Assign tasks: </w:t>
      </w:r>
    </w:p>
    <w:p w:rsidR="002253D9" w:rsidRPr="000D37C5" w:rsidRDefault="002253D9" w:rsidP="00971961">
      <w:pPr>
        <w:pStyle w:val="ListParagraph"/>
        <w:numPr>
          <w:ilvl w:val="0"/>
          <w:numId w:val="30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Vision &amp; Scope document  </w:t>
      </w:r>
    </w:p>
    <w:p w:rsidR="002253D9" w:rsidRPr="000D37C5" w:rsidRDefault="002253D9" w:rsidP="00971961">
      <w:pPr>
        <w:pStyle w:val="ListParagraph"/>
        <w:numPr>
          <w:ilvl w:val="0"/>
          <w:numId w:val="30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Current system + Changes</w:t>
      </w:r>
    </w:p>
    <w:p w:rsidR="002253D9" w:rsidRPr="000D37C5" w:rsidRDefault="002253D9" w:rsidP="00971961">
      <w:pPr>
        <w:pStyle w:val="ListParagraph"/>
        <w:numPr>
          <w:ilvl w:val="0"/>
          <w:numId w:val="30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Proposed System + Analyze proposed system.</w:t>
      </w:r>
    </w:p>
    <w:p w:rsidR="002253D9" w:rsidRPr="000D37C5" w:rsidRDefault="002253D9" w:rsidP="00971961">
      <w:pPr>
        <w:pStyle w:val="ListParagraph"/>
        <w:numPr>
          <w:ilvl w:val="0"/>
          <w:numId w:val="30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Draw function’s work flows of proposed system.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16/11/2016 + 17/11/2016 + 18/11/2016: 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Implement assigned tasks.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19/11/2016: 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Team meeting review document and Use-case diagram, function’s work flows.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21/11/2016: 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Fix document and Use-case diagram, function’s work flows.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22/11/2016: 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Team meeting to last time review and complete Vision &amp; Scope document, Con-Ops document, Use-case diagram.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Assign:</w:t>
      </w:r>
    </w:p>
    <w:p w:rsidR="002253D9" w:rsidRPr="000D37C5" w:rsidRDefault="002253D9" w:rsidP="00971961">
      <w:pPr>
        <w:pStyle w:val="ListParagraph"/>
        <w:numPr>
          <w:ilvl w:val="0"/>
          <w:numId w:val="31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Use-case descriptions.</w:t>
      </w:r>
    </w:p>
    <w:p w:rsidR="002253D9" w:rsidRPr="000D37C5" w:rsidRDefault="002253D9" w:rsidP="00971961">
      <w:pPr>
        <w:pStyle w:val="ListParagraph"/>
        <w:numPr>
          <w:ilvl w:val="0"/>
          <w:numId w:val="31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Prototype.</w:t>
      </w:r>
    </w:p>
    <w:p w:rsidR="002253D9" w:rsidRPr="000D37C5" w:rsidRDefault="002253D9" w:rsidP="00971961">
      <w:pPr>
        <w:pStyle w:val="ListParagraph"/>
        <w:numPr>
          <w:ilvl w:val="0"/>
          <w:numId w:val="24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List necessary question.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23/11/2016: </w:t>
      </w:r>
    </w:p>
    <w:p w:rsidR="002253D9" w:rsidRPr="000D37C5" w:rsidRDefault="002253D9" w:rsidP="00971961">
      <w:pPr>
        <w:pStyle w:val="ListParagraph"/>
        <w:numPr>
          <w:ilvl w:val="0"/>
          <w:numId w:val="27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Meeting with customer to review document.</w:t>
      </w:r>
    </w:p>
    <w:p w:rsidR="002253D9" w:rsidRPr="000D37C5" w:rsidRDefault="002253D9" w:rsidP="00971961">
      <w:pPr>
        <w:pStyle w:val="ListParagraph"/>
        <w:numPr>
          <w:ilvl w:val="0"/>
          <w:numId w:val="27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Team meeting to fix and assign task:</w:t>
      </w:r>
    </w:p>
    <w:p w:rsidR="002253D9" w:rsidRPr="000D37C5" w:rsidRDefault="002253D9" w:rsidP="00971961">
      <w:pPr>
        <w:pStyle w:val="ListParagraph"/>
        <w:numPr>
          <w:ilvl w:val="0"/>
          <w:numId w:val="32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lastRenderedPageBreak/>
        <w:t>Use-case descriptions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24/11/2016 + 25/11/2016: 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Implement assigned task.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26/11/2016: 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Meeting with customer to clarify requirements and review document.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28/11/2016: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Implement assigned task.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29/11/2016: 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Team meeting to draw context diagram and review use-case descriptions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Assign task:</w:t>
      </w:r>
    </w:p>
    <w:p w:rsidR="002253D9" w:rsidRPr="000D37C5" w:rsidRDefault="002253D9" w:rsidP="00971961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Features</w:t>
      </w:r>
    </w:p>
    <w:p w:rsidR="002253D9" w:rsidRPr="000D37C5" w:rsidRDefault="002253D9" w:rsidP="00971961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Quality attributes </w:t>
      </w:r>
    </w:p>
    <w:p w:rsidR="002253D9" w:rsidRPr="000D37C5" w:rsidRDefault="002253D9" w:rsidP="00971961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Constrains </w:t>
      </w:r>
    </w:p>
    <w:p w:rsidR="002253D9" w:rsidRPr="000D37C5" w:rsidRDefault="002253D9" w:rsidP="00971961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Business rules</w:t>
      </w:r>
    </w:p>
    <w:p w:rsidR="002253D9" w:rsidRPr="000D37C5" w:rsidRDefault="002253D9" w:rsidP="00971961">
      <w:pPr>
        <w:pStyle w:val="ListParagraph"/>
        <w:numPr>
          <w:ilvl w:val="0"/>
          <w:numId w:val="28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 xml:space="preserve">List necessary question 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30/11/2016:</w:t>
      </w:r>
    </w:p>
    <w:p w:rsidR="002253D9" w:rsidRPr="000D37C5" w:rsidRDefault="002253D9" w:rsidP="00971961">
      <w:pPr>
        <w:pStyle w:val="ListParagraph"/>
        <w:numPr>
          <w:ilvl w:val="0"/>
          <w:numId w:val="29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Meeting with customer show prototype and review document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1/12/2016 -&gt; 2/12/2016:</w:t>
      </w:r>
    </w:p>
    <w:p w:rsidR="002253D9" w:rsidRPr="000D37C5" w:rsidRDefault="002253D9" w:rsidP="00971961">
      <w:pPr>
        <w:pStyle w:val="ListParagraph"/>
        <w:numPr>
          <w:ilvl w:val="0"/>
          <w:numId w:val="29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Fix document and prototype</w:t>
      </w:r>
    </w:p>
    <w:p w:rsidR="002253D9" w:rsidRPr="000D37C5" w:rsidRDefault="002253D9" w:rsidP="00971961">
      <w:pPr>
        <w:pStyle w:val="ListParagraph"/>
        <w:numPr>
          <w:ilvl w:val="0"/>
          <w:numId w:val="25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3/12/2016</w:t>
      </w:r>
    </w:p>
    <w:p w:rsidR="002253D9" w:rsidRPr="000D37C5" w:rsidRDefault="002253D9" w:rsidP="00971961">
      <w:pPr>
        <w:pStyle w:val="ListParagraph"/>
        <w:numPr>
          <w:ilvl w:val="0"/>
          <w:numId w:val="29"/>
        </w:numPr>
        <w:spacing w:before="0" w:line="276" w:lineRule="auto"/>
        <w:rPr>
          <w:rFonts w:cs="Times New Roman"/>
          <w:color w:val="auto"/>
          <w:sz w:val="28"/>
          <w:szCs w:val="28"/>
        </w:rPr>
      </w:pPr>
      <w:r w:rsidRPr="000D37C5">
        <w:rPr>
          <w:rFonts w:cs="Times New Roman"/>
          <w:color w:val="auto"/>
          <w:sz w:val="28"/>
          <w:szCs w:val="28"/>
        </w:rPr>
        <w:t>Meeting with customer to show prototype again, validate all document and signed to accept requirement.</w:t>
      </w:r>
    </w:p>
    <w:p w:rsidR="00FC3D7B" w:rsidRPr="00467AFE" w:rsidRDefault="000D37C5" w:rsidP="000D37C5">
      <w:pPr>
        <w:tabs>
          <w:tab w:val="left" w:pos="3518"/>
        </w:tabs>
        <w:rPr>
          <w:rFonts w:cs="Times New Roman"/>
        </w:rPr>
      </w:pPr>
      <w:r>
        <w:rPr>
          <w:rFonts w:cs="Times New Roman"/>
        </w:rPr>
        <w:tab/>
      </w:r>
    </w:p>
    <w:p w:rsidR="00FC3D7B" w:rsidRPr="00467AFE" w:rsidRDefault="00FC3D7B" w:rsidP="00FC3D7B">
      <w:pPr>
        <w:rPr>
          <w:rFonts w:cs="Times New Roman"/>
        </w:rPr>
      </w:pPr>
    </w:p>
    <w:p w:rsidR="00FC3D7B" w:rsidRPr="00467AFE" w:rsidRDefault="00FC3D7B" w:rsidP="00FC3D7B">
      <w:pPr>
        <w:rPr>
          <w:rFonts w:cs="Times New Roman"/>
        </w:rPr>
      </w:pPr>
    </w:p>
    <w:p w:rsidR="00915F8F" w:rsidRPr="00467AFE" w:rsidRDefault="00915F8F" w:rsidP="00426D32">
      <w:pPr>
        <w:pStyle w:val="Caption"/>
        <w:rPr>
          <w:rFonts w:cs="Times New Roman"/>
        </w:rPr>
      </w:pPr>
    </w:p>
    <w:p w:rsidR="00543620" w:rsidRPr="00467AFE" w:rsidRDefault="00543620" w:rsidP="005943DD">
      <w:pPr>
        <w:rPr>
          <w:rFonts w:cs="Times New Roman"/>
        </w:rPr>
      </w:pPr>
    </w:p>
    <w:sectPr w:rsidR="00543620" w:rsidRPr="00467AF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961" w:rsidRDefault="00971961">
      <w:pPr>
        <w:spacing w:before="0" w:after="0" w:line="240" w:lineRule="auto"/>
      </w:pPr>
      <w:r>
        <w:separator/>
      </w:r>
    </w:p>
  </w:endnote>
  <w:endnote w:type="continuationSeparator" w:id="0">
    <w:p w:rsidR="00971961" w:rsidRDefault="009719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240" w:rsidRPr="00033240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97196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67AFE">
                                <w:rPr>
                                  <w:rFonts w:asciiTheme="majorHAnsi" w:hAnsiTheme="majorHAnsi"/>
                                </w:rPr>
                                <w:t xml:space="preserve">November </w:t>
                              </w:r>
                              <w:r w:rsidR="00F21014">
                                <w:rPr>
                                  <w:rFonts w:asciiTheme="majorHAnsi" w:hAnsiTheme="majorHAnsi"/>
                                </w:rPr>
                                <w:t>2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7196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67AFE">
                          <w:rPr>
                            <w:rFonts w:asciiTheme="majorHAnsi" w:hAnsiTheme="majorHAnsi"/>
                          </w:rPr>
                          <w:t xml:space="preserve">November </w:t>
                        </w:r>
                        <w:r w:rsidR="00F21014">
                          <w:rPr>
                            <w:rFonts w:asciiTheme="majorHAnsi" w:hAnsiTheme="majorHAnsi"/>
                          </w:rPr>
                          <w:t>2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961" w:rsidRDefault="00971961">
      <w:pPr>
        <w:spacing w:before="0" w:after="0" w:line="240" w:lineRule="auto"/>
      </w:pPr>
      <w:r>
        <w:separator/>
      </w:r>
    </w:p>
  </w:footnote>
  <w:footnote w:type="continuationSeparator" w:id="0">
    <w:p w:rsidR="00971961" w:rsidRDefault="009719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971961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AF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REQUIREMENT DEVELOPMENT PROCESS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21014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782D89"/>
    <w:multiLevelType w:val="hybridMultilevel"/>
    <w:tmpl w:val="2DA0AF9E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B29B6"/>
    <w:multiLevelType w:val="hybridMultilevel"/>
    <w:tmpl w:val="B14C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CE2672"/>
    <w:multiLevelType w:val="hybridMultilevel"/>
    <w:tmpl w:val="1B305DC6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EE6606"/>
    <w:multiLevelType w:val="hybridMultilevel"/>
    <w:tmpl w:val="81DA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092ED8"/>
    <w:multiLevelType w:val="hybridMultilevel"/>
    <w:tmpl w:val="FADEB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F94860"/>
    <w:multiLevelType w:val="hybridMultilevel"/>
    <w:tmpl w:val="4A945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0D547C"/>
    <w:multiLevelType w:val="hybridMultilevel"/>
    <w:tmpl w:val="D6FAD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7215C"/>
    <w:multiLevelType w:val="hybridMultilevel"/>
    <w:tmpl w:val="3E20B2E8"/>
    <w:lvl w:ilvl="0" w:tplc="4104AEB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B33B4"/>
    <w:multiLevelType w:val="hybridMultilevel"/>
    <w:tmpl w:val="9A901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ED0531A"/>
    <w:multiLevelType w:val="hybridMultilevel"/>
    <w:tmpl w:val="83BAF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F5596"/>
    <w:multiLevelType w:val="hybridMultilevel"/>
    <w:tmpl w:val="62CCC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12"/>
  </w:num>
  <w:num w:numId="5">
    <w:abstractNumId w:val="14"/>
  </w:num>
  <w:num w:numId="6">
    <w:abstractNumId w:val="11"/>
  </w:num>
  <w:num w:numId="7">
    <w:abstractNumId w:val="18"/>
  </w:num>
  <w:num w:numId="8">
    <w:abstractNumId w:val="22"/>
  </w:num>
  <w:num w:numId="9">
    <w:abstractNumId w:val="15"/>
  </w:num>
  <w:num w:numId="10">
    <w:abstractNumId w:val="9"/>
  </w:num>
  <w:num w:numId="11">
    <w:abstractNumId w:val="25"/>
  </w:num>
  <w:num w:numId="12">
    <w:abstractNumId w:val="3"/>
  </w:num>
  <w:num w:numId="13">
    <w:abstractNumId w:val="7"/>
  </w:num>
  <w:num w:numId="14">
    <w:abstractNumId w:val="24"/>
  </w:num>
  <w:num w:numId="15">
    <w:abstractNumId w:val="28"/>
  </w:num>
  <w:num w:numId="16">
    <w:abstractNumId w:val="31"/>
  </w:num>
  <w:num w:numId="17">
    <w:abstractNumId w:val="8"/>
  </w:num>
  <w:num w:numId="18">
    <w:abstractNumId w:val="16"/>
  </w:num>
  <w:num w:numId="19">
    <w:abstractNumId w:val="30"/>
  </w:num>
  <w:num w:numId="20">
    <w:abstractNumId w:val="20"/>
  </w:num>
  <w:num w:numId="21">
    <w:abstractNumId w:val="13"/>
  </w:num>
  <w:num w:numId="22">
    <w:abstractNumId w:val="21"/>
  </w:num>
  <w:num w:numId="23">
    <w:abstractNumId w:val="19"/>
  </w:num>
  <w:num w:numId="24">
    <w:abstractNumId w:val="27"/>
  </w:num>
  <w:num w:numId="25">
    <w:abstractNumId w:val="23"/>
  </w:num>
  <w:num w:numId="26">
    <w:abstractNumId w:val="4"/>
  </w:num>
  <w:num w:numId="27">
    <w:abstractNumId w:val="6"/>
  </w:num>
  <w:num w:numId="28">
    <w:abstractNumId w:val="17"/>
  </w:num>
  <w:num w:numId="29">
    <w:abstractNumId w:val="32"/>
  </w:num>
  <w:num w:numId="30">
    <w:abstractNumId w:val="26"/>
  </w:num>
  <w:num w:numId="31">
    <w:abstractNumId w:val="10"/>
  </w:num>
  <w:num w:numId="32">
    <w:abstractNumId w:val="2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33240"/>
    <w:rsid w:val="00046235"/>
    <w:rsid w:val="00046E70"/>
    <w:rsid w:val="00062CDA"/>
    <w:rsid w:val="000779E5"/>
    <w:rsid w:val="000839C1"/>
    <w:rsid w:val="00090E24"/>
    <w:rsid w:val="000D10D2"/>
    <w:rsid w:val="000D37C5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716B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49A"/>
    <w:rsid w:val="002167CE"/>
    <w:rsid w:val="00216CCD"/>
    <w:rsid w:val="00220DE5"/>
    <w:rsid w:val="002253D9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3E2FB0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67AFE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F73C1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1961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7E9F"/>
    <w:rsid w:val="00BD020C"/>
    <w:rsid w:val="00BF59BD"/>
    <w:rsid w:val="00C06858"/>
    <w:rsid w:val="00C27D95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1014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9C5E9-F510-4C94-A3D8-1E00DD1D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</TotalTime>
  <Pages>12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DEVELOPMENT PROCESS</vt:lpstr>
    </vt:vector>
  </TitlesOfParts>
  <Company/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DEVELOPMENT PROCESS</dc:title>
  <dc:subject>Quality Human Resource MANAGEMENT</dc:subject>
  <dc:creator>BSS - Team</dc:creator>
  <cp:keywords>Capstone Project</cp:keywords>
  <cp:lastModifiedBy>LAPTOP24H</cp:lastModifiedBy>
  <cp:revision>8</cp:revision>
  <dcterms:created xsi:type="dcterms:W3CDTF">2016-11-14T07:14:00Z</dcterms:created>
  <dcterms:modified xsi:type="dcterms:W3CDTF">2016-11-14T07:22:00Z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
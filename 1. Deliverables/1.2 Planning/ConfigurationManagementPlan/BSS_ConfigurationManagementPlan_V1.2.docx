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2237F7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DE3128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2237F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Initial</w:t>
            </w:r>
            <w:r w:rsidR="00990D25" w:rsidRPr="00DE3128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ED798F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DE3128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ED798F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Process </w:t>
            </w:r>
          </w:p>
          <w:p w:rsidR="00ED798F" w:rsidRPr="00DE3128" w:rsidRDefault="001421F2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Configuration I</w:t>
            </w:r>
            <w:r w:rsidR="00ED798F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  <w:p w:rsidR="00ED798F" w:rsidRPr="00DE3128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62D3D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62D3D" w:rsidRDefault="00C62D3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9D2870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036418" w:history="1">
            <w:r w:rsidR="009D2870" w:rsidRPr="0016711A">
              <w:rPr>
                <w:rStyle w:val="Hyperlink"/>
                <w:rFonts w:cs="Times New Roman"/>
              </w:rPr>
              <w:t>Revision Table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_Toc465036418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2237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16711A">
              <w:rPr>
                <w:rStyle w:val="Hyperlink"/>
                <w:rFonts w:cs="Times New Roman"/>
              </w:rPr>
              <w:t>1.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INTRODUCTION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_Toc465036419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3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16711A">
              <w:rPr>
                <w:rStyle w:val="Hyperlink"/>
                <w:rFonts w:cs="Times New Roman"/>
                <w:noProof/>
              </w:rPr>
              <w:t>1.1.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Purpose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16711A">
              <w:rPr>
                <w:rStyle w:val="Hyperlink"/>
                <w:rFonts w:cs="Times New Roman"/>
                <w:noProof/>
              </w:rPr>
              <w:t>1.2.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16711A">
              <w:rPr>
                <w:rStyle w:val="Hyperlink"/>
                <w:rFonts w:cs="Times New Roman"/>
                <w:noProof/>
              </w:rPr>
              <w:t>1.3.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Audience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16711A">
              <w:rPr>
                <w:rStyle w:val="Hyperlink"/>
                <w:rFonts w:cs="Times New Roman"/>
              </w:rPr>
              <w:t>2.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_Toc465036423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4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16711A">
              <w:rPr>
                <w:rStyle w:val="Hyperlink"/>
                <w:rFonts w:cs="Times New Roman"/>
                <w:noProof/>
              </w:rPr>
              <w:t>2.1.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16711A">
              <w:rPr>
                <w:rStyle w:val="Hyperlink"/>
                <w:rFonts w:cs="Times New Roman"/>
                <w:noProof/>
              </w:rPr>
              <w:t>2.2.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Training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16711A">
              <w:rPr>
                <w:rStyle w:val="Hyperlink"/>
                <w:rFonts w:cs="Times New Roman"/>
              </w:rPr>
              <w:t>3.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 ACTIVITIES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_Toc465036426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6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16711A">
              <w:rPr>
                <w:rStyle w:val="Hyperlink"/>
                <w:rFonts w:cs="Times New Roman"/>
                <w:noProof/>
              </w:rPr>
              <w:t>3.1.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Items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16711A">
              <w:rPr>
                <w:rStyle w:val="Hyperlink"/>
                <w:rFonts w:cs="Times New Roman"/>
                <w:noProof/>
              </w:rPr>
              <w:t>3.2.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16711A">
              <w:rPr>
                <w:rStyle w:val="Hyperlink"/>
                <w:rFonts w:cs="Times New Roman"/>
                <w:noProof/>
              </w:rPr>
              <w:t>3.2.1.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name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16711A">
              <w:rPr>
                <w:rStyle w:val="Hyperlink"/>
                <w:rFonts w:cs="Times New Roman"/>
                <w:noProof/>
              </w:rPr>
              <w:t>3.2.2.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content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16711A">
              <w:rPr>
                <w:rStyle w:val="Hyperlink"/>
                <w:rFonts w:cs="Times New Roman"/>
                <w:noProof/>
              </w:rPr>
              <w:t>3.2.3.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11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="009D2870" w:rsidRPr="0016711A">
              <w:rPr>
                <w:rStyle w:val="Hyperlink"/>
                <w:rFonts w:cs="Times New Roman"/>
                <w:noProof/>
              </w:rPr>
              <w:t>3.2.4.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testing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16711A">
              <w:rPr>
                <w:rStyle w:val="Hyperlink"/>
                <w:rFonts w:cs="Times New Roman"/>
                <w:noProof/>
              </w:rPr>
              <w:t>3.2.6.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_Toc465036433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16711A">
              <w:rPr>
                <w:rStyle w:val="Hyperlink"/>
                <w:rFonts w:cs="Times New Roman"/>
                <w:noProof/>
              </w:rPr>
              <w:t>3.2.7.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16711A">
              <w:rPr>
                <w:rStyle w:val="Hyperlink"/>
                <w:rFonts w:cs="Times New Roman"/>
                <w:noProof/>
              </w:rPr>
              <w:t>3.2.8.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Process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15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16711A">
              <w:rPr>
                <w:rStyle w:val="Hyperlink"/>
                <w:rFonts w:cs="Times New Roman"/>
                <w:noProof/>
              </w:rPr>
              <w:t>3.3.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Artifact Life Cycle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_Toc465036436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17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16711A">
              <w:rPr>
                <w:rStyle w:val="Hyperlink"/>
                <w:rFonts w:cs="Times New Roman"/>
                <w:noProof/>
              </w:rPr>
              <w:t>3.4.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Manage version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16711A">
              <w:rPr>
                <w:rStyle w:val="Hyperlink"/>
                <w:rFonts w:cs="Times New Roman"/>
                <w:noProof/>
              </w:rPr>
              <w:t>3.4.1.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16711A">
              <w:rPr>
                <w:rStyle w:val="Hyperlink"/>
                <w:rFonts w:cs="Times New Roman"/>
                <w:noProof/>
              </w:rPr>
              <w:t>3.4.2.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Set Version for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2237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16711A">
              <w:rPr>
                <w:rStyle w:val="Hyperlink"/>
                <w:rFonts w:cs="Times New Roman"/>
              </w:rPr>
              <w:t>APPENDIX A: REFERENCES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_Toc465036440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18</w:t>
            </w:r>
            <w:r w:rsidR="009D2870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036419"/>
      <w:r w:rsidRPr="007E29F6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036420"/>
      <w:r w:rsidRPr="007E29F6">
        <w:rPr>
          <w:rFonts w:ascii="Times New Roman" w:hAnsi="Times New Roman" w:cs="Times New Roman"/>
          <w:sz w:val="32"/>
        </w:rPr>
        <w:t>P</w:t>
      </w:r>
      <w:r w:rsidR="00563885" w:rsidRPr="007E29F6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58663F" w:rsidRPr="007E29F6" w:rsidRDefault="0058663F" w:rsidP="0058663F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7E29F6">
        <w:rPr>
          <w:rFonts w:cs="Times New Roman"/>
          <w:sz w:val="28"/>
        </w:rPr>
        <w:t xml:space="preserve"> and how they will be applied to</w:t>
      </w:r>
      <w:r w:rsidRPr="007E29F6">
        <w:rPr>
          <w:rFonts w:cs="Times New Roman"/>
          <w:sz w:val="28"/>
        </w:rPr>
        <w:t xml:space="preserve"> </w:t>
      </w:r>
      <w:r w:rsidR="005B1D2D" w:rsidRPr="007E29F6">
        <w:rPr>
          <w:rFonts w:cs="Times New Roman"/>
          <w:sz w:val="28"/>
        </w:rPr>
        <w:t>the project</w:t>
      </w:r>
      <w:r w:rsidR="00150184" w:rsidRPr="007E29F6">
        <w:rPr>
          <w:rFonts w:cs="Times New Roman"/>
          <w:sz w:val="28"/>
        </w:rPr>
        <w:t>.</w:t>
      </w:r>
      <w:r w:rsidRPr="007E29F6">
        <w:rPr>
          <w:rFonts w:cs="Times New Roman"/>
          <w:sz w:val="28"/>
        </w:rPr>
        <w:t>CM Plan defines the project’s structure and methods for: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Identifying, defining, and baseline configuration items (CI);</w:t>
      </w:r>
    </w:p>
    <w:p w:rsidR="0058663F" w:rsidRPr="007E29F6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  <w:szCs w:val="24"/>
        </w:rPr>
        <w:t>Create the repository where all revisions of all files necessary to create any product version can be found.</w:t>
      </w:r>
      <w:r w:rsidR="0058663F" w:rsidRPr="007E29F6">
        <w:rPr>
          <w:rFonts w:cs="Times New Roman"/>
          <w:sz w:val="28"/>
        </w:rPr>
        <w:t>Controlling modifications and releases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Reporting and recording status of CIs and any requested modifications;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Ensuring completeness, consistency, and correctness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Controlling storage, handling, and delivery of the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5036421"/>
      <w:r w:rsidRPr="007E29F6">
        <w:rPr>
          <w:rFonts w:ascii="Times New Roman" w:hAnsi="Times New Roman" w:cs="Times New Roman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7E29F6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5036422"/>
      <w:r w:rsidRPr="007E29F6">
        <w:rPr>
          <w:rFonts w:ascii="Times New Roman" w:hAnsi="Times New Roman" w:cs="Times New Roman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7E29F6">
        <w:rPr>
          <w:rFonts w:cs="Times New Roman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7E29F6">
        <w:rPr>
          <w:rFonts w:cs="Times New Roman"/>
          <w:sz w:val="28"/>
        </w:rPr>
        <w:t xml:space="preserve">Project sponsor and anyone that support </w:t>
      </w:r>
      <w:bookmarkEnd w:id="13"/>
      <w:bookmarkEnd w:id="14"/>
      <w:r w:rsidRPr="007E29F6">
        <w:rPr>
          <w:rFonts w:cs="Times New Roman"/>
          <w:sz w:val="28"/>
        </w:rPr>
        <w:t>is needed to carry out communication plans.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Manager</w:t>
            </w:r>
            <w:r w:rsidR="00150184" w:rsidRPr="007E29F6">
              <w:rPr>
                <w:rFonts w:cs="Times New Roman"/>
                <w:b w:val="0"/>
                <w:sz w:val="28"/>
                <w:szCs w:val="24"/>
              </w:rPr>
              <w:t xml:space="preserve"> &amp; Configuration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Phase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</w:rPr>
              <w:t>Project sponsor and anyone that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5036423"/>
      <w:r w:rsidRPr="007E29F6">
        <w:rPr>
          <w:rFonts w:ascii="Times New Roman" w:hAnsi="Times New Roman" w:cs="Times New Roman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5036424"/>
      <w:r w:rsidRPr="007E29F6">
        <w:rPr>
          <w:rFonts w:ascii="Times New Roman" w:hAnsi="Times New Roman" w:cs="Times New Roman"/>
          <w:sz w:val="32"/>
        </w:rPr>
        <w:t>Organization</w:t>
      </w:r>
      <w:bookmarkEnd w:id="16"/>
    </w:p>
    <w:p w:rsidR="00DA15AE" w:rsidRPr="007E29F6" w:rsidRDefault="000E5FC2" w:rsidP="000E5FC2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Responsibility of configuration management: </w:t>
      </w:r>
    </w:p>
    <w:p w:rsidR="00DA15AE" w:rsidRPr="007E29F6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Project Manager</w:t>
      </w:r>
      <w:r w:rsidR="006B5733" w:rsidRPr="007E29F6">
        <w:rPr>
          <w:rFonts w:cs="Times New Roman"/>
          <w:sz w:val="28"/>
        </w:rPr>
        <w:t xml:space="preserve"> and Configuration Manager</w:t>
      </w:r>
      <w:r w:rsidRPr="007E29F6">
        <w:rPr>
          <w:rFonts w:cs="Times New Roman"/>
          <w:sz w:val="28"/>
        </w:rPr>
        <w:t xml:space="preserve"> is </w:t>
      </w:r>
      <w:r w:rsidR="00220DE5" w:rsidRPr="007E29F6">
        <w:rPr>
          <w:rFonts w:cs="Times New Roman"/>
          <w:sz w:val="28"/>
        </w:rPr>
        <w:t>major responsibility</w:t>
      </w:r>
      <w:r w:rsidRPr="007E29F6">
        <w:rPr>
          <w:rFonts w:cs="Times New Roman"/>
          <w:sz w:val="28"/>
        </w:rPr>
        <w:t xml:space="preserve"> for manage the configuration of the project.</w:t>
      </w:r>
    </w:p>
    <w:p w:rsidR="000E5FC2" w:rsidRPr="007E29F6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All </w:t>
      </w:r>
      <w:r w:rsidR="000E5FC2" w:rsidRPr="007E29F6">
        <w:rPr>
          <w:rFonts w:cs="Times New Roman"/>
          <w:sz w:val="28"/>
        </w:rPr>
        <w:t>team members</w:t>
      </w:r>
      <w:r w:rsidRPr="007E29F6">
        <w:rPr>
          <w:rFonts w:cs="Times New Roman"/>
          <w:sz w:val="28"/>
        </w:rPr>
        <w:t xml:space="preserve"> have respnsibility</w:t>
      </w:r>
      <w:r w:rsidR="000E5FC2" w:rsidRPr="007E29F6">
        <w:rPr>
          <w:rFonts w:cs="Times New Roman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7E29F6">
        <w:rPr>
          <w:rFonts w:cs="Times New Roman"/>
          <w:sz w:val="28"/>
        </w:rPr>
        <w:t>modifiability</w:t>
      </w:r>
      <w:bookmarkEnd w:id="17"/>
      <w:bookmarkEnd w:id="18"/>
      <w:r w:rsidR="000E5FC2" w:rsidRPr="007E29F6">
        <w:rPr>
          <w:rFonts w:cs="Times New Roman"/>
          <w:sz w:val="28"/>
        </w:rPr>
        <w:t xml:space="preserve"> of all artifacts in the software configuration. Maintenance of this configuration itself is also a responsibility of all team members of the </w:t>
      </w:r>
      <w:r w:rsidRPr="007E29F6">
        <w:rPr>
          <w:rFonts w:cs="Times New Roman"/>
          <w:sz w:val="28"/>
        </w:rPr>
        <w:t>BSS</w:t>
      </w:r>
      <w:r w:rsidR="000E5FC2" w:rsidRPr="007E29F6">
        <w:rPr>
          <w:rFonts w:cs="Times New Roman"/>
          <w:sz w:val="28"/>
        </w:rPr>
        <w:t xml:space="preserve"> team. </w:t>
      </w:r>
    </w:p>
    <w:p w:rsidR="000E5FC2" w:rsidRPr="007E29F6" w:rsidRDefault="000E5FC2" w:rsidP="000E5FC2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>General guideline</w:t>
      </w:r>
      <w:r w:rsidR="0014613F" w:rsidRPr="007E29F6">
        <w:rPr>
          <w:rFonts w:cs="Times New Roman"/>
          <w:b/>
          <w:i/>
          <w:sz w:val="28"/>
        </w:rPr>
        <w:t>:</w:t>
      </w:r>
    </w:p>
    <w:p w:rsidR="000E5FC2" w:rsidRPr="007E29F6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When creating documents or making changes, follow these general guideline to prevent collisions</w:t>
      </w:r>
    </w:p>
    <w:p w:rsidR="000E5FC2" w:rsidRPr="007E29F6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lastRenderedPageBreak/>
        <w:t>A</w:t>
      </w:r>
      <w:r w:rsidR="000E5FC2" w:rsidRPr="007E29F6">
        <w:rPr>
          <w:rFonts w:cs="Times New Roman"/>
          <w:sz w:val="28"/>
        </w:rPr>
        <w:t>ll</w:t>
      </w:r>
      <w:r w:rsidRPr="007E29F6">
        <w:rPr>
          <w:rFonts w:cs="Times New Roman"/>
          <w:sz w:val="28"/>
        </w:rPr>
        <w:t xml:space="preserve"> documents</w:t>
      </w:r>
      <w:r w:rsidR="000E5FC2" w:rsidRPr="007E29F6">
        <w:rPr>
          <w:rFonts w:cs="Times New Roman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58663F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9" w:name="_Toc465036425"/>
      <w:r w:rsidRPr="007E29F6">
        <w:rPr>
          <w:rFonts w:ascii="Times New Roman" w:hAnsi="Times New Roman" w:cs="Times New Roman"/>
          <w:sz w:val="32"/>
        </w:rPr>
        <w:lastRenderedPageBreak/>
        <w:t>Training</w:t>
      </w:r>
      <w:bookmarkEnd w:id="19"/>
    </w:p>
    <w:p w:rsidR="00B44233" w:rsidRPr="00B44233" w:rsidRDefault="00B44233" w:rsidP="00B44233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7E29F6">
        <w:rPr>
          <w:rFonts w:cs="Times New Roman"/>
          <w:sz w:val="28"/>
          <w:szCs w:val="24"/>
        </w:rPr>
        <w:t>Use Github</w:t>
      </w:r>
      <w:r w:rsidR="0058663F" w:rsidRPr="007E29F6">
        <w:rPr>
          <w:rFonts w:cs="Times New Roman"/>
          <w:sz w:val="28"/>
          <w:szCs w:val="24"/>
        </w:rPr>
        <w:t xml:space="preserve"> for integrating source code</w:t>
      </w:r>
      <w:r w:rsidR="00A661AC" w:rsidRPr="007E29F6">
        <w:rPr>
          <w:rFonts w:cs="Times New Roman"/>
          <w:sz w:val="28"/>
          <w:szCs w:val="24"/>
        </w:rPr>
        <w:t>.</w:t>
      </w:r>
    </w:p>
    <w:p w:rsidR="00563885" w:rsidRPr="00DE3128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0" w:name="_Toc465036426"/>
      <w:r w:rsidRPr="007E29F6">
        <w:rPr>
          <w:rFonts w:ascii="Times New Roman" w:hAnsi="Times New Roman" w:cs="Times New Roman"/>
          <w:sz w:val="36"/>
        </w:rPr>
        <w:t>CONFIGURATION MANAGEMENT ACTIVITIES</w:t>
      </w:r>
      <w:bookmarkEnd w:id="20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1" w:name="_Toc465036427"/>
      <w:r w:rsidRPr="007E29F6">
        <w:rPr>
          <w:rFonts w:ascii="Times New Roman" w:hAnsi="Times New Roman" w:cs="Times New Roman"/>
          <w:sz w:val="32"/>
        </w:rPr>
        <w:t>Configuration I</w:t>
      </w:r>
      <w:r w:rsidR="004A72B4" w:rsidRPr="007E29F6">
        <w:rPr>
          <w:rFonts w:ascii="Times New Roman" w:hAnsi="Times New Roman" w:cs="Times New Roman"/>
          <w:sz w:val="32"/>
        </w:rPr>
        <w:t>tem</w:t>
      </w:r>
      <w:r w:rsidR="001E2EBA" w:rsidRPr="007E29F6">
        <w:rPr>
          <w:rFonts w:ascii="Times New Roman" w:hAnsi="Times New Roman" w:cs="Times New Roman"/>
          <w:sz w:val="32"/>
        </w:rPr>
        <w:t>s</w:t>
      </w:r>
      <w:bookmarkEnd w:id="21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7E29F6" w:rsidRDefault="002C2758" w:rsidP="00E82BFA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7E29F6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7E29F6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7E29F6">
              <w:rPr>
                <w:rFonts w:cs="Times New Roman"/>
                <w:sz w:val="28"/>
                <w:szCs w:val="24"/>
              </w:rPr>
              <w:t>s</w:t>
            </w:r>
            <w:r w:rsidRPr="007E29F6">
              <w:rPr>
                <w:rFonts w:cs="Times New Roman"/>
                <w:sz w:val="28"/>
                <w:szCs w:val="24"/>
              </w:rPr>
              <w:t xml:space="preserve"> on </w:t>
            </w:r>
            <w:r w:rsidR="00E82BFA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bookmarkStart w:id="22" w:name="OLE_LINK1"/>
            <w:bookmarkStart w:id="23" w:name="OLE_LINK2"/>
            <w:r w:rsidRPr="007E29F6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7E29F6">
              <w:rPr>
                <w:rFonts w:cs="Times New Roman"/>
                <w:sz w:val="28"/>
                <w:szCs w:val="24"/>
              </w:rPr>
              <w:t xml:space="preserve"> Github</w:t>
            </w:r>
            <w:r w:rsidRPr="007E29F6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2"/>
            <w:bookmarkEnd w:id="23"/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4" w:name="_Toc465036428"/>
      <w:r w:rsidRPr="007E29F6">
        <w:rPr>
          <w:rFonts w:ascii="Times New Roman" w:hAnsi="Times New Roman" w:cs="Times New Roman"/>
          <w:sz w:val="32"/>
        </w:rPr>
        <w:t>C</w:t>
      </w:r>
      <w:r w:rsidR="00DA15AE" w:rsidRPr="007E29F6">
        <w:rPr>
          <w:rFonts w:ascii="Times New Roman" w:hAnsi="Times New Roman" w:cs="Times New Roman"/>
          <w:sz w:val="32"/>
        </w:rPr>
        <w:t>onfiguration I</w:t>
      </w:r>
      <w:r w:rsidR="004A72B4" w:rsidRPr="007E29F6">
        <w:rPr>
          <w:rFonts w:ascii="Times New Roman" w:hAnsi="Times New Roman" w:cs="Times New Roman"/>
          <w:sz w:val="32"/>
        </w:rPr>
        <w:t>dentification</w:t>
      </w:r>
      <w:bookmarkEnd w:id="24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5" w:name="_Toc465036429"/>
      <w:r w:rsidRPr="007E29F6">
        <w:rPr>
          <w:rFonts w:ascii="Times New Roman" w:hAnsi="Times New Roman" w:cs="Times New Roman"/>
          <w:sz w:val="28"/>
          <w:szCs w:val="28"/>
        </w:rPr>
        <w:t>Document name</w:t>
      </w:r>
      <w:bookmarkEnd w:id="25"/>
    </w:p>
    <w:p w:rsidR="00A0451B" w:rsidRPr="007E29F6" w:rsidRDefault="00E82BFA" w:rsidP="00A0451B">
      <w:pPr>
        <w:rPr>
          <w:rFonts w:cs="Times New Roman"/>
          <w:sz w:val="28"/>
        </w:rPr>
      </w:pPr>
      <w:r>
        <w:rPr>
          <w:rFonts w:cs="Times New Roman"/>
          <w:sz w:val="28"/>
          <w:szCs w:val="24"/>
          <w:lang w:eastAsia="ko-KR"/>
        </w:rPr>
        <w:t>Documen</w:t>
      </w:r>
      <w:r w:rsidR="00A0451B" w:rsidRPr="007E29F6">
        <w:rPr>
          <w:rFonts w:cs="Times New Roman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 xml:space="preserve"> </w:t>
      </w:r>
      <w:bookmarkStart w:id="26" w:name="OLE_LINK17"/>
      <w:bookmarkStart w:id="27" w:name="OLE_LINK18"/>
      <w:r w:rsidR="00A0451B" w:rsidRPr="007E29F6">
        <w:rPr>
          <w:rFonts w:cs="Times New Roman"/>
          <w:b/>
          <w:i/>
          <w:sz w:val="28"/>
        </w:rPr>
        <w:t>BSS</w:t>
      </w:r>
      <w:r w:rsidR="00A77486" w:rsidRPr="007E29F6">
        <w:rPr>
          <w:rFonts w:cs="Times New Roman"/>
          <w:b/>
          <w:i/>
          <w:sz w:val="28"/>
        </w:rPr>
        <w:t>_&lt;</w:t>
      </w:r>
      <w:r w:rsidRPr="007E29F6">
        <w:rPr>
          <w:rFonts w:cs="Times New Roman"/>
          <w:b/>
          <w:i/>
          <w:sz w:val="28"/>
        </w:rPr>
        <w:t xml:space="preserve"> </w:t>
      </w:r>
      <w:r w:rsidR="00E82BFA">
        <w:rPr>
          <w:rFonts w:cs="Times New Roman"/>
          <w:b/>
          <w:i/>
          <w:sz w:val="28"/>
        </w:rPr>
        <w:t xml:space="preserve">Name of document </w:t>
      </w:r>
      <w:r w:rsidRPr="007E29F6">
        <w:rPr>
          <w:rFonts w:cs="Times New Roman"/>
          <w:b/>
          <w:i/>
          <w:sz w:val="28"/>
        </w:rPr>
        <w:t>&gt; _&lt;Version&gt;</w:t>
      </w:r>
      <w:bookmarkEnd w:id="26"/>
      <w:bookmarkEnd w:id="27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sz w:val="28"/>
        </w:rPr>
        <w:t>Ex</w:t>
      </w:r>
      <w:r w:rsidR="006160BD" w:rsidRPr="007E29F6">
        <w:rPr>
          <w:rFonts w:cs="Times New Roman"/>
          <w:sz w:val="28"/>
        </w:rPr>
        <w:t>ample</w:t>
      </w:r>
      <w:r w:rsidRPr="007E29F6">
        <w:rPr>
          <w:rFonts w:cs="Times New Roman"/>
          <w:sz w:val="28"/>
        </w:rPr>
        <w:t xml:space="preserve">: Name of configuration management plan documents: </w:t>
      </w:r>
      <w:r w:rsidR="00A77486" w:rsidRPr="007E29F6">
        <w:rPr>
          <w:rFonts w:cs="Times New Roman"/>
          <w:b/>
          <w:i/>
          <w:sz w:val="28"/>
        </w:rPr>
        <w:t>BSS</w:t>
      </w:r>
      <w:r w:rsidR="00A0451B" w:rsidRPr="007E29F6">
        <w:rPr>
          <w:rFonts w:cs="Times New Roman"/>
          <w:b/>
          <w:i/>
          <w:sz w:val="28"/>
        </w:rPr>
        <w:t>_ConfigurationManagement</w:t>
      </w:r>
      <w:r w:rsidRPr="007E29F6">
        <w:rPr>
          <w:rFonts w:cs="Times New Roman"/>
          <w:b/>
          <w:i/>
          <w:sz w:val="28"/>
        </w:rPr>
        <w:t>Plan_</w:t>
      </w:r>
      <w:r w:rsidR="00A0451B" w:rsidRPr="007E29F6">
        <w:rPr>
          <w:rFonts w:cs="Times New Roman"/>
          <w:b/>
          <w:i/>
          <w:sz w:val="28"/>
        </w:rPr>
        <w:t>v</w:t>
      </w:r>
      <w:r w:rsidRPr="007E29F6">
        <w:rPr>
          <w:rFonts w:cs="Times New Roman"/>
          <w:b/>
          <w:i/>
          <w:sz w:val="28"/>
        </w:rPr>
        <w:t>1.0.doc</w:t>
      </w:r>
    </w:p>
    <w:p w:rsidR="004C75B6" w:rsidRPr="007E29F6" w:rsidRDefault="00A0451B" w:rsidP="004C75B6">
      <w:pPr>
        <w:rPr>
          <w:rFonts w:cs="Times New Roman"/>
          <w:sz w:val="28"/>
        </w:rPr>
      </w:pPr>
      <w:r w:rsidRPr="007E29F6">
        <w:rPr>
          <w:rFonts w:cs="Times New Roman"/>
          <w:sz w:val="28"/>
        </w:rPr>
        <w:t>Meeting minute and Effort log’s name convention :</w:t>
      </w:r>
    </w:p>
    <w:p w:rsidR="004C75B6" w:rsidRPr="007E29F6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Meeting minute: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customer: </w:t>
      </w:r>
      <w:r w:rsidR="00A0451B" w:rsidRPr="007E29F6">
        <w:rPr>
          <w:rFonts w:cs="Times New Roman"/>
          <w:sz w:val="28"/>
        </w:rPr>
        <w:t>BSS</w:t>
      </w:r>
      <w:r w:rsidR="002225FA">
        <w:rPr>
          <w:rFonts w:cs="Times New Roman"/>
          <w:sz w:val="28"/>
        </w:rPr>
        <w:t>_Meeting</w:t>
      </w:r>
      <w:r w:rsidRPr="007E29F6">
        <w:rPr>
          <w:rFonts w:cs="Times New Roman"/>
          <w:sz w:val="28"/>
        </w:rPr>
        <w:t>Minute_Cus</w:t>
      </w:r>
      <w:r w:rsidR="00C801BE" w:rsidRPr="007E29F6">
        <w:rPr>
          <w:rFonts w:cs="Times New Roman"/>
          <w:sz w:val="28"/>
        </w:rPr>
        <w:t>tomer</w:t>
      </w:r>
      <w:r w:rsidR="00383D48">
        <w:rPr>
          <w:rFonts w:cs="Times New Roman"/>
          <w:sz w:val="28"/>
        </w:rPr>
        <w:t>#</w:t>
      </w:r>
      <w:r w:rsidR="00B76AEA">
        <w:rPr>
          <w:rFonts w:cs="Times New Roman"/>
          <w:sz w:val="28"/>
        </w:rPr>
        <w:t>_&lt;dd.mm.</w:t>
      </w:r>
      <w:r w:rsidRPr="007E29F6">
        <w:rPr>
          <w:rFonts w:cs="Times New Roman"/>
          <w:sz w:val="28"/>
        </w:rPr>
        <w:t>yy&gt;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mentor: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Minute_Men</w:t>
      </w:r>
      <w:r w:rsidR="00C801BE" w:rsidRPr="007E29F6">
        <w:rPr>
          <w:rFonts w:cs="Times New Roman"/>
          <w:sz w:val="28"/>
        </w:rPr>
        <w:t>tor</w:t>
      </w:r>
      <w:r w:rsidR="00383D48">
        <w:rPr>
          <w:rFonts w:cs="Times New Roman"/>
          <w:sz w:val="28"/>
        </w:rPr>
        <w:t>#</w:t>
      </w:r>
      <w:r w:rsidR="00B76AEA">
        <w:rPr>
          <w:rFonts w:cs="Times New Roman"/>
          <w:sz w:val="28"/>
        </w:rPr>
        <w:t>_&lt;dd.mm.</w:t>
      </w:r>
      <w:r w:rsidRPr="007E29F6">
        <w:rPr>
          <w:rFonts w:cs="Times New Roman"/>
          <w:sz w:val="28"/>
        </w:rPr>
        <w:t>yy&gt;</w:t>
      </w:r>
    </w:p>
    <w:p w:rsidR="004C75B6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team: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Minute_Tea</w:t>
      </w:r>
      <w:r w:rsidR="00C801BE" w:rsidRPr="007E29F6">
        <w:rPr>
          <w:rFonts w:cs="Times New Roman"/>
          <w:sz w:val="28"/>
        </w:rPr>
        <w:t>m</w:t>
      </w:r>
      <w:r w:rsidR="00383D48">
        <w:rPr>
          <w:rFonts w:cs="Times New Roman"/>
          <w:sz w:val="28"/>
        </w:rPr>
        <w:t>#</w:t>
      </w:r>
      <w:r w:rsidR="00B76AEA">
        <w:rPr>
          <w:rFonts w:cs="Times New Roman"/>
          <w:sz w:val="28"/>
        </w:rPr>
        <w:t>_&lt;dd.mm.</w:t>
      </w:r>
      <w:r w:rsidRPr="007E29F6">
        <w:rPr>
          <w:rFonts w:cs="Times New Roman"/>
          <w:sz w:val="28"/>
        </w:rPr>
        <w:t>yy&gt;</w:t>
      </w:r>
    </w:p>
    <w:p w:rsidR="004C75B6" w:rsidRPr="007E29F6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Time log:</w:t>
      </w:r>
    </w:p>
    <w:p w:rsidR="00B44233" w:rsidRDefault="002E1ED1" w:rsidP="00403F89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>BSS_EffortLog_&lt;First name&gt;&lt;Last Name&gt;_&lt;Week#&gt;</w:t>
      </w:r>
    </w:p>
    <w:p w:rsidR="00B44233" w:rsidRPr="00B44233" w:rsidRDefault="00B44233" w:rsidP="00B44233">
      <w:pPr>
        <w:ind w:left="720"/>
        <w:rPr>
          <w:rFonts w:cs="Times New Roman"/>
          <w:sz w:val="28"/>
        </w:rPr>
      </w:pPr>
      <w:r w:rsidRPr="00B44233">
        <w:rPr>
          <w:rFonts w:cs="Times New Roman"/>
          <w:sz w:val="28"/>
        </w:rPr>
        <w:t xml:space="preserve">Note :  Because in team include 2 members have the same firstname and lastname , so : </w:t>
      </w:r>
      <w:r>
        <w:rPr>
          <w:rFonts w:cs="Times New Roman"/>
          <w:sz w:val="28"/>
        </w:rPr>
        <w:t xml:space="preserve"> _&lt;First name&gt;&lt;Last Name&gt;_</w:t>
      </w:r>
    </w:p>
    <w:p w:rsidR="00B44233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Xuan Thai Hien : HienXuanNguyen</w:t>
      </w:r>
      <w:r w:rsidR="00403F89" w:rsidRPr="00B44233">
        <w:rPr>
          <w:rFonts w:cs="Times New Roman"/>
          <w:b/>
          <w:i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  <w:bookmarkStart w:id="28" w:name="_GoBack"/>
      <w:bookmarkEnd w:id="28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5036430"/>
      <w:r w:rsidRPr="007E29F6">
        <w:rPr>
          <w:rFonts w:ascii="Times New Roman" w:hAnsi="Times New Roman" w:cs="Times New Roman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Word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  <w:tcBorders>
              <w:top w:val="single" w:sz="4" w:space="0" w:color="00A0B8" w:themeColor="accent1"/>
            </w:tcBorders>
          </w:tcPr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7E29F6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bookmarkStart w:id="31" w:name="OLE_LINK5"/>
            <w:bookmarkStart w:id="32" w:name="OLE_LINK6"/>
            <w:r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1"/>
            <w:bookmarkEnd w:id="32"/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Font style: </w:t>
            </w:r>
            <w:r w:rsidR="002E7F32" w:rsidRPr="007E29F6">
              <w:rPr>
                <w:rFonts w:cs="Times New Roman"/>
                <w:sz w:val="28"/>
                <w:szCs w:val="28"/>
              </w:rPr>
              <w:t xml:space="preserve">Normal - </w:t>
            </w:r>
            <w:r w:rsidRPr="007E29F6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sz w:val="28"/>
                <w:szCs w:val="28"/>
              </w:rPr>
              <w:t xml:space="preserve"> (Custom: Color model: RGB, Red: 89, Green: 89, Blue: 89)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color:  </w:t>
            </w:r>
            <w:bookmarkStart w:id="33" w:name="OLE_LINK4"/>
            <w:r w:rsidR="00AA4C59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3"/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7E29F6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color w:val="595959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 (Custom: Color model: RGB, Red: 89, Green: 89, Blue: 89)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Line Color: Light Blue (Custom: Color model: RGB, Red: 0, Green: 160, Blue: 184)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</w:t>
            </w:r>
            <w:r w:rsidR="002E1ED1" w:rsidRPr="007E29F6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7E29F6" w:rsidRDefault="00E816CC" w:rsidP="00C607A3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7E29F6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7E29F6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0779E5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0779E5" w:rsidRPr="007E29F6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:rsidR="000779E5" w:rsidRPr="007E29F6" w:rsidRDefault="000779E5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7E29F6" w:rsidRDefault="000779E5" w:rsidP="00403F89">
            <w:pPr>
              <w:ind w:left="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4" w:name="_Toc372715636"/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2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Word Document Convention</w:t>
      </w:r>
      <w:bookmarkEnd w:id="34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Excel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D94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  <w:tcBorders>
              <w:top w:val="single" w:sz="4" w:space="0" w:color="00A0B8" w:themeColor="accent1"/>
            </w:tcBorders>
          </w:tcPr>
          <w:p w:rsidR="00F8430A" w:rsidRPr="007E29F6" w:rsidRDefault="002E7F3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5" w:name="OLE_LINK12"/>
            <w:r w:rsidRPr="007E29F6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7E29F6">
              <w:rPr>
                <w:rFonts w:cs="Times New Roman"/>
                <w:sz w:val="28"/>
                <w:szCs w:val="28"/>
              </w:rPr>
              <w:t>Times New Roman</w:t>
            </w:r>
            <w:bookmarkEnd w:id="35"/>
          </w:p>
          <w:p w:rsidR="00F8430A" w:rsidRPr="007E29F6" w:rsidRDefault="001421F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</w:t>
            </w:r>
            <w:r w:rsidR="00533BE4" w:rsidRPr="007E29F6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2E7F32" w:rsidRPr="007E29F6">
              <w:rPr>
                <w:rFonts w:cs="Times New Roman"/>
                <w:sz w:val="28"/>
                <w:szCs w:val="28"/>
              </w:rPr>
              <w:t>Blue , Accent 1 (Custom: Color model: RGB, Red: 91, Green: 155, Blue: 213)</w:t>
            </w:r>
          </w:p>
          <w:p w:rsidR="00533BE4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Bold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7E29F6" w:rsidRDefault="001421F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7E29F6" w:rsidRDefault="00F42BE9" w:rsidP="00863204">
            <w:pPr>
              <w:keepNext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  <w:tr w:rsidR="006E1C3E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E1C3E" w:rsidRPr="007E29F6" w:rsidRDefault="006E1C3E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:rsidR="006E1C3E" w:rsidRPr="007E29F6" w:rsidRDefault="006E1C3E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490" w:type="dxa"/>
          </w:tcPr>
          <w:p w:rsidR="006E1C3E" w:rsidRPr="007E29F6" w:rsidRDefault="006E1C3E" w:rsidP="00403F89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excel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6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5036431"/>
      <w:r w:rsidRPr="007E29F6">
        <w:rPr>
          <w:rFonts w:ascii="Times New Roman" w:hAnsi="Times New Roman" w:cs="Times New Roman"/>
          <w:sz w:val="28"/>
          <w:szCs w:val="28"/>
        </w:rPr>
        <w:lastRenderedPageBreak/>
        <w:t>Tool for store and access to the repository</w:t>
      </w:r>
      <w:bookmarkEnd w:id="37"/>
    </w:p>
    <w:p w:rsidR="002167CE" w:rsidRPr="002167CE" w:rsidRDefault="002167CE" w:rsidP="002167CE"/>
    <w:tbl>
      <w:tblPr>
        <w:tblStyle w:val="ReportTable"/>
        <w:tblW w:w="7809" w:type="dxa"/>
        <w:jc w:val="center"/>
        <w:tblInd w:w="285" w:type="dxa"/>
        <w:tblLook w:val="04A0" w:firstRow="1" w:lastRow="0" w:firstColumn="1" w:lastColumn="0" w:noHBand="0" w:noVBand="1"/>
      </w:tblPr>
      <w:tblGrid>
        <w:gridCol w:w="1223"/>
        <w:gridCol w:w="129"/>
        <w:gridCol w:w="6462"/>
      </w:tblGrid>
      <w:tr w:rsidR="00D92BD7" w:rsidRPr="00DE3128" w:rsidTr="0014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586" w:type="dxa"/>
            <w:gridSpan w:val="2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hideMark/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8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8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1435"/>
        <w:gridCol w:w="6462"/>
      </w:tblGrid>
      <w:tr w:rsidR="00915F8F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5649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</w:tcBorders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5649" w:type="dxa"/>
            <w:tcBorders>
              <w:top w:val="single" w:sz="4" w:space="0" w:color="00A0B8" w:themeColor="accent1"/>
            </w:tcBorders>
          </w:tcPr>
          <w:p w:rsidR="00915F8F" w:rsidRPr="007E29F6" w:rsidRDefault="002E1ED1" w:rsidP="00915F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5649" w:type="dxa"/>
          </w:tcPr>
          <w:p w:rsidR="00915F8F" w:rsidRPr="007E29F6" w:rsidRDefault="001421F2" w:rsidP="00A23E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5036432"/>
      <w:r w:rsidRPr="007E29F6">
        <w:rPr>
          <w:rFonts w:ascii="Times New Roman" w:hAnsi="Times New Roman" w:cs="Times New Roman"/>
          <w:sz w:val="28"/>
          <w:szCs w:val="28"/>
        </w:rPr>
        <w:t xml:space="preserve">Tool for </w:t>
      </w:r>
      <w:r w:rsidR="005B1D2D" w:rsidRPr="007E29F6">
        <w:rPr>
          <w:rFonts w:ascii="Times New Roman" w:hAnsi="Times New Roman" w:cs="Times New Roman"/>
          <w:sz w:val="28"/>
          <w:szCs w:val="28"/>
        </w:rPr>
        <w:t>testing</w:t>
      </w:r>
      <w:bookmarkEnd w:id="39"/>
    </w:p>
    <w:p w:rsidR="00DE1A2C" w:rsidRPr="00DE1A2C" w:rsidRDefault="00DE1A2C" w:rsidP="00DE1A2C"/>
    <w:tbl>
      <w:tblPr>
        <w:tblStyle w:val="ReportTable"/>
        <w:tblW w:w="7870" w:type="dxa"/>
        <w:jc w:val="center"/>
        <w:tblLook w:val="04A0" w:firstRow="1" w:lastRow="0" w:firstColumn="1" w:lastColumn="0" w:noHBand="0" w:noVBand="1"/>
      </w:tblPr>
      <w:tblGrid>
        <w:gridCol w:w="1352"/>
        <w:gridCol w:w="6518"/>
      </w:tblGrid>
      <w:tr w:rsidR="00D7472E" w:rsidRPr="00DE3128" w:rsidTr="00FC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635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</w:tcBorders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635" w:type="dxa"/>
            <w:tcBorders>
              <w:top w:val="single" w:sz="4" w:space="0" w:color="00A0B8" w:themeColor="accent1"/>
            </w:tcBorders>
          </w:tcPr>
          <w:p w:rsidR="00D7472E" w:rsidRPr="007E29F6" w:rsidRDefault="00D7472E" w:rsidP="00D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635" w:type="dxa"/>
          </w:tcPr>
          <w:p w:rsidR="00D7472E" w:rsidRPr="007E29F6" w:rsidRDefault="00D7472E" w:rsidP="0041737C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2E1ED1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7E29F6">
        <w:rPr>
          <w:rFonts w:eastAsiaTheme="majorEastAsia" w:cs="Times New Roman"/>
          <w:color w:val="00A0B8" w:themeColor="accent1"/>
          <w:sz w:val="28"/>
          <w:szCs w:val="28"/>
        </w:rPr>
        <w:t>Tools for editing documents</w:t>
      </w:r>
    </w:p>
    <w:tbl>
      <w:tblPr>
        <w:tblStyle w:val="ReportTable"/>
        <w:tblW w:w="7873" w:type="dxa"/>
        <w:jc w:val="center"/>
        <w:tblLook w:val="04A0" w:firstRow="1" w:lastRow="0" w:firstColumn="1" w:lastColumn="0" w:noHBand="0" w:noVBand="1"/>
      </w:tblPr>
      <w:tblGrid>
        <w:gridCol w:w="5125"/>
        <w:gridCol w:w="2748"/>
      </w:tblGrid>
      <w:tr w:rsidR="00D943AD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4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2300A4">
        <w:trPr>
          <w:trHeight w:val="1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2748" w:type="dxa"/>
            <w:tcBorders>
              <w:top w:val="single" w:sz="4" w:space="0" w:color="00A0B8" w:themeColor="accent1"/>
            </w:tcBorders>
          </w:tcPr>
          <w:p w:rsidR="00B44233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0" w:name="_Toc372715638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4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editing document</w:t>
      </w:r>
      <w:bookmarkEnd w:id="40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5036433"/>
      <w:r w:rsidRPr="007E29F6">
        <w:rPr>
          <w:rFonts w:ascii="Times New Roman" w:hAnsi="Times New Roman" w:cs="Times New Roman"/>
          <w:sz w:val="28"/>
          <w:szCs w:val="28"/>
        </w:rPr>
        <w:t>Tools for product development</w:t>
      </w:r>
      <w:bookmarkEnd w:id="41"/>
    </w:p>
    <w:tbl>
      <w:tblPr>
        <w:tblStyle w:val="ReportTable"/>
        <w:tblW w:w="7963" w:type="dxa"/>
        <w:jc w:val="center"/>
        <w:tblLook w:val="04A0" w:firstRow="1" w:lastRow="0" w:firstColumn="1" w:lastColumn="0" w:noHBand="0" w:noVBand="1"/>
      </w:tblPr>
      <w:tblGrid>
        <w:gridCol w:w="5125"/>
        <w:gridCol w:w="2838"/>
      </w:tblGrid>
      <w:tr w:rsidR="00413523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83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413523" w:rsidRPr="007E29F6" w:rsidRDefault="0081226B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ATOM</w:t>
            </w:r>
          </w:p>
        </w:tc>
        <w:tc>
          <w:tcPr>
            <w:tcW w:w="2838" w:type="dxa"/>
            <w:tcBorders>
              <w:top w:val="single" w:sz="4" w:space="0" w:color="00A0B8" w:themeColor="accent1"/>
            </w:tcBorders>
          </w:tcPr>
          <w:p w:rsidR="00413523" w:rsidRPr="007E29F6" w:rsidRDefault="00413523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2" w:name="_Toc372715639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5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product development</w:t>
      </w:r>
      <w:bookmarkEnd w:id="42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3" w:name="_Toc465036434"/>
      <w:r w:rsidRPr="007E29F6">
        <w:rPr>
          <w:rFonts w:ascii="Times New Roman" w:hAnsi="Times New Roman" w:cs="Times New Roman"/>
          <w:sz w:val="28"/>
          <w:szCs w:val="28"/>
        </w:rPr>
        <w:t>Organize folders to store document</w:t>
      </w:r>
      <w:bookmarkEnd w:id="43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All the documents of this project are stored </w:t>
      </w:r>
      <w:r w:rsidR="00815EFD">
        <w:rPr>
          <w:rFonts w:cs="Times New Roman"/>
          <w:sz w:val="28"/>
          <w:szCs w:val="28"/>
        </w:rPr>
        <w:t>Github</w:t>
      </w:r>
      <w:r w:rsidRPr="007E29F6">
        <w:rPr>
          <w:rFonts w:cs="Times New Roman"/>
          <w:sz w:val="28"/>
          <w:szCs w:val="28"/>
        </w:rPr>
        <w:t>[Capstone Project]. The following table describes organization and structure folders:</w:t>
      </w:r>
    </w:p>
    <w:tbl>
      <w:tblPr>
        <w:tblStyle w:val="LightList-Accent4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50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546D20" w:rsidRPr="007E29F6" w:rsidRDefault="00546D20" w:rsidP="002E29F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Root folder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546D20" w:rsidRPr="007E29F6" w:rsidRDefault="00546D20" w:rsidP="002E29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7E29F6" w:rsidRDefault="00546D20" w:rsidP="002E2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Description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  <w:vAlign w:val="center"/>
          </w:tcPr>
          <w:p w:rsidR="0042784F" w:rsidRPr="007E29F6" w:rsidRDefault="00EB5F37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E76A2D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  <w:vAlign w:val="center"/>
          </w:tcPr>
          <w:p w:rsidR="00E76A2D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7E29F6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4" w:name="OLE_LINK23"/>
            <w:bookmarkStart w:id="45" w:name="OLE_LINK24"/>
            <w:r w:rsidRPr="007E29F6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4"/>
            <w:bookmarkEnd w:id="45"/>
          </w:p>
        </w:tc>
      </w:tr>
      <w:tr w:rsidR="0042784F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7E29F6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7E29F6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42784F" w:rsidRPr="007E29F6" w:rsidTr="005055F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7E29F6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7E29F6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42784F" w:rsidRPr="007E29F6" w:rsidTr="005055F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7E29F6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5B6CB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  <w:vAlign w:val="center"/>
          </w:tcPr>
          <w:p w:rsidR="005B6CB2" w:rsidRPr="007E29F6" w:rsidRDefault="005B6CB2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465033" w:rsidRPr="007E29F6" w:rsidTr="005055F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65033" w:rsidRPr="007E29F6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7E29F6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  <w:vAlign w:val="center"/>
          </w:tcPr>
          <w:p w:rsidR="00465033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465033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65033" w:rsidRPr="007E29F6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  <w:vAlign w:val="center"/>
          </w:tcPr>
          <w:p w:rsidR="00465033" w:rsidRPr="007E29F6" w:rsidRDefault="0046503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EB5F37" w:rsidRPr="007E29F6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  <w:vAlign w:val="center"/>
          </w:tcPr>
          <w:p w:rsidR="00EB5F37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6" w:name="OLE_LINK21"/>
            <w:bookmarkStart w:id="47" w:name="OLE_LINK22"/>
            <w:r w:rsidRPr="007E29F6">
              <w:rPr>
                <w:rFonts w:cs="Times New Roman"/>
                <w:sz w:val="28"/>
                <w:szCs w:val="28"/>
              </w:rPr>
              <w:t>Contains</w:t>
            </w:r>
            <w:r w:rsidR="005055F0" w:rsidRPr="007E29F6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7E29F6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6"/>
            <w:bookmarkEnd w:id="47"/>
          </w:p>
        </w:tc>
      </w:tr>
      <w:tr w:rsidR="00EB5F37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0839C1" w:rsidRPr="007E29F6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7E29F6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7E29F6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364E6A" w:rsidRPr="007E29F6" w:rsidTr="005055F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364E6A" w:rsidRPr="007E29F6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364E6A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7E29F6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  <w:vAlign w:val="center"/>
          </w:tcPr>
          <w:p w:rsidR="00364E6A" w:rsidRPr="007E29F6" w:rsidRDefault="00364E6A" w:rsidP="006202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0839C1" w:rsidRPr="007E29F6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7E29F6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2784F" w:rsidRPr="007E29F6" w:rsidTr="005055F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8" w:name="_Hlk464222145"/>
            <w:r w:rsidRPr="007E29F6">
              <w:rPr>
                <w:rFonts w:cs="Times New Roman"/>
                <w:sz w:val="28"/>
                <w:szCs w:val="28"/>
              </w:rPr>
              <w:t>5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bookmarkStart w:id="49" w:name="OLE_LINK14"/>
            <w:bookmarkStart w:id="50" w:name="OLE_LINK15"/>
            <w:r w:rsidR="0042784F" w:rsidRPr="007E29F6">
              <w:rPr>
                <w:rFonts w:cs="Times New Roman"/>
                <w:sz w:val="28"/>
                <w:szCs w:val="28"/>
              </w:rPr>
              <w:t>Document Template</w:t>
            </w:r>
            <w:bookmarkEnd w:id="49"/>
            <w:bookmarkEnd w:id="5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8"/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51" w:name="OLE_LINK31"/>
            <w:bookmarkStart w:id="52" w:name="OLE_LINK32"/>
            <w:r w:rsidRPr="007E29F6">
              <w:rPr>
                <w:rFonts w:cs="Times New Roman"/>
                <w:sz w:val="28"/>
                <w:szCs w:val="28"/>
              </w:rPr>
              <w:t>Templates</w:t>
            </w:r>
            <w:bookmarkEnd w:id="51"/>
            <w:bookmarkEnd w:id="52"/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53" w:name="OLE_LINK30"/>
            <w:r w:rsidRPr="007E29F6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3"/>
          </w:p>
        </w:tc>
      </w:tr>
      <w:tr w:rsidR="00714DD2" w:rsidRPr="007E29F6" w:rsidTr="005055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Requirement.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4" w:name="_Hlk4642219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5.4 Architecture &amp; Design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Contains document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 of Architecture &amp; Design</w:t>
            </w:r>
          </w:p>
        </w:tc>
      </w:tr>
      <w:bookmarkEnd w:id="54"/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6. </w:t>
            </w:r>
            <w:bookmarkStart w:id="55" w:name="OLE_LINK16"/>
            <w:r w:rsidRPr="007E29F6">
              <w:rPr>
                <w:rFonts w:cs="Times New Roman"/>
                <w:sz w:val="28"/>
                <w:szCs w:val="28"/>
              </w:rPr>
              <w:t>Reference</w:t>
            </w:r>
            <w:bookmarkEnd w:id="5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  <w:vAlign w:val="center"/>
          </w:tcPr>
          <w:p w:rsidR="00714DD2" w:rsidRPr="007E29F6" w:rsidRDefault="00714DD2" w:rsidP="00426D3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  <w:vAlign w:val="center"/>
          </w:tcPr>
          <w:p w:rsidR="00686F6F" w:rsidRPr="007E29F6" w:rsidRDefault="00686F6F" w:rsidP="00686F6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6" w:name="_Toc372715640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6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 xml:space="preserve">: Folder Structure in </w:t>
      </w:r>
      <w:bookmarkEnd w:id="56"/>
      <w:r w:rsidR="001421F2">
        <w:rPr>
          <w:rFonts w:cs="Times New Roman"/>
          <w:sz w:val="28"/>
          <w:szCs w:val="28"/>
        </w:rPr>
        <w:t>Github</w:t>
      </w:r>
    </w:p>
    <w:p w:rsidR="00884923" w:rsidRPr="00DE3128" w:rsidRDefault="00884923" w:rsidP="00DE3128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tab/>
      </w:r>
      <w:r w:rsidR="00DE3128">
        <w:rPr>
          <w:rFonts w:ascii="Times New Roman" w:hAnsi="Times New Roman" w:cs="Times New Roman"/>
        </w:rPr>
        <w:tab/>
      </w:r>
      <w:bookmarkStart w:id="57" w:name="_Toc465036435"/>
      <w:r w:rsidR="00DE3128" w:rsidRPr="007E29F6">
        <w:rPr>
          <w:rFonts w:ascii="Times New Roman" w:hAnsi="Times New Roman" w:cs="Times New Roman"/>
          <w:sz w:val="28"/>
          <w:szCs w:val="28"/>
        </w:rPr>
        <w:t>3.2.8.</w:t>
      </w:r>
      <w:r w:rsidR="00DE3128">
        <w:rPr>
          <w:rFonts w:ascii="Times New Roman" w:hAnsi="Times New Roman" w:cs="Times New Roman"/>
        </w:rPr>
        <w:tab/>
      </w:r>
      <w:r w:rsidRPr="007E29F6">
        <w:rPr>
          <w:rFonts w:ascii="Times New Roman" w:hAnsi="Times New Roman" w:cs="Times New Roman"/>
          <w:sz w:val="28"/>
          <w:szCs w:val="28"/>
        </w:rPr>
        <w:t>Process</w:t>
      </w:r>
      <w:bookmarkEnd w:id="57"/>
    </w:p>
    <w:p w:rsidR="00884923" w:rsidRDefault="00DE3128" w:rsidP="00DE3128">
      <w:pPr>
        <w:ind w:left="1440" w:firstLine="720"/>
        <w:jc w:val="both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.1</w:t>
      </w:r>
      <w:r w:rsidR="00884923" w:rsidRPr="00DE3128">
        <w:rPr>
          <w:rFonts w:cs="Times New Roman"/>
          <w:color w:val="00A0B8" w:themeColor="accent1"/>
        </w:rPr>
        <w:t xml:space="preserve"> 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Process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to add or modify Capstone Project’s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document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on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Google Drive</w:t>
      </w:r>
    </w:p>
    <w:p w:rsidR="00CD3FE7" w:rsidRPr="009B385C" w:rsidRDefault="00B44233" w:rsidP="009B385C">
      <w:pPr>
        <w:ind w:firstLine="72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>
            <wp:extent cx="5478780" cy="8046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documentsprocess_v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23" w:rsidRDefault="00DE3128" w:rsidP="00DE3128">
      <w:pPr>
        <w:ind w:left="1440" w:firstLine="720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lastRenderedPageBreak/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.2</w:t>
      </w:r>
      <w:r w:rsidR="00884923" w:rsidRPr="00DE3128">
        <w:rPr>
          <w:rFonts w:cs="Times New Roman"/>
          <w:color w:val="00A0B8" w:themeColor="accent1"/>
          <w:szCs w:val="24"/>
        </w:rPr>
        <w:t xml:space="preserve"> </w:t>
      </w:r>
      <w:r w:rsidR="001C0255" w:rsidRPr="007E29F6">
        <w:rPr>
          <w:rFonts w:cs="Times New Roman"/>
          <w:color w:val="00A0B8" w:themeColor="accent1"/>
          <w:sz w:val="28"/>
          <w:szCs w:val="28"/>
        </w:rPr>
        <w:t>Process submit document to Github repository</w:t>
      </w:r>
    </w:p>
    <w:p w:rsidR="001421F2" w:rsidRDefault="001421F2" w:rsidP="00DE3128">
      <w:pPr>
        <w:ind w:left="1440" w:firstLine="720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3511497" cy="7391400"/>
            <wp:effectExtent l="0" t="0" r="0" b="0"/>
            <wp:docPr id="3" name="Picture 3" descr="C:\Users\Khoi Nguyen\Downloads\implementation 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 Nguyen\Downloads\implementation proces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07" cy="7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8" w:rsidRPr="00DE3128" w:rsidRDefault="00DE3128" w:rsidP="00DE3128">
      <w:pPr>
        <w:ind w:left="720" w:firstLine="720"/>
        <w:rPr>
          <w:rFonts w:cs="Times New Roman"/>
        </w:rPr>
      </w:pP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8" w:name="_Toc465036436"/>
      <w:r w:rsidRPr="007E29F6">
        <w:rPr>
          <w:rFonts w:ascii="Times New Roman" w:hAnsi="Times New Roman" w:cs="Times New Roman"/>
          <w:sz w:val="32"/>
          <w:szCs w:val="32"/>
        </w:rPr>
        <w:t>Artifact Life Cycl</w:t>
      </w:r>
      <w:r w:rsidR="00884923" w:rsidRPr="007E29F6">
        <w:rPr>
          <w:rFonts w:ascii="Times New Roman" w:hAnsi="Times New Roman" w:cs="Times New Roman"/>
          <w:sz w:val="32"/>
          <w:szCs w:val="32"/>
        </w:rPr>
        <w:t>e</w:t>
      </w:r>
      <w:bookmarkEnd w:id="5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ReportTable"/>
        <w:tblW w:w="9895" w:type="dxa"/>
        <w:jc w:val="center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3A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3A4DEF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  <w:tcBorders>
              <w:top w:val="single" w:sz="4" w:space="0" w:color="00A0B8" w:themeColor="accent1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FC0668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  <w:tcBorders>
              <w:top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9D32C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7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9" w:name="_Toc465036437"/>
      <w:r w:rsidRPr="007E29F6">
        <w:rPr>
          <w:rFonts w:ascii="Times New Roman" w:hAnsi="Times New Roman" w:cs="Times New Roman"/>
          <w:sz w:val="32"/>
        </w:rPr>
        <w:lastRenderedPageBreak/>
        <w:t>Manage version</w:t>
      </w:r>
      <w:bookmarkEnd w:id="5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0" w:name="_Toc465036438"/>
      <w:bookmarkStart w:id="61" w:name="_Toc265800119"/>
      <w:bookmarkStart w:id="62" w:name="_Toc269471320"/>
      <w:bookmarkStart w:id="63" w:name="_Toc326770004"/>
      <w:r w:rsidRPr="007E29F6">
        <w:rPr>
          <w:rFonts w:ascii="Times New Roman" w:hAnsi="Times New Roman" w:cs="Times New Roman"/>
          <w:sz w:val="28"/>
          <w:szCs w:val="28"/>
        </w:rPr>
        <w:t xml:space="preserve">Update Status Change </w:t>
      </w:r>
      <w:r w:rsidR="00FB4B5B" w:rsidRPr="007E29F6">
        <w:rPr>
          <w:rFonts w:ascii="Times New Roman" w:hAnsi="Times New Roman" w:cs="Times New Roman"/>
          <w:sz w:val="28"/>
          <w:szCs w:val="28"/>
        </w:rPr>
        <w:t>of</w:t>
      </w:r>
      <w:r w:rsidRPr="007E29F6">
        <w:rPr>
          <w:rFonts w:ascii="Times New Roman" w:hAnsi="Times New Roman" w:cs="Times New Roman"/>
          <w:sz w:val="28"/>
          <w:szCs w:val="28"/>
        </w:rPr>
        <w:t xml:space="preserve"> </w:t>
      </w:r>
      <w:r w:rsidR="00FB4B5B" w:rsidRPr="007E29F6">
        <w:rPr>
          <w:rFonts w:ascii="Times New Roman" w:hAnsi="Times New Roman" w:cs="Times New Roman"/>
          <w:sz w:val="28"/>
          <w:szCs w:val="28"/>
        </w:rPr>
        <w:t>the</w:t>
      </w:r>
      <w:r w:rsidRPr="007E29F6">
        <w:rPr>
          <w:rFonts w:ascii="Times New Roman" w:hAnsi="Times New Roman" w:cs="Times New Roman"/>
          <w:sz w:val="28"/>
          <w:szCs w:val="28"/>
        </w:rPr>
        <w:t xml:space="preserve"> Document (Revision Table)</w:t>
      </w:r>
      <w:bookmarkEnd w:id="60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LightList-Accent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shd w:val="clear" w:color="auto" w:fill="00ADDC" w:themeFill="accent4"/>
          </w:tcPr>
          <w:p w:rsidR="009E4E83" w:rsidRPr="007E29F6" w:rsidRDefault="00426D32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Version</w:t>
            </w:r>
          </w:p>
        </w:tc>
      </w:tr>
      <w:tr w:rsidR="009E4E83" w:rsidRPr="007E29F6" w:rsidTr="007E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  <w:vAlign w:val="center"/>
          </w:tcPr>
          <w:p w:rsidR="009E4E83" w:rsidRPr="007E29F6" w:rsidRDefault="009E4E8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  <w:vAlign w:val="center"/>
          </w:tcPr>
          <w:p w:rsidR="009E4E83" w:rsidRPr="007E29F6" w:rsidRDefault="007A52AD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</w:t>
            </w:r>
            <w:r w:rsidR="00965318" w:rsidRPr="007E29F6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7E29F6" w:rsidRDefault="001254B5" w:rsidP="00426D32">
      <w:pPr>
        <w:pStyle w:val="Caption"/>
        <w:jc w:val="center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Pr="007E29F6">
        <w:rPr>
          <w:rFonts w:cs="Times New Roman"/>
          <w:noProof/>
          <w:sz w:val="28"/>
          <w:szCs w:val="28"/>
        </w:rPr>
        <w:t>8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Update version to revision table</w:t>
      </w:r>
    </w:p>
    <w:p w:rsidR="00426D32" w:rsidRPr="007E29F6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7E29F6">
        <w:rPr>
          <w:rFonts w:cs="Times New Roman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4" w:name="_Toc465036439"/>
      <w:r w:rsidRPr="007E29F6">
        <w:rPr>
          <w:rFonts w:ascii="Times New Roman" w:hAnsi="Times New Roman" w:cs="Times New Roman"/>
          <w:sz w:val="28"/>
          <w:szCs w:val="28"/>
        </w:rPr>
        <w:t>Set Version for Document</w:t>
      </w:r>
      <w:bookmarkEnd w:id="64"/>
    </w:p>
    <w:p w:rsidR="000D7A4A" w:rsidRPr="000D7A4A" w:rsidRDefault="001254B5" w:rsidP="000D7A4A">
      <w:p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>
        <w:rPr>
          <w:rFonts w:cs="Times New Roman"/>
          <w:sz w:val="28"/>
          <w:szCs w:val="28"/>
        </w:rPr>
        <w:t>the same or different versions.</w:t>
      </w:r>
    </w:p>
    <w:p w:rsidR="001254B5" w:rsidRPr="009B385C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Number of document version i</w:t>
      </w:r>
      <w:r w:rsidR="00965318" w:rsidRPr="007E29F6">
        <w:rPr>
          <w:rFonts w:cs="Times New Roman"/>
          <w:sz w:val="28"/>
          <w:szCs w:val="28"/>
        </w:rPr>
        <w:t>ncluding the 3 – digit format: va.b</w:t>
      </w:r>
      <w:r w:rsidRPr="007E29F6">
        <w:rPr>
          <w:rFonts w:cs="Times New Roman"/>
          <w:sz w:val="28"/>
          <w:szCs w:val="28"/>
        </w:rPr>
        <w:t xml:space="preserve"> The first version of the document (after review and approval the first time) brought the number </w:t>
      </w:r>
      <w:r w:rsidR="00965318" w:rsidRPr="007E29F6">
        <w:rPr>
          <w:rFonts w:cs="Times New Roman"/>
          <w:sz w:val="28"/>
          <w:szCs w:val="28"/>
        </w:rPr>
        <w:t>v</w:t>
      </w:r>
      <w:r w:rsidRPr="007E29F6">
        <w:rPr>
          <w:rFonts w:cs="Times New Roman"/>
          <w:sz w:val="28"/>
          <w:szCs w:val="28"/>
        </w:rPr>
        <w:t>1.0 (Version 1.0)</w:t>
      </w:r>
    </w:p>
    <w:p w:rsidR="001254B5" w:rsidRPr="007E29F6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the document was upgraded </w:t>
      </w:r>
      <w:r w:rsidR="001254B5" w:rsidRPr="007E29F6">
        <w:rPr>
          <w:rFonts w:cs="Times New Roman"/>
          <w:sz w:val="28"/>
          <w:szCs w:val="28"/>
        </w:rPr>
        <w:t xml:space="preserve">level will have b version number increase, respectively: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1,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2,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3,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>4 ... (Version a.1, Version a.2, Version a</w:t>
      </w:r>
      <w:r>
        <w:rPr>
          <w:rFonts w:cs="Times New Roman"/>
          <w:sz w:val="28"/>
          <w:szCs w:val="28"/>
        </w:rPr>
        <w:t>.</w:t>
      </w:r>
      <w:r w:rsidR="001254B5" w:rsidRPr="007E29F6">
        <w:rPr>
          <w:rFonts w:cs="Times New Roman"/>
          <w:sz w:val="28"/>
          <w:szCs w:val="28"/>
        </w:rPr>
        <w:t>3 ...</w:t>
      </w:r>
      <w:r>
        <w:rPr>
          <w:rFonts w:cs="Times New Roman"/>
          <w:sz w:val="28"/>
          <w:szCs w:val="28"/>
        </w:rPr>
        <w:t xml:space="preserve"> </w:t>
      </w:r>
      <w:r w:rsidRPr="007E29F6">
        <w:rPr>
          <w:rFonts w:cs="Times New Roman"/>
          <w:sz w:val="28"/>
          <w:szCs w:val="28"/>
        </w:rPr>
        <w:t>Version a</w:t>
      </w:r>
      <w:r>
        <w:rPr>
          <w:rFonts w:cs="Times New Roman"/>
          <w:sz w:val="28"/>
          <w:szCs w:val="28"/>
        </w:rPr>
        <w:t>.9 -</w:t>
      </w:r>
      <w:r w:rsidR="00EE35A1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Version a + 1.0 </w:t>
      </w:r>
      <w:r w:rsidR="001254B5" w:rsidRPr="007E29F6">
        <w:rPr>
          <w:rFonts w:cs="Times New Roman"/>
          <w:sz w:val="28"/>
          <w:szCs w:val="28"/>
        </w:rPr>
        <w:t>)</w:t>
      </w: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5" w:name="_Toc465036440"/>
      <w:bookmarkEnd w:id="61"/>
      <w:bookmarkEnd w:id="62"/>
      <w:bookmarkEnd w:id="63"/>
      <w:r w:rsidRPr="007E29F6">
        <w:rPr>
          <w:rFonts w:ascii="Times New Roman" w:hAnsi="Times New Roman" w:cs="Times New Roman"/>
          <w:sz w:val="36"/>
        </w:rPr>
        <w:t xml:space="preserve">APPENDIX </w:t>
      </w:r>
      <w:r w:rsidR="005B439C" w:rsidRPr="007E29F6">
        <w:rPr>
          <w:rFonts w:ascii="Times New Roman" w:hAnsi="Times New Roman" w:cs="Times New Roman"/>
          <w:sz w:val="36"/>
        </w:rPr>
        <w:t>A</w:t>
      </w:r>
      <w:r w:rsidRPr="007E29F6">
        <w:rPr>
          <w:rFonts w:ascii="Times New Roman" w:hAnsi="Times New Roman" w:cs="Times New Roman"/>
          <w:sz w:val="36"/>
        </w:rPr>
        <w:t>: REFERENCES</w:t>
      </w:r>
      <w:bookmarkEnd w:id="6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7F7" w:rsidRDefault="002237F7">
      <w:pPr>
        <w:spacing w:before="0" w:after="0" w:line="240" w:lineRule="auto"/>
      </w:pPr>
      <w:r>
        <w:separator/>
      </w:r>
    </w:p>
  </w:endnote>
  <w:endnote w:type="continuationSeparator" w:id="0">
    <w:p w:rsidR="002237F7" w:rsidRDefault="002237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1226B" w:rsidRDefault="008122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D48" w:rsidRPr="00383D4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1226B" w:rsidRPr="00F25C85" w:rsidRDefault="0081226B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226B" w:rsidRPr="00D567EE" w:rsidRDefault="002237F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414ED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81226B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1226B" w:rsidRPr="00D567EE" w:rsidRDefault="0093721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1226B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81226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1226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81226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414ED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81226B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7F7" w:rsidRDefault="002237F7">
      <w:pPr>
        <w:spacing w:before="0" w:after="0" w:line="240" w:lineRule="auto"/>
      </w:pPr>
      <w:r>
        <w:separator/>
      </w:r>
    </w:p>
  </w:footnote>
  <w:footnote w:type="continuationSeparator" w:id="0">
    <w:p w:rsidR="002237F7" w:rsidRDefault="002237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Pr="00D567EE" w:rsidRDefault="002237F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226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 w:rsidR="0081226B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414ED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D7A4A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237F7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48"/>
    <w:rsid w:val="00383DA4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A1669"/>
    <w:rsid w:val="007A52AD"/>
    <w:rsid w:val="007A5402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A7B08"/>
    <w:rsid w:val="008B6BF2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44233"/>
    <w:rsid w:val="00B53DCC"/>
    <w:rsid w:val="00B6356E"/>
    <w:rsid w:val="00B76AEA"/>
    <w:rsid w:val="00B7714D"/>
    <w:rsid w:val="00B82DDE"/>
    <w:rsid w:val="00B90044"/>
    <w:rsid w:val="00B92EBA"/>
    <w:rsid w:val="00B93E51"/>
    <w:rsid w:val="00BE04CA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42DE"/>
    <w:rsid w:val="00EB5F37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8697A-FFB3-4D33-B154-0FA309C3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211</TotalTime>
  <Pages>20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23</cp:revision>
  <dcterms:created xsi:type="dcterms:W3CDTF">2016-10-22T04:57:00Z</dcterms:created>
  <dcterms:modified xsi:type="dcterms:W3CDTF">2016-11-02T05:06:00Z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
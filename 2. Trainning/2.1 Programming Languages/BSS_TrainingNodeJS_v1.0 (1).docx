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17A" w:rsidRPr="00DE312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E312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C31EBC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B15BB">
                <w:rPr>
                  <w:rFonts w:ascii="Times New Roman" w:hAnsi="Times New Roman" w:cs="Times New Roman"/>
                </w:rPr>
                <w:t>Training Document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C31EBC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367864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DE3128" w:rsidRDefault="008B15BB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DE3128" w:rsidRDefault="008B15BB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="002E3E8B" w:rsidRPr="00DE3128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DE3128" w:rsidRDefault="008B15BB" w:rsidP="008B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Training Node-JS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DE3128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DE3128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525" w:type="dxa"/>
          </w:tcPr>
          <w:p w:rsidR="00554E70" w:rsidRPr="00DE3128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B722E8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5367864" w:history="1">
            <w:r w:rsidR="00B722E8" w:rsidRPr="0004104F">
              <w:rPr>
                <w:rStyle w:val="Hyperlink"/>
                <w:rFonts w:cs="Times New Roman"/>
              </w:rPr>
              <w:t>Revision Table</w:t>
            </w:r>
            <w:r w:rsidR="00B722E8">
              <w:rPr>
                <w:webHidden/>
              </w:rPr>
              <w:tab/>
            </w:r>
            <w:r w:rsidR="00B722E8">
              <w:rPr>
                <w:webHidden/>
              </w:rPr>
              <w:fldChar w:fldCharType="begin"/>
            </w:r>
            <w:r w:rsidR="00B722E8">
              <w:rPr>
                <w:webHidden/>
              </w:rPr>
              <w:instrText xml:space="preserve"> PAGEREF _Toc465367864 \h </w:instrText>
            </w:r>
            <w:r w:rsidR="00B722E8">
              <w:rPr>
                <w:webHidden/>
              </w:rPr>
            </w:r>
            <w:r w:rsidR="00B722E8">
              <w:rPr>
                <w:webHidden/>
              </w:rPr>
              <w:fldChar w:fldCharType="separate"/>
            </w:r>
            <w:r w:rsidR="00B722E8">
              <w:rPr>
                <w:webHidden/>
              </w:rPr>
              <w:t>1</w:t>
            </w:r>
            <w:r w:rsidR="00B722E8">
              <w:rPr>
                <w:webHidden/>
              </w:rPr>
              <w:fldChar w:fldCharType="end"/>
            </w:r>
          </w:hyperlink>
        </w:p>
        <w:p w:rsidR="00B722E8" w:rsidRDefault="00B722E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367865" w:history="1">
            <w:r w:rsidRPr="0004104F">
              <w:rPr>
                <w:rStyle w:val="Hyperlink"/>
              </w:rPr>
              <w:t>Lệnh Window Command Line Thông Dụng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_Toc465367865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722E8" w:rsidRDefault="00B722E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367866" w:history="1">
            <w:r w:rsidRPr="0004104F">
              <w:rPr>
                <w:rStyle w:val="Hyperlink"/>
                <w:noProof/>
                <w:lang w:eastAsia="en-US"/>
              </w:rPr>
              <w:t>Bài 1: viết chương trình quản lý sinh viên đơn giản bằng NodeJS gồm các chức năng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367867" w:history="1">
            <w:r w:rsidRPr="0004104F">
              <w:rPr>
                <w:rStyle w:val="Hyperlink"/>
                <w:noProof/>
              </w:rPr>
              <w:t>Load thư viện: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367868" w:history="1">
            <w:r w:rsidRPr="0004104F">
              <w:rPr>
                <w:rStyle w:val="Hyperlink"/>
                <w:noProof/>
              </w:rPr>
              <w:t>Lấy danh sách sinh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367869" w:history="1">
            <w:r w:rsidRPr="0004104F">
              <w:rPr>
                <w:rStyle w:val="Hyperlink"/>
                <w:noProof/>
              </w:rPr>
              <w:t>Lấy chi tiết một sinh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367870" w:history="1">
            <w:r w:rsidRPr="0004104F">
              <w:rPr>
                <w:rStyle w:val="Hyperlink"/>
                <w:noProof/>
              </w:rPr>
              <w:t>Thêm một sinh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367871" w:history="1">
            <w:r w:rsidRPr="0004104F">
              <w:rPr>
                <w:rStyle w:val="Hyperlink"/>
                <w:noProof/>
              </w:rPr>
              <w:t>Xóa sinh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367872" w:history="1">
            <w:r w:rsidRPr="0004104F">
              <w:rPr>
                <w:rStyle w:val="Hyperlink"/>
                <w:noProof/>
              </w:rPr>
              <w:t>Sửa sinh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367873" w:history="1">
            <w:r w:rsidRPr="0004104F">
              <w:rPr>
                <w:rStyle w:val="Hyperlink"/>
                <w:noProof/>
              </w:rPr>
              <w:t>Hiển thị danh sách sinh viên: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367874" w:history="1">
            <w:r w:rsidRPr="0004104F">
              <w:rPr>
                <w:rStyle w:val="Hyperlink"/>
                <w:noProof/>
              </w:rPr>
              <w:t>Cách sử dụng thư viện trên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367875" w:history="1">
            <w:r w:rsidRPr="0004104F">
              <w:rPr>
                <w:rStyle w:val="Hyperlink"/>
                <w:noProof/>
              </w:rPr>
              <w:t>Bài 2: Thực tập với webserver: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367876" w:history="1">
            <w:r w:rsidRPr="0004104F">
              <w:rPr>
                <w:rStyle w:val="Hyperlink"/>
                <w:noProof/>
              </w:rPr>
              <w:t>Mã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367877" w:history="1">
            <w:r w:rsidRPr="0004104F">
              <w:rPr>
                <w:rStyle w:val="Hyperlink"/>
                <w:noProof/>
              </w:rPr>
              <w:t>Chạy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367878" w:history="1">
            <w:r w:rsidRPr="0004104F">
              <w:rPr>
                <w:rStyle w:val="Hyperlink"/>
                <w:noProof/>
              </w:rPr>
              <w:t>Chạy trên browser: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367879" w:history="1">
            <w:r w:rsidRPr="0004104F">
              <w:rPr>
                <w:rStyle w:val="Hyperlink"/>
                <w:noProof/>
              </w:rPr>
              <w:t>Truy cập một file trên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_Toc465367879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2E8" w:rsidRDefault="00B722E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367880" w:history="1">
            <w:r w:rsidRPr="0004104F">
              <w:rPr>
                <w:rStyle w:val="Hyperlink"/>
              </w:rPr>
              <w:t>Referece: http://freetuts.net/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_Toc465367880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C31EBC" w:rsidRDefault="00DF6A47" w:rsidP="00C31EBC">
      <w:pPr>
        <w:pStyle w:val="Heading1"/>
      </w:pPr>
      <w:r w:rsidRPr="00DE3128">
        <w:br w:type="page"/>
      </w:r>
      <w:bookmarkStart w:id="6" w:name="_Toc465367865"/>
      <w:r w:rsidR="00C31EBC" w:rsidRPr="00C31EBC">
        <w:lastRenderedPageBreak/>
        <w:t>Lệnh</w:t>
      </w:r>
      <w:r w:rsidR="00C31EBC">
        <w:t xml:space="preserve"> </w:t>
      </w:r>
      <w:r w:rsidR="00C31EBC" w:rsidRPr="00C31EBC">
        <w:t>Window Command Line Thông Dụng</w:t>
      </w:r>
      <w:bookmarkEnd w:id="6"/>
    </w:p>
    <w:tbl>
      <w:tblPr>
        <w:tblStyle w:val="GridTable1Light-Accent1"/>
        <w:tblW w:w="12315" w:type="dxa"/>
        <w:tblLook w:val="04A0" w:firstRow="1" w:lastRow="0" w:firstColumn="1" w:lastColumn="0" w:noHBand="0" w:noVBand="1"/>
      </w:tblPr>
      <w:tblGrid>
        <w:gridCol w:w="1301"/>
        <w:gridCol w:w="11014"/>
      </w:tblGrid>
      <w:tr w:rsidR="00C31EBC" w:rsidRPr="00C31EBC" w:rsidTr="00C31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rPr>
                <w:rFonts w:ascii="Helvetica" w:eastAsia="Times New Roman" w:hAnsi="Helvetica" w:cs="Helvetica"/>
                <w:color w:val="40454D"/>
                <w:sz w:val="21"/>
                <w:szCs w:val="21"/>
                <w:lang w:eastAsia="en-US"/>
              </w:rPr>
            </w:pPr>
            <w:proofErr w:type="spellStart"/>
            <w:r w:rsidRPr="00C31EBC">
              <w:rPr>
                <w:rFonts w:ascii="Helvetica" w:eastAsia="Times New Roman" w:hAnsi="Helvetica" w:cs="Helvetica"/>
                <w:color w:val="40454D"/>
                <w:sz w:val="21"/>
                <w:szCs w:val="21"/>
                <w:lang w:eastAsia="en-US"/>
              </w:rPr>
              <w:t>Lệnh</w:t>
            </w:r>
            <w:proofErr w:type="spellEnd"/>
          </w:p>
        </w:tc>
        <w:tc>
          <w:tcPr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40454D"/>
                <w:sz w:val="21"/>
                <w:szCs w:val="21"/>
                <w:lang w:eastAsia="en-US"/>
              </w:rPr>
            </w:pPr>
            <w:r w:rsidRPr="00C31EBC">
              <w:rPr>
                <w:rFonts w:ascii="Helvetica" w:eastAsia="Times New Roman" w:hAnsi="Helvetica" w:cs="Helvetica"/>
                <w:color w:val="40454D"/>
                <w:sz w:val="21"/>
                <w:szCs w:val="21"/>
                <w:lang w:eastAsia="en-US"/>
              </w:rPr>
              <w:t xml:space="preserve">Ý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40454D"/>
                <w:sz w:val="21"/>
                <w:szCs w:val="21"/>
                <w:lang w:eastAsia="en-US"/>
              </w:rPr>
              <w:t>nghĩa</w:t>
            </w:r>
            <w:proofErr w:type="spellEnd"/>
          </w:p>
        </w:tc>
      </w:tr>
      <w:tr w:rsidR="00C31EBC" w:rsidRPr="00C31EBC" w:rsidTr="00C3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cd</w:t>
            </w:r>
          </w:p>
        </w:tc>
        <w:tc>
          <w:tcPr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Change Directory: Di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chuyển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qua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lại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giữa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các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Folder. </w:t>
            </w:r>
            <w:proofErr w:type="spellStart"/>
            <w:proofErr w:type="gram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nếu</w:t>
            </w:r>
            <w:proofErr w:type="spellEnd"/>
            <w:proofErr w:type="gram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di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chuyển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vào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folder con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thì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chỉ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cần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gõ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 xml:space="preserve">cd </w:t>
            </w:r>
            <w:proofErr w:type="spellStart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tenfolder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,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còn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di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chuyển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ngược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lại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thì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gõ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cd ..</w:t>
            </w:r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.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Nếu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bạn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muốn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đổi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ổ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đĩa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thì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gõ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proofErr w:type="spellStart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tenodia</w:t>
            </w:r>
            <w:proofErr w:type="spellEnd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:</w:t>
            </w:r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,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ví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dụ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D:</w:t>
            </w:r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.</w:t>
            </w:r>
          </w:p>
        </w:tc>
      </w:tr>
      <w:tr w:rsidR="00C31EBC" w:rsidRPr="00C31EBC" w:rsidTr="00C3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dir</w:t>
            </w:r>
            <w:proofErr w:type="spellEnd"/>
          </w:p>
        </w:tc>
        <w:tc>
          <w:tcPr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Liệt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kê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danh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sách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các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folder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và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file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nằm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trong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folder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hiện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tại</w:t>
            </w:r>
            <w:proofErr w:type="spellEnd"/>
          </w:p>
        </w:tc>
      </w:tr>
      <w:tr w:rsidR="00C31EBC" w:rsidRPr="00C31EBC" w:rsidTr="00C3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mkdir</w:t>
            </w:r>
            <w:proofErr w:type="spellEnd"/>
          </w:p>
        </w:tc>
        <w:tc>
          <w:tcPr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Tạo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một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folder con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mới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.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Ví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dụ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proofErr w:type="spellStart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mkdir</w:t>
            </w:r>
            <w:proofErr w:type="spellEnd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freetuts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thì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sẽ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tạo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folder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mới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tên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là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freetuts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.</w:t>
            </w:r>
          </w:p>
        </w:tc>
      </w:tr>
      <w:tr w:rsidR="00C31EBC" w:rsidRPr="00C31EBC" w:rsidTr="00C3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rmdir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hoặc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rd</w:t>
            </w:r>
            <w:proofErr w:type="spellEnd"/>
          </w:p>
        </w:tc>
        <w:tc>
          <w:tcPr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Xóa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folder con.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Ví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dụ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proofErr w:type="spellStart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rmdir</w:t>
            </w:r>
            <w:proofErr w:type="spellEnd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freetuts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thì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sẽ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xóa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folder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freetuts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.</w:t>
            </w:r>
          </w:p>
        </w:tc>
      </w:tr>
      <w:tr w:rsidR="00C31EBC" w:rsidRPr="00C31EBC" w:rsidTr="00C3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echo</w:t>
            </w:r>
          </w:p>
        </w:tc>
        <w:tc>
          <w:tcPr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In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một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giá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trị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ra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ngoài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màn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hình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.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Ví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dụ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 xml:space="preserve">echo </w:t>
            </w:r>
            <w:proofErr w:type="spellStart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freetuts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thì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sẽ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in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ra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chữ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freetuts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.</w:t>
            </w:r>
          </w:p>
        </w:tc>
      </w:tr>
      <w:tr w:rsidR="00C31EBC" w:rsidRPr="00C31EBC" w:rsidTr="00C3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rename</w:t>
            </w:r>
          </w:p>
        </w:tc>
        <w:tc>
          <w:tcPr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Đổi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tên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của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folder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hoặc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file.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Ví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dụ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 xml:space="preserve">rename </w:t>
            </w:r>
            <w:proofErr w:type="spellStart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freetuts</w:t>
            </w:r>
            <w:proofErr w:type="spellEnd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hoc_php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thì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sẽ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đổi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tên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folder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freetuts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sang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hoc_php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.</w:t>
            </w:r>
          </w:p>
        </w:tc>
      </w:tr>
      <w:tr w:rsidR="00C31EBC" w:rsidRPr="00C31EBC" w:rsidTr="00C3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type</w:t>
            </w:r>
          </w:p>
        </w:tc>
        <w:tc>
          <w:tcPr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Tạo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một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file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mới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.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Ví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dụ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 xml:space="preserve">TYPE </w:t>
            </w:r>
            <w:proofErr w:type="spellStart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nul</w:t>
            </w:r>
            <w:proofErr w:type="spellEnd"/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 xml:space="preserve"> &gt;filename.log</w:t>
            </w:r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sẽ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tạo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file filename.log.</w:t>
            </w:r>
          </w:p>
        </w:tc>
      </w:tr>
      <w:tr w:rsidR="00C31EBC" w:rsidRPr="00C31EBC" w:rsidTr="00C31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del</w:t>
            </w:r>
          </w:p>
        </w:tc>
        <w:tc>
          <w:tcPr>
            <w:tcW w:w="0" w:type="auto"/>
            <w:hideMark/>
          </w:tcPr>
          <w:p w:rsidR="00C31EBC" w:rsidRPr="00C31EBC" w:rsidRDefault="00C31EBC" w:rsidP="00C31EBC">
            <w:pPr>
              <w:spacing w:before="0"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</w:pP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Xóa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file.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Ví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dụ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r w:rsidRPr="00C31EB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2F2F2"/>
                <w:lang w:eastAsia="en-US"/>
              </w:rPr>
              <w:t>del demo.txt</w:t>
            </w:r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 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thì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sẽ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>xóa</w:t>
            </w:r>
            <w:proofErr w:type="spellEnd"/>
            <w:r w:rsidRPr="00C31EB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US"/>
              </w:rPr>
              <w:t xml:space="preserve"> file demo.txt</w:t>
            </w:r>
          </w:p>
        </w:tc>
      </w:tr>
    </w:tbl>
    <w:p w:rsidR="00C31EBC" w:rsidRPr="00B722E8" w:rsidRDefault="00C31EBC" w:rsidP="00B722E8">
      <w:pPr>
        <w:pStyle w:val="NormalWeb"/>
        <w:shd w:val="clear" w:color="auto" w:fill="FFFFFF"/>
        <w:spacing w:before="0" w:beforeAutospacing="0" w:after="300" w:afterAutospacing="0"/>
        <w:rPr>
          <w:rStyle w:val="Heading2Char"/>
        </w:rPr>
      </w:pPr>
      <w:bookmarkStart w:id="7" w:name="_Toc465367866"/>
      <w:r w:rsidRPr="00B722E8">
        <w:rPr>
          <w:rStyle w:val="Heading2Char"/>
        </w:rPr>
        <w:t>Bài 1:</w:t>
      </w:r>
      <w:r w:rsidR="00B722E8" w:rsidRPr="00B722E8">
        <w:rPr>
          <w:rStyle w:val="Heading2Char"/>
        </w:rPr>
        <w:t xml:space="preserve"> viết chương trình quản lý sinh viên đơn giản bằng NodeJS gồm các chức năng sau:</w:t>
      </w:r>
      <w:bookmarkEnd w:id="7"/>
    </w:p>
    <w:p w:rsidR="00C31EBC" w:rsidRDefault="00C31EBC" w:rsidP="00C31EBC">
      <w:pPr>
        <w:numPr>
          <w:ilvl w:val="0"/>
          <w:numId w:val="29"/>
        </w:numPr>
        <w:shd w:val="clear" w:color="auto" w:fill="FFFFFF"/>
        <w:spacing w:before="100" w:beforeAutospacing="1" w:after="3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Hiển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sách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viên</w:t>
      </w:r>
      <w:proofErr w:type="spellEnd"/>
    </w:p>
    <w:p w:rsidR="00C31EBC" w:rsidRDefault="00C31EBC" w:rsidP="00C31EBC">
      <w:pPr>
        <w:numPr>
          <w:ilvl w:val="0"/>
          <w:numId w:val="29"/>
        </w:numPr>
        <w:shd w:val="clear" w:color="auto" w:fill="FFFFFF"/>
        <w:spacing w:before="100" w:beforeAutospacing="1" w:after="3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Thêm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viên</w:t>
      </w:r>
      <w:proofErr w:type="spellEnd"/>
    </w:p>
    <w:p w:rsidR="00C31EBC" w:rsidRDefault="00C31EBC" w:rsidP="00C31EBC">
      <w:pPr>
        <w:numPr>
          <w:ilvl w:val="0"/>
          <w:numId w:val="29"/>
        </w:numPr>
        <w:shd w:val="clear" w:color="auto" w:fill="FFFFFF"/>
        <w:spacing w:before="100" w:beforeAutospacing="1" w:after="3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Xóa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viên</w:t>
      </w:r>
      <w:proofErr w:type="spellEnd"/>
    </w:p>
    <w:p w:rsidR="00C31EBC" w:rsidRDefault="00C31EBC" w:rsidP="00C31EBC">
      <w:pPr>
        <w:numPr>
          <w:ilvl w:val="0"/>
          <w:numId w:val="29"/>
        </w:numPr>
        <w:shd w:val="clear" w:color="auto" w:fill="FFFFFF"/>
        <w:spacing w:before="100" w:beforeAutospacing="1" w:after="3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Sửa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viên</w:t>
      </w:r>
      <w:proofErr w:type="spellEnd"/>
    </w:p>
    <w:p w:rsidR="00C31EBC" w:rsidRDefault="00C31EBC" w:rsidP="00C31EB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giản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mỗi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lưu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mã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31EBC" w:rsidRDefault="00C31EBC" w:rsidP="00C31EB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Hướng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dẫn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C31EBC" w:rsidRDefault="00C31EBC" w:rsidP="00C31EB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chưa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"http://freetuts.net/node-persist-local-storage-tren-server-589.html" \o "cài đặt node-persist"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eastAsiaTheme="majorEastAsia" w:hAnsi="Helvetica" w:cs="Helvetica"/>
          <w:color w:val="F09217"/>
          <w:sz w:val="21"/>
          <w:szCs w:val="21"/>
        </w:rPr>
        <w:t>cài</w:t>
      </w:r>
      <w:proofErr w:type="spellEnd"/>
      <w:r>
        <w:rPr>
          <w:rStyle w:val="Hyperlink"/>
          <w:rFonts w:ascii="Helvetica" w:eastAsiaTheme="majorEastAsia" w:hAnsi="Helvetica" w:cs="Helvetica"/>
          <w:color w:val="F09217"/>
          <w:sz w:val="21"/>
          <w:szCs w:val="21"/>
        </w:rPr>
        <w:t xml:space="preserve"> </w:t>
      </w:r>
      <w:proofErr w:type="spellStart"/>
      <w:r>
        <w:rPr>
          <w:rStyle w:val="Hyperlink"/>
          <w:rFonts w:ascii="Helvetica" w:eastAsiaTheme="majorEastAsia" w:hAnsi="Helvetica" w:cs="Helvetica"/>
          <w:color w:val="F09217"/>
          <w:sz w:val="21"/>
          <w:szCs w:val="21"/>
        </w:rPr>
        <w:t>đặt</w:t>
      </w:r>
      <w:proofErr w:type="spellEnd"/>
      <w:r>
        <w:rPr>
          <w:rStyle w:val="Hyperlink"/>
          <w:rFonts w:ascii="Helvetica" w:eastAsiaTheme="majorEastAsia" w:hAnsi="Helvetica" w:cs="Helvetica"/>
          <w:color w:val="F09217"/>
          <w:sz w:val="21"/>
          <w:szCs w:val="21"/>
        </w:rPr>
        <w:t xml:space="preserve"> node-persist</w:t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Helvetica" w:eastAsiaTheme="majorEastAsi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hãy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cài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đặt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31EBC" w:rsidRDefault="00C31EBC" w:rsidP="00C31EB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node-persist.js</w:t>
      </w:r>
      <w:r>
        <w:rPr>
          <w:rStyle w:val="apple-converted-space"/>
          <w:rFonts w:ascii="Helvetica" w:eastAsiaTheme="majorEastAsi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nằm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ngoài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mục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gốc</w:t>
      </w:r>
      <w:proofErr w:type="spellEnd"/>
      <w:r>
        <w:rPr>
          <w:rStyle w:val="apple-converted-space"/>
          <w:rFonts w:ascii="Helvetica" w:eastAsiaTheme="majorEastAsi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D</w:t>
      </w:r>
      <w:proofErr w:type="gramStart"/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:/</w:t>
      </w:r>
      <w:proofErr w:type="gramEnd"/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nodejs-freetuts/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lúc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Command Prompt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đến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mục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lệnh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C31EBC" w:rsidTr="00C31EBC">
        <w:tc>
          <w:tcPr>
            <w:tcW w:w="0" w:type="auto"/>
            <w:vAlign w:val="center"/>
            <w:hideMark/>
          </w:tcPr>
          <w:p w:rsidR="00C31EBC" w:rsidRDefault="00C31EBC" w:rsidP="00C31EBC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</w:tc>
        <w:tc>
          <w:tcPr>
            <w:tcW w:w="11850" w:type="dxa"/>
            <w:vAlign w:val="center"/>
            <w:hideMark/>
          </w:tcPr>
          <w:p w:rsidR="00C31EBC" w:rsidRDefault="00C31EBC" w:rsidP="00C31EBC">
            <w:r>
              <w:rPr>
                <w:rStyle w:val="HTMLCode"/>
                <w:rFonts w:eastAsiaTheme="majorEastAsia"/>
              </w:rPr>
              <w:t>node node-persist.js</w:t>
            </w:r>
          </w:p>
        </w:tc>
      </w:tr>
    </w:tbl>
    <w:p w:rsidR="00C31EBC" w:rsidRDefault="00C31EBC" w:rsidP="00C31EB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Ok,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giờ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lần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lượt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liệt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kê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hàm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theo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yêu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cầu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đề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bài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730"/>
      </w:tblGrid>
      <w:tr w:rsidR="00C31EBC" w:rsidTr="00C31EBC">
        <w:tc>
          <w:tcPr>
            <w:tcW w:w="0" w:type="auto"/>
            <w:vAlign w:val="center"/>
            <w:hideMark/>
          </w:tcPr>
          <w:p w:rsidR="00C31EBC" w:rsidRDefault="00C31EBC" w:rsidP="00C31EBC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C31EBC" w:rsidRDefault="00C31EBC" w:rsidP="00C31EBC">
            <w:r>
              <w:lastRenderedPageBreak/>
              <w:t>2</w:t>
            </w:r>
          </w:p>
          <w:p w:rsidR="00C31EBC" w:rsidRDefault="00C31EBC" w:rsidP="00C31EBC">
            <w:r>
              <w:t>3</w:t>
            </w:r>
          </w:p>
          <w:p w:rsidR="00C31EBC" w:rsidRDefault="00C31EBC" w:rsidP="00C31EBC">
            <w:r>
              <w:t>4</w:t>
            </w:r>
          </w:p>
          <w:p w:rsidR="00C31EBC" w:rsidRDefault="00C31EBC" w:rsidP="00C31EBC">
            <w:r>
              <w:t>5</w:t>
            </w:r>
          </w:p>
          <w:p w:rsidR="00C31EBC" w:rsidRDefault="00C31EBC" w:rsidP="00C31EBC">
            <w:r>
              <w:t>6</w:t>
            </w:r>
          </w:p>
          <w:p w:rsidR="00C31EBC" w:rsidRDefault="00C31EBC" w:rsidP="00C31EBC">
            <w:r>
              <w:t>7</w:t>
            </w:r>
          </w:p>
          <w:p w:rsidR="00C31EBC" w:rsidRDefault="00C31EBC" w:rsidP="00C31EBC">
            <w:r>
              <w:t>8</w:t>
            </w:r>
          </w:p>
          <w:p w:rsidR="00C31EBC" w:rsidRDefault="00C31EBC" w:rsidP="00C31EBC">
            <w:r>
              <w:t>9</w:t>
            </w:r>
          </w:p>
          <w:p w:rsidR="00C31EBC" w:rsidRDefault="00C31EBC" w:rsidP="00C31EBC">
            <w:r>
              <w:t>10</w:t>
            </w:r>
          </w:p>
          <w:p w:rsidR="00C31EBC" w:rsidRDefault="00C31EBC" w:rsidP="00C31EBC">
            <w:r>
              <w:t>11</w:t>
            </w:r>
          </w:p>
          <w:p w:rsidR="00C31EBC" w:rsidRDefault="00C31EBC" w:rsidP="00C31EBC">
            <w:r>
              <w:t>12</w:t>
            </w:r>
          </w:p>
          <w:p w:rsidR="00C31EBC" w:rsidRDefault="00C31EBC" w:rsidP="00C31EBC">
            <w:r>
              <w:t>13</w:t>
            </w:r>
          </w:p>
          <w:p w:rsidR="00C31EBC" w:rsidRDefault="00C31EBC" w:rsidP="00C31EBC">
            <w:r>
              <w:t>14</w:t>
            </w:r>
          </w:p>
          <w:p w:rsidR="00C31EBC" w:rsidRDefault="00C31EBC" w:rsidP="00C31EBC">
            <w:r>
              <w:t>15</w:t>
            </w:r>
          </w:p>
          <w:p w:rsidR="00C31EBC" w:rsidRDefault="00C31EBC" w:rsidP="00C31EBC">
            <w:r>
              <w:t>16</w:t>
            </w:r>
          </w:p>
          <w:p w:rsidR="00C31EBC" w:rsidRDefault="00C31EBC" w:rsidP="00C31EBC">
            <w:r>
              <w:t>17</w:t>
            </w:r>
          </w:p>
          <w:p w:rsidR="00C31EBC" w:rsidRDefault="00C31EBC" w:rsidP="00C31EBC">
            <w:r>
              <w:t>18</w:t>
            </w:r>
          </w:p>
          <w:p w:rsidR="00C31EBC" w:rsidRDefault="00C31EBC" w:rsidP="00C31EBC">
            <w:r>
              <w:t>19</w:t>
            </w:r>
          </w:p>
          <w:p w:rsidR="00C31EBC" w:rsidRDefault="00C31EBC" w:rsidP="00C31EBC">
            <w:r>
              <w:t>20</w:t>
            </w:r>
          </w:p>
          <w:p w:rsidR="00C31EBC" w:rsidRDefault="00C31EBC" w:rsidP="00C31EBC">
            <w:r>
              <w:t>21</w:t>
            </w:r>
          </w:p>
          <w:p w:rsidR="00C31EBC" w:rsidRDefault="00C31EBC" w:rsidP="00C31EBC">
            <w:r>
              <w:t>22</w:t>
            </w:r>
          </w:p>
          <w:p w:rsidR="00C31EBC" w:rsidRDefault="00C31EBC" w:rsidP="00C31EBC">
            <w:r>
              <w:t>23</w:t>
            </w:r>
          </w:p>
          <w:p w:rsidR="00C31EBC" w:rsidRDefault="00C31EBC" w:rsidP="00C31EBC">
            <w:r>
              <w:t>24</w:t>
            </w:r>
          </w:p>
          <w:p w:rsidR="00C31EBC" w:rsidRDefault="00C31EBC" w:rsidP="00C31EBC">
            <w:r>
              <w:t>25</w:t>
            </w:r>
          </w:p>
          <w:p w:rsidR="00C31EBC" w:rsidRDefault="00C31EBC" w:rsidP="00C31EBC">
            <w:r>
              <w:t>26</w:t>
            </w:r>
          </w:p>
          <w:p w:rsidR="00C31EBC" w:rsidRDefault="00C31EBC" w:rsidP="00C31EBC">
            <w:r>
              <w:lastRenderedPageBreak/>
              <w:t>27</w:t>
            </w:r>
          </w:p>
          <w:p w:rsidR="00C31EBC" w:rsidRDefault="00C31EBC" w:rsidP="00C31EBC">
            <w:r>
              <w:t>28</w:t>
            </w:r>
          </w:p>
          <w:p w:rsidR="00C31EBC" w:rsidRDefault="00C31EBC" w:rsidP="00C31EBC">
            <w:r>
              <w:t>29</w:t>
            </w:r>
          </w:p>
          <w:p w:rsidR="00C31EBC" w:rsidRDefault="00C31EBC" w:rsidP="00C31EBC">
            <w:r>
              <w:t>30</w:t>
            </w:r>
          </w:p>
          <w:p w:rsidR="00C31EBC" w:rsidRDefault="00C31EBC" w:rsidP="00C31EBC">
            <w:r>
              <w:t>31</w:t>
            </w:r>
          </w:p>
          <w:p w:rsidR="00C31EBC" w:rsidRDefault="00C31EBC" w:rsidP="00C31EBC">
            <w:r>
              <w:t>32</w:t>
            </w:r>
          </w:p>
          <w:p w:rsidR="00C31EBC" w:rsidRDefault="00C31EBC" w:rsidP="00C31EBC">
            <w:r>
              <w:t>33</w:t>
            </w:r>
          </w:p>
          <w:p w:rsidR="00C31EBC" w:rsidRDefault="00C31EBC" w:rsidP="00C31EBC">
            <w:r>
              <w:t>34</w:t>
            </w:r>
          </w:p>
          <w:p w:rsidR="00C31EBC" w:rsidRDefault="00C31EBC" w:rsidP="00C31EBC">
            <w:r>
              <w:t>35</w:t>
            </w:r>
          </w:p>
          <w:p w:rsidR="00C31EBC" w:rsidRDefault="00C31EBC" w:rsidP="00C31EBC">
            <w:r>
              <w:t>36</w:t>
            </w:r>
          </w:p>
          <w:p w:rsidR="00C31EBC" w:rsidRDefault="00C31EBC" w:rsidP="00C31EBC">
            <w:r>
              <w:t>37</w:t>
            </w:r>
          </w:p>
          <w:p w:rsidR="00C31EBC" w:rsidRDefault="00C31EBC" w:rsidP="00C31EBC">
            <w:r>
              <w:t>38</w:t>
            </w:r>
          </w:p>
          <w:p w:rsidR="00C31EBC" w:rsidRDefault="00C31EBC" w:rsidP="00C31EBC">
            <w:r>
              <w:t>39</w:t>
            </w:r>
          </w:p>
          <w:p w:rsidR="00C31EBC" w:rsidRDefault="00C31EBC" w:rsidP="00C31EBC">
            <w:r>
              <w:t>40</w:t>
            </w:r>
          </w:p>
          <w:p w:rsidR="00C31EBC" w:rsidRDefault="00C31EBC" w:rsidP="00C31EBC">
            <w:r>
              <w:t>41</w:t>
            </w:r>
          </w:p>
          <w:p w:rsidR="00C31EBC" w:rsidRDefault="00C31EBC" w:rsidP="00C31EBC">
            <w:r>
              <w:t>42</w:t>
            </w:r>
          </w:p>
          <w:p w:rsidR="00C31EBC" w:rsidRDefault="00C31EBC" w:rsidP="00C31EBC">
            <w:r>
              <w:t>43</w:t>
            </w:r>
          </w:p>
          <w:p w:rsidR="00C31EBC" w:rsidRDefault="00C31EBC" w:rsidP="00C31EBC">
            <w:r>
              <w:t>44</w:t>
            </w:r>
          </w:p>
          <w:p w:rsidR="00C31EBC" w:rsidRDefault="00C31EBC" w:rsidP="00C31EBC">
            <w:r>
              <w:t>45</w:t>
            </w:r>
          </w:p>
          <w:p w:rsidR="00C31EBC" w:rsidRDefault="00C31EBC" w:rsidP="00C31EBC">
            <w:r>
              <w:t>46</w:t>
            </w:r>
          </w:p>
        </w:tc>
        <w:tc>
          <w:tcPr>
            <w:tcW w:w="11730" w:type="dxa"/>
            <w:vAlign w:val="center"/>
            <w:hideMark/>
          </w:tcPr>
          <w:p w:rsidR="00C31EBC" w:rsidRDefault="00C31EBC" w:rsidP="00C31EBC">
            <w:r>
              <w:rPr>
                <w:rStyle w:val="HTMLCode"/>
                <w:rFonts w:eastAsiaTheme="majorEastAsia"/>
              </w:rPr>
              <w:lastRenderedPageBreak/>
              <w:t>// Load module node-persist</w:t>
            </w:r>
          </w:p>
          <w:p w:rsidR="00C31EBC" w:rsidRDefault="00C31EBC" w:rsidP="00C31EBC">
            <w:proofErr w:type="spellStart"/>
            <w:r>
              <w:rPr>
                <w:rStyle w:val="HTMLCode"/>
                <w:rFonts w:eastAsiaTheme="majorEastAsia"/>
              </w:rPr>
              <w:lastRenderedPageBreak/>
              <w:t>var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storage = require('node-persist');</w:t>
            </w:r>
          </w:p>
          <w:p w:rsidR="00C31EBC" w:rsidRDefault="00C31EBC" w:rsidP="00C31EBC"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khởi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tạo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Load </w:t>
            </w:r>
            <w:proofErr w:type="spellStart"/>
            <w:r>
              <w:rPr>
                <w:rStyle w:val="HTMLCode"/>
                <w:rFonts w:eastAsiaTheme="majorEastAsia"/>
              </w:rPr>
              <w:t>dữ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liệu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đã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lưu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trên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ổ </w:t>
            </w:r>
            <w:proofErr w:type="spellStart"/>
            <w:r>
              <w:rPr>
                <w:rStyle w:val="HTMLCode"/>
                <w:rFonts w:eastAsiaTheme="majorEastAsia"/>
              </w:rPr>
              <w:t>đĩa</w:t>
            </w:r>
            <w:proofErr w:type="spellEnd"/>
          </w:p>
          <w:p w:rsidR="00C31EBC" w:rsidRDefault="00C31EBC" w:rsidP="00C31EBC">
            <w:proofErr w:type="spellStart"/>
            <w:r>
              <w:rPr>
                <w:rStyle w:val="HTMLCode"/>
                <w:rFonts w:eastAsiaTheme="majorEastAsia"/>
              </w:rPr>
              <w:t>storage.initSync</w:t>
            </w:r>
            <w:proofErr w:type="spellEnd"/>
            <w:r>
              <w:rPr>
                <w:rStyle w:val="HTMLCode"/>
                <w:rFonts w:eastAsiaTheme="majorEastAsia"/>
              </w:rPr>
              <w:t>({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dir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: "students"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cấu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hình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nơi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lưu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trữ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dữ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liệu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nằm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trong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thư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mục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students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});</w:t>
            </w:r>
          </w:p>
          <w:p w:rsidR="00C31EBC" w:rsidRDefault="00C31EBC" w:rsidP="00C31EBC"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lấy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danh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sách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getAllStudents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</w:t>
            </w:r>
          </w:p>
          <w:p w:rsidR="00C31EBC" w:rsidRDefault="00C31EBC" w:rsidP="00C31EBC">
            <w:r>
              <w:t> </w:t>
            </w:r>
          </w:p>
          <w:p w:rsidR="00C31EBC" w:rsidRDefault="00C31EBC" w:rsidP="00C31EBC"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lấy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chi </w:t>
            </w:r>
            <w:proofErr w:type="spellStart"/>
            <w:r>
              <w:rPr>
                <w:rStyle w:val="HTMLCode"/>
                <w:rFonts w:eastAsiaTheme="majorEastAsia"/>
              </w:rPr>
              <w:t>tiết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getStudent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studentId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</w:t>
            </w:r>
          </w:p>
          <w:p w:rsidR="00C31EBC" w:rsidRDefault="00C31EBC" w:rsidP="00C31EBC">
            <w:r>
              <w:t> </w:t>
            </w:r>
          </w:p>
          <w:p w:rsidR="00C31EBC" w:rsidRDefault="00C31EBC" w:rsidP="00C31EBC"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thêm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một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addStudent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(id, </w:t>
            </w:r>
            <w:proofErr w:type="spellStart"/>
            <w:r>
              <w:rPr>
                <w:rStyle w:val="HTMLCode"/>
                <w:rFonts w:eastAsiaTheme="majorEastAsia"/>
              </w:rPr>
              <w:t>fullname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</w:t>
            </w:r>
          </w:p>
          <w:p w:rsidR="00C31EBC" w:rsidRDefault="00C31EBC" w:rsidP="00C31EBC">
            <w:r>
              <w:lastRenderedPageBreak/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xóa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removeStudent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studentId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</w:t>
            </w:r>
          </w:p>
          <w:p w:rsidR="00C31EBC" w:rsidRDefault="00C31EBC" w:rsidP="00C31EBC"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sửa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editStuent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studentId</w:t>
            </w:r>
            <w:proofErr w:type="spellEnd"/>
            <w:r>
              <w:rPr>
                <w:rStyle w:val="HTMLCode"/>
                <w:rFonts w:eastAsiaTheme="majorEastAsia"/>
              </w:rP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studentName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</w:t>
            </w:r>
          </w:p>
          <w:p w:rsidR="00C31EBC" w:rsidRDefault="00C31EBC" w:rsidP="00C31EBC"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hiển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thị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danh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sách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showStudents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C31EBC" w:rsidRDefault="00C31EBC" w:rsidP="00C31EB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nội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dung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từng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hàm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722E8" w:rsidRDefault="00B722E8" w:rsidP="00B722E8">
      <w:pPr>
        <w:pStyle w:val="Heading2"/>
      </w:pPr>
    </w:p>
    <w:p w:rsidR="00C31EBC" w:rsidRPr="00B722E8" w:rsidRDefault="00C31EBC" w:rsidP="00B722E8">
      <w:pPr>
        <w:pStyle w:val="Heading3"/>
      </w:pPr>
      <w:bookmarkStart w:id="8" w:name="_Toc465367867"/>
      <w:r w:rsidRPr="00B722E8">
        <w:t xml:space="preserve">Load </w:t>
      </w:r>
      <w:proofErr w:type="spellStart"/>
      <w:proofErr w:type="gramStart"/>
      <w:r w:rsidRPr="00B722E8">
        <w:t>thư</w:t>
      </w:r>
      <w:proofErr w:type="spellEnd"/>
      <w:proofErr w:type="gramEnd"/>
      <w:r w:rsidRPr="00B722E8">
        <w:t xml:space="preserve"> </w:t>
      </w:r>
      <w:proofErr w:type="spellStart"/>
      <w:r w:rsidRPr="00B722E8">
        <w:t>viện</w:t>
      </w:r>
      <w:proofErr w:type="spellEnd"/>
      <w:r w:rsidRPr="00B722E8">
        <w:t>:</w:t>
      </w:r>
      <w:bookmarkEnd w:id="8"/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C31EBC" w:rsidTr="00C31EBC">
        <w:tc>
          <w:tcPr>
            <w:tcW w:w="0" w:type="auto"/>
            <w:vAlign w:val="center"/>
            <w:hideMark/>
          </w:tcPr>
          <w:p w:rsidR="00C31EBC" w:rsidRDefault="00C31EBC" w:rsidP="00C31EBC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C31EBC" w:rsidRDefault="00C31EBC" w:rsidP="00C31EBC">
            <w:r>
              <w:t>2</w:t>
            </w:r>
          </w:p>
          <w:p w:rsidR="00C31EBC" w:rsidRDefault="00C31EBC" w:rsidP="00C31EBC">
            <w:r>
              <w:lastRenderedPageBreak/>
              <w:t>3</w:t>
            </w:r>
          </w:p>
          <w:p w:rsidR="00C31EBC" w:rsidRDefault="00C31EBC" w:rsidP="00C31EBC">
            <w:r>
              <w:t>4</w:t>
            </w:r>
          </w:p>
          <w:p w:rsidR="00C31EBC" w:rsidRDefault="00C31EBC" w:rsidP="00C31EBC">
            <w:r>
              <w:t>5</w:t>
            </w:r>
          </w:p>
          <w:p w:rsidR="00C31EBC" w:rsidRDefault="00C31EBC" w:rsidP="00C31EBC">
            <w:r>
              <w:t>6</w:t>
            </w:r>
          </w:p>
          <w:p w:rsidR="00C31EBC" w:rsidRDefault="00C31EBC" w:rsidP="00C31EBC">
            <w:r>
              <w:t>7</w:t>
            </w:r>
          </w:p>
          <w:p w:rsidR="00C31EBC" w:rsidRDefault="00C31EBC" w:rsidP="00C31EBC">
            <w:r>
              <w:t>8</w:t>
            </w:r>
          </w:p>
        </w:tc>
        <w:tc>
          <w:tcPr>
            <w:tcW w:w="11850" w:type="dxa"/>
            <w:vAlign w:val="center"/>
            <w:hideMark/>
          </w:tcPr>
          <w:p w:rsidR="00C31EBC" w:rsidRDefault="00C31EBC" w:rsidP="00C31EBC">
            <w:r>
              <w:rPr>
                <w:rStyle w:val="HTMLCode"/>
                <w:rFonts w:eastAsiaTheme="majorEastAsia"/>
              </w:rPr>
              <w:lastRenderedPageBreak/>
              <w:t>// Load module node-persist</w:t>
            </w:r>
          </w:p>
          <w:p w:rsidR="00C31EBC" w:rsidRDefault="00C31EBC" w:rsidP="00C31EBC"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storage = require('node-persist');</w:t>
            </w:r>
          </w:p>
          <w:p w:rsidR="00C31EBC" w:rsidRDefault="00C31EBC" w:rsidP="00C31EBC">
            <w:r>
              <w:lastRenderedPageBreak/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khởi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tạo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Load </w:t>
            </w:r>
            <w:proofErr w:type="spellStart"/>
            <w:r>
              <w:rPr>
                <w:rStyle w:val="HTMLCode"/>
                <w:rFonts w:eastAsiaTheme="majorEastAsia"/>
              </w:rPr>
              <w:t>dữ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liệu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đã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lưu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trên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ổ </w:t>
            </w:r>
            <w:proofErr w:type="spellStart"/>
            <w:r>
              <w:rPr>
                <w:rStyle w:val="HTMLCode"/>
                <w:rFonts w:eastAsiaTheme="majorEastAsia"/>
              </w:rPr>
              <w:t>đĩa</w:t>
            </w:r>
            <w:proofErr w:type="spellEnd"/>
          </w:p>
          <w:p w:rsidR="00C31EBC" w:rsidRDefault="00C31EBC" w:rsidP="00C31EBC">
            <w:proofErr w:type="spellStart"/>
            <w:r>
              <w:rPr>
                <w:rStyle w:val="HTMLCode"/>
                <w:rFonts w:eastAsiaTheme="majorEastAsia"/>
              </w:rPr>
              <w:t>storage.initSync</w:t>
            </w:r>
            <w:proofErr w:type="spellEnd"/>
            <w:r>
              <w:rPr>
                <w:rStyle w:val="HTMLCode"/>
                <w:rFonts w:eastAsiaTheme="majorEastAsia"/>
              </w:rPr>
              <w:t>({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dir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: "students"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});</w:t>
            </w:r>
          </w:p>
        </w:tc>
      </w:tr>
    </w:tbl>
    <w:p w:rsidR="00C31EBC" w:rsidRPr="00B722E8" w:rsidRDefault="00C31EBC" w:rsidP="00B722E8">
      <w:pPr>
        <w:pStyle w:val="Heading3"/>
      </w:pPr>
      <w:bookmarkStart w:id="9" w:name="_Toc465367868"/>
      <w:proofErr w:type="spellStart"/>
      <w:r w:rsidRPr="00B722E8">
        <w:lastRenderedPageBreak/>
        <w:t>Lấy</w:t>
      </w:r>
      <w:proofErr w:type="spellEnd"/>
      <w:r w:rsidRPr="00B722E8">
        <w:t xml:space="preserve"> </w:t>
      </w:r>
      <w:proofErr w:type="spellStart"/>
      <w:r w:rsidRPr="00B722E8">
        <w:t>danh</w:t>
      </w:r>
      <w:proofErr w:type="spellEnd"/>
      <w:r w:rsidRPr="00B722E8">
        <w:t xml:space="preserve"> </w:t>
      </w:r>
      <w:proofErr w:type="spellStart"/>
      <w:r w:rsidRPr="00B722E8">
        <w:t>sách</w:t>
      </w:r>
      <w:proofErr w:type="spellEnd"/>
      <w:r w:rsidRPr="00B722E8">
        <w:t xml:space="preserve"> </w:t>
      </w:r>
      <w:proofErr w:type="spellStart"/>
      <w:r w:rsidRPr="00B722E8">
        <w:t>sinh</w:t>
      </w:r>
      <w:proofErr w:type="spellEnd"/>
      <w:r w:rsidRPr="00B722E8">
        <w:t xml:space="preserve"> </w:t>
      </w:r>
      <w:proofErr w:type="spellStart"/>
      <w:r w:rsidRPr="00B722E8">
        <w:t>viên</w:t>
      </w:r>
      <w:proofErr w:type="spellEnd"/>
      <w:r w:rsidRPr="00B722E8">
        <w:t>:</w:t>
      </w:r>
      <w:bookmarkEnd w:id="9"/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730"/>
      </w:tblGrid>
      <w:tr w:rsidR="00C31EBC" w:rsidTr="00C31EBC">
        <w:tc>
          <w:tcPr>
            <w:tcW w:w="0" w:type="auto"/>
            <w:vAlign w:val="center"/>
            <w:hideMark/>
          </w:tcPr>
          <w:p w:rsidR="00C31EBC" w:rsidRDefault="00C31EBC" w:rsidP="00C31EBC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C31EBC" w:rsidRDefault="00C31EBC" w:rsidP="00C31EBC">
            <w:r>
              <w:t>2</w:t>
            </w:r>
          </w:p>
          <w:p w:rsidR="00C31EBC" w:rsidRDefault="00C31EBC" w:rsidP="00C31EBC">
            <w:r>
              <w:t>3</w:t>
            </w:r>
          </w:p>
          <w:p w:rsidR="00C31EBC" w:rsidRDefault="00C31EBC" w:rsidP="00C31EBC">
            <w:r>
              <w:t>4</w:t>
            </w:r>
          </w:p>
          <w:p w:rsidR="00C31EBC" w:rsidRDefault="00C31EBC" w:rsidP="00C31EBC">
            <w:r>
              <w:t>5</w:t>
            </w:r>
          </w:p>
          <w:p w:rsidR="00C31EBC" w:rsidRDefault="00C31EBC" w:rsidP="00C31EBC">
            <w:r>
              <w:t>6</w:t>
            </w:r>
          </w:p>
          <w:p w:rsidR="00C31EBC" w:rsidRDefault="00C31EBC" w:rsidP="00C31EBC">
            <w:r>
              <w:t>7</w:t>
            </w:r>
          </w:p>
          <w:p w:rsidR="00C31EBC" w:rsidRDefault="00C31EBC" w:rsidP="00C31EBC">
            <w:r>
              <w:t>8</w:t>
            </w:r>
          </w:p>
          <w:p w:rsidR="00C31EBC" w:rsidRDefault="00C31EBC" w:rsidP="00C31EBC">
            <w:r>
              <w:t>9</w:t>
            </w:r>
          </w:p>
          <w:p w:rsidR="00C31EBC" w:rsidRDefault="00C31EBC" w:rsidP="00C31EBC">
            <w:r>
              <w:t>10</w:t>
            </w:r>
          </w:p>
          <w:p w:rsidR="00C31EBC" w:rsidRDefault="00C31EBC" w:rsidP="00C31EBC">
            <w:r>
              <w:t>11</w:t>
            </w:r>
          </w:p>
          <w:p w:rsidR="00C31EBC" w:rsidRDefault="00C31EBC" w:rsidP="00C31EBC">
            <w:r>
              <w:t>12</w:t>
            </w:r>
          </w:p>
          <w:p w:rsidR="00C31EBC" w:rsidRDefault="00C31EBC" w:rsidP="00C31EBC">
            <w:r>
              <w:t>13</w:t>
            </w:r>
          </w:p>
          <w:p w:rsidR="00C31EBC" w:rsidRDefault="00C31EBC" w:rsidP="00C31EBC">
            <w:r>
              <w:t>14</w:t>
            </w:r>
          </w:p>
        </w:tc>
        <w:tc>
          <w:tcPr>
            <w:tcW w:w="11730" w:type="dxa"/>
            <w:vAlign w:val="center"/>
            <w:hideMark/>
          </w:tcPr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lấy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danh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sách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getAllStudents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Lấy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từ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nơi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lưu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trữ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students = </w:t>
            </w:r>
            <w:proofErr w:type="spellStart"/>
            <w:r>
              <w:rPr>
                <w:rStyle w:val="HTMLCode"/>
                <w:rFonts w:eastAsiaTheme="majorEastAsia"/>
              </w:rPr>
              <w:t>storage.getItemSync</w:t>
            </w:r>
            <w:proofErr w:type="spellEnd"/>
            <w:r>
              <w:rPr>
                <w:rStyle w:val="HTMLCode"/>
                <w:rFonts w:eastAsiaTheme="majorEastAsia"/>
              </w:rPr>
              <w:t>('students');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Nếu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không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có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nào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thì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trả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về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một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mảng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rỗng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typeof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students === "undefined"){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[];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Ngược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lại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sẽ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trả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về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danh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sách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students;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C31EBC" w:rsidRPr="00B722E8" w:rsidRDefault="00C31EBC" w:rsidP="00B722E8">
      <w:pPr>
        <w:pStyle w:val="Heading3"/>
      </w:pPr>
      <w:bookmarkStart w:id="10" w:name="_Toc465367869"/>
      <w:proofErr w:type="spellStart"/>
      <w:r w:rsidRPr="00B722E8">
        <w:t>Lấy</w:t>
      </w:r>
      <w:proofErr w:type="spellEnd"/>
      <w:r w:rsidRPr="00B722E8">
        <w:t xml:space="preserve"> chi </w:t>
      </w:r>
      <w:proofErr w:type="spellStart"/>
      <w:r w:rsidRPr="00B722E8">
        <w:t>tiết</w:t>
      </w:r>
      <w:proofErr w:type="spellEnd"/>
      <w:r w:rsidRPr="00B722E8">
        <w:t xml:space="preserve"> </w:t>
      </w:r>
      <w:proofErr w:type="spellStart"/>
      <w:r w:rsidRPr="00B722E8">
        <w:t>một</w:t>
      </w:r>
      <w:proofErr w:type="spellEnd"/>
      <w:r w:rsidRPr="00B722E8">
        <w:t xml:space="preserve"> </w:t>
      </w:r>
      <w:proofErr w:type="spellStart"/>
      <w:r w:rsidRPr="00B722E8">
        <w:t>sinh</w:t>
      </w:r>
      <w:proofErr w:type="spellEnd"/>
      <w:r w:rsidRPr="00B722E8">
        <w:t xml:space="preserve"> </w:t>
      </w:r>
      <w:proofErr w:type="spellStart"/>
      <w:r w:rsidRPr="00B722E8">
        <w:t>viên</w:t>
      </w:r>
      <w:proofErr w:type="spellEnd"/>
      <w:r w:rsidRPr="00B722E8">
        <w:t>:</w:t>
      </w:r>
      <w:bookmarkEnd w:id="10"/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730"/>
      </w:tblGrid>
      <w:tr w:rsidR="00C31EBC" w:rsidTr="00C31EBC">
        <w:tc>
          <w:tcPr>
            <w:tcW w:w="0" w:type="auto"/>
            <w:vAlign w:val="center"/>
            <w:hideMark/>
          </w:tcPr>
          <w:p w:rsidR="00C31EBC" w:rsidRDefault="00C31EBC" w:rsidP="00C31EBC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C31EBC" w:rsidRDefault="00C31EBC" w:rsidP="00C31EBC">
            <w:r>
              <w:t>2</w:t>
            </w:r>
          </w:p>
          <w:p w:rsidR="00C31EBC" w:rsidRDefault="00C31EBC" w:rsidP="00C31EBC">
            <w:r>
              <w:lastRenderedPageBreak/>
              <w:t>3</w:t>
            </w:r>
          </w:p>
          <w:p w:rsidR="00C31EBC" w:rsidRDefault="00C31EBC" w:rsidP="00C31EBC">
            <w:r>
              <w:t>4</w:t>
            </w:r>
          </w:p>
          <w:p w:rsidR="00C31EBC" w:rsidRDefault="00C31EBC" w:rsidP="00C31EBC">
            <w:r>
              <w:t>5</w:t>
            </w:r>
          </w:p>
          <w:p w:rsidR="00C31EBC" w:rsidRDefault="00C31EBC" w:rsidP="00C31EBC">
            <w:r>
              <w:t>6</w:t>
            </w:r>
          </w:p>
          <w:p w:rsidR="00C31EBC" w:rsidRDefault="00C31EBC" w:rsidP="00C31EBC">
            <w:r>
              <w:t>7</w:t>
            </w:r>
          </w:p>
          <w:p w:rsidR="00C31EBC" w:rsidRDefault="00C31EBC" w:rsidP="00C31EBC">
            <w:r>
              <w:t>8</w:t>
            </w:r>
          </w:p>
          <w:p w:rsidR="00C31EBC" w:rsidRDefault="00C31EBC" w:rsidP="00C31EBC">
            <w:r>
              <w:t>9</w:t>
            </w:r>
          </w:p>
          <w:p w:rsidR="00C31EBC" w:rsidRDefault="00C31EBC" w:rsidP="00C31EBC">
            <w:r>
              <w:t>10</w:t>
            </w:r>
          </w:p>
          <w:p w:rsidR="00C31EBC" w:rsidRDefault="00C31EBC" w:rsidP="00C31EBC">
            <w:r>
              <w:t>11</w:t>
            </w:r>
          </w:p>
          <w:p w:rsidR="00C31EBC" w:rsidRDefault="00C31EBC" w:rsidP="00C31EBC">
            <w:r>
              <w:t>12</w:t>
            </w:r>
          </w:p>
          <w:p w:rsidR="00C31EBC" w:rsidRDefault="00C31EBC" w:rsidP="00C31EBC">
            <w:r>
              <w:t>13</w:t>
            </w:r>
          </w:p>
          <w:p w:rsidR="00C31EBC" w:rsidRDefault="00C31EBC" w:rsidP="00C31EBC">
            <w:r>
              <w:t>14</w:t>
            </w:r>
          </w:p>
          <w:p w:rsidR="00C31EBC" w:rsidRDefault="00C31EBC" w:rsidP="00C31EBC">
            <w:r>
              <w:t>15</w:t>
            </w:r>
          </w:p>
          <w:p w:rsidR="00C31EBC" w:rsidRDefault="00C31EBC" w:rsidP="00C31EBC">
            <w:r>
              <w:t>16</w:t>
            </w:r>
          </w:p>
          <w:p w:rsidR="00C31EBC" w:rsidRDefault="00C31EBC" w:rsidP="00C31EBC">
            <w:r>
              <w:t>17</w:t>
            </w:r>
          </w:p>
          <w:p w:rsidR="00C31EBC" w:rsidRDefault="00C31EBC" w:rsidP="00C31EBC">
            <w:r>
              <w:t>18</w:t>
            </w:r>
          </w:p>
          <w:p w:rsidR="00C31EBC" w:rsidRDefault="00C31EBC" w:rsidP="00C31EBC">
            <w:r>
              <w:t>19</w:t>
            </w:r>
          </w:p>
        </w:tc>
        <w:tc>
          <w:tcPr>
            <w:tcW w:w="11730" w:type="dxa"/>
            <w:vAlign w:val="center"/>
            <w:hideMark/>
          </w:tcPr>
          <w:p w:rsidR="00C31EBC" w:rsidRDefault="00C31EBC" w:rsidP="00C31EBC">
            <w:r>
              <w:rPr>
                <w:rStyle w:val="HTMLCode"/>
                <w:rFonts w:eastAsiaTheme="majorEastAsia"/>
              </w:rPr>
              <w:lastRenderedPageBreak/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lấy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chi </w:t>
            </w:r>
            <w:proofErr w:type="spellStart"/>
            <w:r>
              <w:rPr>
                <w:rStyle w:val="HTMLCode"/>
                <w:rFonts w:eastAsiaTheme="majorEastAsia"/>
              </w:rPr>
              <w:t>tiết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theo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id </w:t>
            </w:r>
            <w:proofErr w:type="spellStart"/>
            <w:r>
              <w:rPr>
                <w:rStyle w:val="HTMLCode"/>
                <w:rFonts w:eastAsiaTheme="majorEastAsia"/>
              </w:rPr>
              <w:t>của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getStudent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studentId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lastRenderedPageBreak/>
              <w:t>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Lấy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danh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sách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students = </w:t>
            </w:r>
            <w:proofErr w:type="spellStart"/>
            <w:r>
              <w:rPr>
                <w:rStyle w:val="HTMLCode"/>
                <w:rFonts w:eastAsiaTheme="majorEastAsia"/>
              </w:rPr>
              <w:t>getAllStudents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Biến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lưu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trữ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được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tìm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thấy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matchedStudent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null;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Lặp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để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tìm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 </w:t>
            </w:r>
            <w:proofErr w:type="spellStart"/>
            <w:r>
              <w:rPr>
                <w:rStyle w:val="HTMLCode"/>
                <w:rFonts w:eastAsiaTheme="majorEastAsia"/>
              </w:rPr>
              <w:t>students.length</w:t>
            </w:r>
            <w:proofErr w:type="spellEnd"/>
            <w:r>
              <w:rPr>
                <w:rStyle w:val="HTMLCode"/>
                <w:rFonts w:eastAsiaTheme="majorEastAsia"/>
              </w:rPr>
              <w:t xml:space="preserve">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++){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(students[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].id === </w:t>
            </w:r>
            <w:proofErr w:type="spellStart"/>
            <w:r>
              <w:rPr>
                <w:rStyle w:val="HTMLCode"/>
                <w:rFonts w:eastAsiaTheme="majorEastAsia"/>
              </w:rPr>
              <w:t>studentId</w:t>
            </w:r>
            <w:proofErr w:type="spellEnd"/>
            <w:r>
              <w:rPr>
                <w:rStyle w:val="HTMLCode"/>
                <w:rFonts w:eastAsiaTheme="majorEastAsia"/>
              </w:rPr>
              <w:t>){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ajorEastAsia"/>
              </w:rPr>
              <w:t>matchedStudent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students[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];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    </w:t>
            </w:r>
            <w:r>
              <w:rPr>
                <w:rStyle w:val="HTMLCode"/>
                <w:rFonts w:eastAsiaTheme="majorEastAsia"/>
              </w:rPr>
              <w:t>break;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matchedStudent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C31EBC" w:rsidRDefault="00C31EBC" w:rsidP="00C31EBC">
      <w:pPr>
        <w:pStyle w:val="Heading3"/>
        <w:shd w:val="clear" w:color="auto" w:fill="FFFFFF"/>
        <w:spacing w:before="0" w:after="300" w:line="312" w:lineRule="atLeast"/>
        <w:rPr>
          <w:rFonts w:ascii="Helvetica" w:hAnsi="Helvetica" w:cs="Helvetica"/>
          <w:color w:val="40454D"/>
          <w:szCs w:val="26"/>
        </w:rPr>
      </w:pPr>
    </w:p>
    <w:p w:rsidR="00C31EBC" w:rsidRDefault="00C31EBC" w:rsidP="00C31EBC">
      <w:pPr>
        <w:pStyle w:val="Heading3"/>
        <w:shd w:val="clear" w:color="auto" w:fill="FFFFFF"/>
        <w:spacing w:before="0" w:after="300" w:line="312" w:lineRule="atLeast"/>
        <w:rPr>
          <w:rFonts w:ascii="Helvetica" w:hAnsi="Helvetica" w:cs="Helvetica"/>
          <w:color w:val="40454D"/>
          <w:szCs w:val="26"/>
        </w:rPr>
      </w:pPr>
    </w:p>
    <w:p w:rsidR="00B722E8" w:rsidRDefault="00B722E8" w:rsidP="00B722E8">
      <w:pPr>
        <w:pStyle w:val="Heading2"/>
      </w:pPr>
    </w:p>
    <w:p w:rsidR="00C31EBC" w:rsidRPr="00B722E8" w:rsidRDefault="00C31EBC" w:rsidP="00B722E8">
      <w:pPr>
        <w:pStyle w:val="Heading3"/>
      </w:pPr>
      <w:bookmarkStart w:id="11" w:name="_Toc465367870"/>
      <w:r w:rsidRPr="00B722E8">
        <w:t>Thêm một sinh viên:</w:t>
      </w:r>
      <w:bookmarkEnd w:id="11"/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730"/>
      </w:tblGrid>
      <w:tr w:rsidR="00C31EBC" w:rsidTr="00C31EBC">
        <w:tc>
          <w:tcPr>
            <w:tcW w:w="0" w:type="auto"/>
            <w:vAlign w:val="center"/>
            <w:hideMark/>
          </w:tcPr>
          <w:p w:rsidR="00C31EBC" w:rsidRDefault="00C31EBC" w:rsidP="00C31EBC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C31EBC" w:rsidRDefault="00C31EBC" w:rsidP="00C31EBC">
            <w:r>
              <w:t>2</w:t>
            </w:r>
          </w:p>
          <w:p w:rsidR="00C31EBC" w:rsidRDefault="00C31EBC" w:rsidP="00C31EBC">
            <w:r>
              <w:t>3</w:t>
            </w:r>
          </w:p>
          <w:p w:rsidR="00C31EBC" w:rsidRDefault="00C31EBC" w:rsidP="00C31EBC">
            <w:r>
              <w:lastRenderedPageBreak/>
              <w:t>4</w:t>
            </w:r>
          </w:p>
          <w:p w:rsidR="00C31EBC" w:rsidRDefault="00C31EBC" w:rsidP="00C31EBC">
            <w:r>
              <w:t>5</w:t>
            </w:r>
          </w:p>
          <w:p w:rsidR="00C31EBC" w:rsidRDefault="00C31EBC" w:rsidP="00C31EBC">
            <w:r>
              <w:t>6</w:t>
            </w:r>
          </w:p>
          <w:p w:rsidR="00C31EBC" w:rsidRDefault="00C31EBC" w:rsidP="00C31EBC">
            <w:r>
              <w:t>7</w:t>
            </w:r>
          </w:p>
          <w:p w:rsidR="00C31EBC" w:rsidRDefault="00C31EBC" w:rsidP="00C31EBC">
            <w:r>
              <w:t>8</w:t>
            </w:r>
          </w:p>
          <w:p w:rsidR="00C31EBC" w:rsidRDefault="00C31EBC" w:rsidP="00C31EBC">
            <w:r>
              <w:t>9</w:t>
            </w:r>
          </w:p>
          <w:p w:rsidR="00C31EBC" w:rsidRDefault="00C31EBC" w:rsidP="00C31EBC">
            <w:r>
              <w:t>10</w:t>
            </w:r>
          </w:p>
          <w:p w:rsidR="00C31EBC" w:rsidRDefault="00C31EBC" w:rsidP="00C31EBC">
            <w:r>
              <w:t>11</w:t>
            </w:r>
          </w:p>
          <w:p w:rsidR="00C31EBC" w:rsidRDefault="00C31EBC" w:rsidP="00C31EBC">
            <w:r>
              <w:t>12</w:t>
            </w:r>
          </w:p>
        </w:tc>
        <w:tc>
          <w:tcPr>
            <w:tcW w:w="11730" w:type="dxa"/>
            <w:vAlign w:val="center"/>
            <w:hideMark/>
          </w:tcPr>
          <w:p w:rsidR="00C31EBC" w:rsidRDefault="00C31EBC" w:rsidP="00C31EBC">
            <w:r>
              <w:rPr>
                <w:rStyle w:val="HTMLCode"/>
                <w:rFonts w:eastAsiaTheme="majorEastAsia"/>
              </w:rPr>
              <w:lastRenderedPageBreak/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thêm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một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addStudent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(id, </w:t>
            </w:r>
            <w:proofErr w:type="spellStart"/>
            <w:r>
              <w:rPr>
                <w:rStyle w:val="HTMLCode"/>
                <w:rFonts w:eastAsiaTheme="majorEastAsia"/>
              </w:rPr>
              <w:t>fullname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students = </w:t>
            </w:r>
            <w:proofErr w:type="spellStart"/>
            <w:r>
              <w:rPr>
                <w:rStyle w:val="HTMLCode"/>
                <w:rFonts w:eastAsiaTheme="majorEastAsia"/>
              </w:rPr>
              <w:t>getAllStudents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lastRenderedPageBreak/>
              <w:t> 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students.push</w:t>
            </w:r>
            <w:proofErr w:type="spellEnd"/>
            <w:r>
              <w:rPr>
                <w:rStyle w:val="HTMLCode"/>
                <w:rFonts w:eastAsiaTheme="majorEastAsia"/>
              </w:rPr>
              <w:t>({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id : id,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fullname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: </w:t>
            </w:r>
            <w:proofErr w:type="spellStart"/>
            <w:r>
              <w:rPr>
                <w:rStyle w:val="HTMLCode"/>
                <w:rFonts w:eastAsiaTheme="majorEastAsia"/>
              </w:rPr>
              <w:t>fullname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});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storage.setItemSync</w:t>
            </w:r>
            <w:proofErr w:type="spellEnd"/>
            <w:r>
              <w:rPr>
                <w:rStyle w:val="HTMLCode"/>
                <w:rFonts w:eastAsiaTheme="majorEastAsia"/>
              </w:rPr>
              <w:t>('students', students);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C31EBC" w:rsidRDefault="00C31EBC" w:rsidP="00C31EBC">
      <w:pPr>
        <w:pStyle w:val="Heading3"/>
        <w:shd w:val="clear" w:color="auto" w:fill="FFFFFF"/>
        <w:spacing w:before="0" w:after="300" w:line="312" w:lineRule="atLeast"/>
        <w:rPr>
          <w:rFonts w:ascii="Helvetica" w:hAnsi="Helvetica" w:cs="Helvetica"/>
          <w:color w:val="40454D"/>
          <w:szCs w:val="26"/>
        </w:rPr>
      </w:pPr>
    </w:p>
    <w:p w:rsidR="00C31EBC" w:rsidRDefault="00C31EBC" w:rsidP="00C31EBC">
      <w:pPr>
        <w:pStyle w:val="Heading3"/>
        <w:shd w:val="clear" w:color="auto" w:fill="FFFFFF"/>
        <w:spacing w:before="0" w:after="300" w:line="312" w:lineRule="atLeast"/>
        <w:rPr>
          <w:rFonts w:ascii="Helvetica" w:hAnsi="Helvetica" w:cs="Helvetica"/>
          <w:color w:val="40454D"/>
          <w:szCs w:val="26"/>
        </w:rPr>
      </w:pPr>
    </w:p>
    <w:p w:rsidR="00C31EBC" w:rsidRDefault="00C31EBC" w:rsidP="00C31EBC">
      <w:pPr>
        <w:pStyle w:val="Heading3"/>
        <w:shd w:val="clear" w:color="auto" w:fill="FFFFFF"/>
        <w:spacing w:before="0" w:after="300" w:line="312" w:lineRule="atLeast"/>
        <w:rPr>
          <w:rFonts w:ascii="Helvetica" w:hAnsi="Helvetica" w:cs="Helvetica"/>
          <w:color w:val="40454D"/>
          <w:szCs w:val="26"/>
        </w:rPr>
      </w:pPr>
    </w:p>
    <w:p w:rsidR="00C31EBC" w:rsidRDefault="00C31EBC" w:rsidP="00C31EBC">
      <w:pPr>
        <w:pStyle w:val="Heading3"/>
        <w:shd w:val="clear" w:color="auto" w:fill="FFFFFF"/>
        <w:spacing w:before="0" w:after="300" w:line="312" w:lineRule="atLeast"/>
        <w:rPr>
          <w:rFonts w:ascii="Helvetica" w:hAnsi="Helvetica" w:cs="Helvetica"/>
          <w:color w:val="40454D"/>
          <w:szCs w:val="26"/>
        </w:rPr>
      </w:pPr>
    </w:p>
    <w:p w:rsidR="00C31EBC" w:rsidRDefault="00C31EBC" w:rsidP="00C31EBC">
      <w:pPr>
        <w:pStyle w:val="Heading3"/>
        <w:shd w:val="clear" w:color="auto" w:fill="FFFFFF"/>
        <w:spacing w:before="0" w:after="300" w:line="312" w:lineRule="atLeast"/>
        <w:rPr>
          <w:rFonts w:ascii="Helvetica" w:hAnsi="Helvetica" w:cs="Helvetica"/>
          <w:color w:val="40454D"/>
          <w:szCs w:val="26"/>
        </w:rPr>
      </w:pPr>
    </w:p>
    <w:p w:rsidR="00C31EBC" w:rsidRDefault="00C31EBC" w:rsidP="00C31EBC">
      <w:pPr>
        <w:pStyle w:val="Heading3"/>
        <w:shd w:val="clear" w:color="auto" w:fill="FFFFFF"/>
        <w:spacing w:before="0" w:after="300" w:line="312" w:lineRule="atLeast"/>
        <w:rPr>
          <w:rFonts w:ascii="Helvetica" w:hAnsi="Helvetica" w:cs="Helvetica"/>
          <w:color w:val="40454D"/>
          <w:szCs w:val="26"/>
        </w:rPr>
      </w:pPr>
    </w:p>
    <w:p w:rsidR="00C31EBC" w:rsidRPr="00B722E8" w:rsidRDefault="00C31EBC" w:rsidP="00B722E8">
      <w:pPr>
        <w:pStyle w:val="Heading3"/>
      </w:pPr>
      <w:bookmarkStart w:id="12" w:name="_Toc465367871"/>
      <w:proofErr w:type="spellStart"/>
      <w:r w:rsidRPr="00B722E8">
        <w:t>Xóa</w:t>
      </w:r>
      <w:proofErr w:type="spellEnd"/>
      <w:r w:rsidRPr="00B722E8">
        <w:t xml:space="preserve"> </w:t>
      </w:r>
      <w:proofErr w:type="spellStart"/>
      <w:r w:rsidRPr="00B722E8">
        <w:t>sinh</w:t>
      </w:r>
      <w:proofErr w:type="spellEnd"/>
      <w:r w:rsidRPr="00B722E8">
        <w:t xml:space="preserve"> </w:t>
      </w:r>
      <w:proofErr w:type="spellStart"/>
      <w:r w:rsidRPr="00B722E8">
        <w:t>viên</w:t>
      </w:r>
      <w:proofErr w:type="spellEnd"/>
      <w:r w:rsidRPr="00B722E8">
        <w:t>:</w:t>
      </w:r>
      <w:bookmarkEnd w:id="12"/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730"/>
      </w:tblGrid>
      <w:tr w:rsidR="00C31EBC" w:rsidTr="00C31EBC">
        <w:tc>
          <w:tcPr>
            <w:tcW w:w="0" w:type="auto"/>
            <w:vAlign w:val="center"/>
            <w:hideMark/>
          </w:tcPr>
          <w:p w:rsidR="00C31EBC" w:rsidRDefault="00C31EBC" w:rsidP="00C31EBC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C31EBC" w:rsidRDefault="00C31EBC" w:rsidP="00C31EBC">
            <w:r>
              <w:t>2</w:t>
            </w:r>
          </w:p>
          <w:p w:rsidR="00C31EBC" w:rsidRDefault="00C31EBC" w:rsidP="00C31EBC">
            <w:r>
              <w:t>3</w:t>
            </w:r>
          </w:p>
          <w:p w:rsidR="00C31EBC" w:rsidRDefault="00C31EBC" w:rsidP="00C31EBC">
            <w:r>
              <w:t>4</w:t>
            </w:r>
          </w:p>
          <w:p w:rsidR="00C31EBC" w:rsidRDefault="00C31EBC" w:rsidP="00C31EBC">
            <w:r>
              <w:t>5</w:t>
            </w:r>
          </w:p>
          <w:p w:rsidR="00C31EBC" w:rsidRDefault="00C31EBC" w:rsidP="00C31EBC">
            <w:r>
              <w:t>6</w:t>
            </w:r>
          </w:p>
          <w:p w:rsidR="00C31EBC" w:rsidRDefault="00C31EBC" w:rsidP="00C31EBC">
            <w:r>
              <w:t>7</w:t>
            </w:r>
          </w:p>
          <w:p w:rsidR="00C31EBC" w:rsidRDefault="00C31EBC" w:rsidP="00C31EBC">
            <w:r>
              <w:lastRenderedPageBreak/>
              <w:t>8</w:t>
            </w:r>
          </w:p>
          <w:p w:rsidR="00C31EBC" w:rsidRDefault="00C31EBC" w:rsidP="00C31EBC">
            <w:r>
              <w:t>9</w:t>
            </w:r>
          </w:p>
          <w:p w:rsidR="00C31EBC" w:rsidRDefault="00C31EBC" w:rsidP="00C31EBC">
            <w:r>
              <w:t>10</w:t>
            </w:r>
          </w:p>
          <w:p w:rsidR="00C31EBC" w:rsidRDefault="00C31EBC" w:rsidP="00C31EBC">
            <w:r>
              <w:t>11</w:t>
            </w:r>
          </w:p>
          <w:p w:rsidR="00C31EBC" w:rsidRDefault="00C31EBC" w:rsidP="00C31EBC">
            <w:r>
              <w:t>12</w:t>
            </w:r>
          </w:p>
          <w:p w:rsidR="00C31EBC" w:rsidRDefault="00C31EBC" w:rsidP="00C31EBC">
            <w:r>
              <w:t>13</w:t>
            </w:r>
          </w:p>
        </w:tc>
        <w:tc>
          <w:tcPr>
            <w:tcW w:w="11730" w:type="dxa"/>
            <w:vAlign w:val="center"/>
            <w:hideMark/>
          </w:tcPr>
          <w:p w:rsidR="00C31EBC" w:rsidRDefault="00C31EBC" w:rsidP="00C31EBC">
            <w:r>
              <w:rPr>
                <w:rStyle w:val="HTMLCode"/>
                <w:rFonts w:eastAsiaTheme="majorEastAsia"/>
              </w:rPr>
              <w:lastRenderedPageBreak/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xóa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removeStudent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studentId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students = </w:t>
            </w:r>
            <w:proofErr w:type="spellStart"/>
            <w:r>
              <w:rPr>
                <w:rStyle w:val="HTMLCode"/>
                <w:rFonts w:eastAsiaTheme="majorEastAsia"/>
              </w:rPr>
              <w:t>getAllStudents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 </w:t>
            </w:r>
            <w:proofErr w:type="spellStart"/>
            <w:r>
              <w:rPr>
                <w:rStyle w:val="HTMLCode"/>
                <w:rFonts w:eastAsiaTheme="majorEastAsia"/>
              </w:rPr>
              <w:t>students.length</w:t>
            </w:r>
            <w:proofErr w:type="spellEnd"/>
            <w:r>
              <w:rPr>
                <w:rStyle w:val="HTMLCode"/>
                <w:rFonts w:eastAsiaTheme="majorEastAsia"/>
              </w:rPr>
              <w:t xml:space="preserve">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++){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(students[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].id === </w:t>
            </w:r>
            <w:proofErr w:type="spellStart"/>
            <w:r>
              <w:rPr>
                <w:rStyle w:val="HTMLCode"/>
                <w:rFonts w:eastAsiaTheme="majorEastAsia"/>
              </w:rPr>
              <w:t>studentId</w:t>
            </w:r>
            <w:proofErr w:type="spellEnd"/>
            <w:r>
              <w:rPr>
                <w:rStyle w:val="HTMLCode"/>
                <w:rFonts w:eastAsiaTheme="majorEastAsia"/>
              </w:rPr>
              <w:t>){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    </w:t>
            </w:r>
            <w:proofErr w:type="spellStart"/>
            <w:r>
              <w:rPr>
                <w:rStyle w:val="HTMLCode"/>
                <w:rFonts w:eastAsiaTheme="majorEastAsia"/>
              </w:rPr>
              <w:t>students.splice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, 1);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lastRenderedPageBreak/>
              <w:t>     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storage.setItemSync</w:t>
            </w:r>
            <w:proofErr w:type="spellEnd"/>
            <w:r>
              <w:rPr>
                <w:rStyle w:val="HTMLCode"/>
                <w:rFonts w:eastAsiaTheme="majorEastAsia"/>
              </w:rPr>
              <w:t>('students', students);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C31EBC" w:rsidRDefault="00C31EBC" w:rsidP="00C31EBC">
      <w:pPr>
        <w:pStyle w:val="Heading3"/>
        <w:shd w:val="clear" w:color="auto" w:fill="FFFFFF"/>
        <w:spacing w:before="0" w:after="300" w:line="312" w:lineRule="atLeast"/>
        <w:rPr>
          <w:rFonts w:ascii="Helvetica" w:hAnsi="Helvetica" w:cs="Helvetica"/>
          <w:color w:val="40454D"/>
          <w:szCs w:val="26"/>
        </w:rPr>
      </w:pPr>
    </w:p>
    <w:p w:rsidR="00C31EBC" w:rsidRDefault="00C31EBC" w:rsidP="00C31EBC">
      <w:pPr>
        <w:pStyle w:val="Heading3"/>
        <w:shd w:val="clear" w:color="auto" w:fill="FFFFFF"/>
        <w:spacing w:before="0" w:after="300" w:line="312" w:lineRule="atLeast"/>
        <w:rPr>
          <w:rFonts w:ascii="Helvetica" w:hAnsi="Helvetica" w:cs="Helvetica"/>
          <w:color w:val="40454D"/>
          <w:szCs w:val="26"/>
        </w:rPr>
      </w:pPr>
    </w:p>
    <w:p w:rsidR="00C31EBC" w:rsidRPr="00B722E8" w:rsidRDefault="00C31EBC" w:rsidP="00B722E8">
      <w:pPr>
        <w:pStyle w:val="Heading3"/>
      </w:pPr>
      <w:bookmarkStart w:id="13" w:name="_Toc465367872"/>
      <w:proofErr w:type="spellStart"/>
      <w:r w:rsidRPr="00B722E8">
        <w:t>Sửa</w:t>
      </w:r>
      <w:proofErr w:type="spellEnd"/>
      <w:r w:rsidRPr="00B722E8">
        <w:t xml:space="preserve"> </w:t>
      </w:r>
      <w:proofErr w:type="spellStart"/>
      <w:r w:rsidRPr="00B722E8">
        <w:t>sinh</w:t>
      </w:r>
      <w:proofErr w:type="spellEnd"/>
      <w:r w:rsidRPr="00B722E8">
        <w:t xml:space="preserve"> </w:t>
      </w:r>
      <w:proofErr w:type="spellStart"/>
      <w:r w:rsidRPr="00B722E8">
        <w:t>viên</w:t>
      </w:r>
      <w:proofErr w:type="spellEnd"/>
      <w:r w:rsidRPr="00B722E8">
        <w:t>:</w:t>
      </w:r>
      <w:bookmarkEnd w:id="13"/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730"/>
      </w:tblGrid>
      <w:tr w:rsidR="00C31EBC" w:rsidTr="00C31EBC">
        <w:tc>
          <w:tcPr>
            <w:tcW w:w="0" w:type="auto"/>
            <w:vAlign w:val="center"/>
            <w:hideMark/>
          </w:tcPr>
          <w:p w:rsidR="00C31EBC" w:rsidRDefault="00C31EBC" w:rsidP="00C31EBC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C31EBC" w:rsidRDefault="00C31EBC" w:rsidP="00C31EBC">
            <w:r>
              <w:t>2</w:t>
            </w:r>
          </w:p>
          <w:p w:rsidR="00C31EBC" w:rsidRDefault="00C31EBC" w:rsidP="00C31EBC">
            <w:r>
              <w:t>3</w:t>
            </w:r>
          </w:p>
          <w:p w:rsidR="00C31EBC" w:rsidRDefault="00C31EBC" w:rsidP="00C31EBC">
            <w:r>
              <w:t>4</w:t>
            </w:r>
          </w:p>
          <w:p w:rsidR="00C31EBC" w:rsidRDefault="00C31EBC" w:rsidP="00C31EBC">
            <w:r>
              <w:t>5</w:t>
            </w:r>
          </w:p>
          <w:p w:rsidR="00C31EBC" w:rsidRDefault="00C31EBC" w:rsidP="00C31EBC">
            <w:r>
              <w:t>6</w:t>
            </w:r>
          </w:p>
          <w:p w:rsidR="00C31EBC" w:rsidRDefault="00C31EBC" w:rsidP="00C31EBC">
            <w:r>
              <w:t>7</w:t>
            </w:r>
          </w:p>
          <w:p w:rsidR="00C31EBC" w:rsidRDefault="00C31EBC" w:rsidP="00C31EBC">
            <w:r>
              <w:t>8</w:t>
            </w:r>
          </w:p>
          <w:p w:rsidR="00C31EBC" w:rsidRDefault="00C31EBC" w:rsidP="00C31EBC">
            <w:r>
              <w:t>9</w:t>
            </w:r>
          </w:p>
          <w:p w:rsidR="00C31EBC" w:rsidRDefault="00C31EBC" w:rsidP="00C31EBC">
            <w:r>
              <w:t>10</w:t>
            </w:r>
          </w:p>
          <w:p w:rsidR="00C31EBC" w:rsidRDefault="00C31EBC" w:rsidP="00C31EBC">
            <w:r>
              <w:t>11</w:t>
            </w:r>
          </w:p>
          <w:p w:rsidR="00C31EBC" w:rsidRDefault="00C31EBC" w:rsidP="00C31EBC">
            <w:r>
              <w:t>12</w:t>
            </w:r>
          </w:p>
          <w:p w:rsidR="00C31EBC" w:rsidRDefault="00C31EBC" w:rsidP="00C31EBC">
            <w:r>
              <w:t>13</w:t>
            </w:r>
          </w:p>
        </w:tc>
        <w:tc>
          <w:tcPr>
            <w:tcW w:w="11730" w:type="dxa"/>
            <w:vAlign w:val="center"/>
            <w:hideMark/>
          </w:tcPr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sửa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editStuent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studentId</w:t>
            </w:r>
            <w:proofErr w:type="spellEnd"/>
            <w:r>
              <w:rPr>
                <w:rStyle w:val="HTMLCode"/>
                <w:rFonts w:eastAsiaTheme="majorEastAsia"/>
              </w:rP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studentName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students = </w:t>
            </w:r>
            <w:proofErr w:type="spellStart"/>
            <w:r>
              <w:rPr>
                <w:rStyle w:val="HTMLCode"/>
                <w:rFonts w:eastAsiaTheme="majorEastAsia"/>
              </w:rPr>
              <w:t>getAllStudents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  <w:p w:rsidR="00C31EBC" w:rsidRDefault="00C31EBC" w:rsidP="00C31EBC"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 </w:t>
            </w:r>
            <w:proofErr w:type="spellStart"/>
            <w:r>
              <w:rPr>
                <w:rStyle w:val="HTMLCode"/>
                <w:rFonts w:eastAsiaTheme="majorEastAsia"/>
              </w:rPr>
              <w:t>students.length</w:t>
            </w:r>
            <w:proofErr w:type="spellEnd"/>
            <w:r>
              <w:rPr>
                <w:rStyle w:val="HTMLCode"/>
                <w:rFonts w:eastAsiaTheme="majorEastAsia"/>
              </w:rPr>
              <w:t xml:space="preserve">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++){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(students[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].id === </w:t>
            </w:r>
            <w:proofErr w:type="spellStart"/>
            <w:r>
              <w:rPr>
                <w:rStyle w:val="HTMLCode"/>
                <w:rFonts w:eastAsiaTheme="majorEastAsia"/>
              </w:rPr>
              <w:t>studentId</w:t>
            </w:r>
            <w:proofErr w:type="spellEnd"/>
            <w:r>
              <w:rPr>
                <w:rStyle w:val="HTMLCode"/>
                <w:rFonts w:eastAsiaTheme="majorEastAsia"/>
              </w:rPr>
              <w:t>){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    </w:t>
            </w:r>
            <w:r>
              <w:rPr>
                <w:rStyle w:val="HTMLCode"/>
                <w:rFonts w:eastAsiaTheme="majorEastAsia"/>
              </w:rPr>
              <w:t>students[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].</w:t>
            </w:r>
            <w:proofErr w:type="spellStart"/>
            <w:r>
              <w:rPr>
                <w:rStyle w:val="HTMLCode"/>
                <w:rFonts w:eastAsiaTheme="majorEastAsia"/>
              </w:rPr>
              <w:t>fullname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</w:t>
            </w:r>
            <w:proofErr w:type="spellStart"/>
            <w:r>
              <w:rPr>
                <w:rStyle w:val="HTMLCode"/>
                <w:rFonts w:eastAsiaTheme="majorEastAsia"/>
              </w:rPr>
              <w:t>studentName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storage.setItemSync</w:t>
            </w:r>
            <w:proofErr w:type="spellEnd"/>
            <w:r>
              <w:rPr>
                <w:rStyle w:val="HTMLCode"/>
                <w:rFonts w:eastAsiaTheme="majorEastAsia"/>
              </w:rPr>
              <w:t>('students', students);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C31EBC" w:rsidRDefault="00C31EBC" w:rsidP="00B722E8">
      <w:pPr>
        <w:pStyle w:val="Heading3"/>
      </w:pPr>
      <w:bookmarkStart w:id="14" w:name="_Toc465367873"/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bookmarkEnd w:id="14"/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C31EBC" w:rsidTr="00C31EBC">
        <w:tc>
          <w:tcPr>
            <w:tcW w:w="0" w:type="auto"/>
            <w:vAlign w:val="center"/>
            <w:hideMark/>
          </w:tcPr>
          <w:p w:rsidR="00C31EBC" w:rsidRDefault="00C31EBC" w:rsidP="00C31EBC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C31EBC" w:rsidRDefault="00C31EBC" w:rsidP="00C31EBC">
            <w:r>
              <w:lastRenderedPageBreak/>
              <w:t>2</w:t>
            </w:r>
          </w:p>
          <w:p w:rsidR="00C31EBC" w:rsidRDefault="00C31EBC" w:rsidP="00C31EBC">
            <w:r>
              <w:t>3</w:t>
            </w:r>
          </w:p>
          <w:p w:rsidR="00C31EBC" w:rsidRDefault="00C31EBC" w:rsidP="00C31EBC">
            <w:r>
              <w:t>4</w:t>
            </w:r>
          </w:p>
          <w:p w:rsidR="00C31EBC" w:rsidRDefault="00C31EBC" w:rsidP="00C31EBC">
            <w:r>
              <w:t>5</w:t>
            </w:r>
          </w:p>
          <w:p w:rsidR="00C31EBC" w:rsidRDefault="00C31EBC" w:rsidP="00C31EBC">
            <w:r>
              <w:t>6</w:t>
            </w:r>
          </w:p>
          <w:p w:rsidR="00C31EBC" w:rsidRDefault="00C31EBC" w:rsidP="00C31EBC">
            <w:r>
              <w:t>7</w:t>
            </w:r>
          </w:p>
          <w:p w:rsidR="00C31EBC" w:rsidRDefault="00C31EBC" w:rsidP="00C31EBC">
            <w:r>
              <w:t>8</w:t>
            </w:r>
          </w:p>
        </w:tc>
        <w:tc>
          <w:tcPr>
            <w:tcW w:w="11850" w:type="dxa"/>
            <w:vAlign w:val="center"/>
            <w:hideMark/>
          </w:tcPr>
          <w:p w:rsidR="00C31EBC" w:rsidRDefault="00C31EBC" w:rsidP="00C31EBC">
            <w:r>
              <w:rPr>
                <w:rStyle w:val="HTMLCode"/>
                <w:rFonts w:eastAsiaTheme="majorEastAsia"/>
              </w:rPr>
              <w:lastRenderedPageBreak/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Hàm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hiển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thị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danh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sách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lastRenderedPageBreak/>
              <w:t>function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showStudents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students = </w:t>
            </w:r>
            <w:proofErr w:type="spellStart"/>
            <w:r>
              <w:rPr>
                <w:rStyle w:val="HTMLCode"/>
                <w:rFonts w:eastAsiaTheme="majorEastAsia"/>
              </w:rPr>
              <w:t>getAllStudents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students.forEach</w:t>
            </w:r>
            <w:proofErr w:type="spellEnd"/>
            <w:r>
              <w:rPr>
                <w:rStyle w:val="HTMLCode"/>
                <w:rFonts w:eastAsiaTheme="majorEastAsia"/>
              </w:rPr>
              <w:t>(function(student){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console.log('Student: '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+ </w:t>
            </w:r>
            <w:proofErr w:type="spellStart"/>
            <w:r>
              <w:rPr>
                <w:rStyle w:val="HTMLCode"/>
                <w:rFonts w:eastAsiaTheme="majorEastAsia"/>
              </w:rPr>
              <w:t>student.fullname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+ ' ('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+ student.id + ')');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});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C31EBC" w:rsidRDefault="00C31EBC" w:rsidP="00C31EB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hàm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thấy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vòng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lặp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duyệt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từng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kiểm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điều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kiện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theo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đề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bài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vọng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hiểu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hàm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31EBC" w:rsidRPr="00B722E8" w:rsidRDefault="00C31EBC" w:rsidP="00B722E8">
      <w:pPr>
        <w:pStyle w:val="Heading3"/>
      </w:pPr>
      <w:bookmarkStart w:id="15" w:name="_Toc465367874"/>
      <w:r w:rsidRPr="00B722E8">
        <w:t xml:space="preserve">Cách sử dụng </w:t>
      </w:r>
      <w:proofErr w:type="gramStart"/>
      <w:r w:rsidRPr="00B722E8">
        <w:t>thư</w:t>
      </w:r>
      <w:proofErr w:type="gramEnd"/>
      <w:r w:rsidRPr="00B722E8">
        <w:t xml:space="preserve"> viện trên</w:t>
      </w:r>
      <w:bookmarkEnd w:id="15"/>
    </w:p>
    <w:p w:rsidR="00C31EBC" w:rsidRDefault="00C31EBC" w:rsidP="00C31EB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giờ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bổ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sung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phía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dưới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cùng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đoạn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C31EBC" w:rsidTr="00C31EBC">
        <w:tc>
          <w:tcPr>
            <w:tcW w:w="0" w:type="auto"/>
            <w:vAlign w:val="center"/>
            <w:hideMark/>
          </w:tcPr>
          <w:p w:rsidR="00C31EBC" w:rsidRDefault="00C31EBC" w:rsidP="00C31EBC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C31EBC" w:rsidRDefault="00C31EBC" w:rsidP="00C31EBC">
            <w:r>
              <w:t>2</w:t>
            </w:r>
          </w:p>
          <w:p w:rsidR="00C31EBC" w:rsidRDefault="00C31EBC" w:rsidP="00C31EBC">
            <w:r>
              <w:t>3</w:t>
            </w:r>
          </w:p>
          <w:p w:rsidR="00C31EBC" w:rsidRDefault="00C31EBC" w:rsidP="00C31EBC">
            <w:r>
              <w:t>4</w:t>
            </w:r>
          </w:p>
          <w:p w:rsidR="00C31EBC" w:rsidRDefault="00C31EBC" w:rsidP="00C31EBC">
            <w:r>
              <w:t>5</w:t>
            </w:r>
          </w:p>
          <w:p w:rsidR="00C31EBC" w:rsidRDefault="00C31EBC" w:rsidP="00C31EBC">
            <w:r>
              <w:t>6</w:t>
            </w:r>
          </w:p>
          <w:p w:rsidR="00C31EBC" w:rsidRDefault="00C31EBC" w:rsidP="00C31EBC">
            <w:r>
              <w:t>7</w:t>
            </w:r>
          </w:p>
          <w:p w:rsidR="00C31EBC" w:rsidRDefault="00C31EBC" w:rsidP="00C31EBC">
            <w:r>
              <w:t>8</w:t>
            </w:r>
          </w:p>
        </w:tc>
        <w:tc>
          <w:tcPr>
            <w:tcW w:w="11850" w:type="dxa"/>
            <w:vAlign w:val="center"/>
            <w:hideMark/>
          </w:tcPr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Thêm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proofErr w:type="spellStart"/>
            <w:r>
              <w:rPr>
                <w:rStyle w:val="HTMLCode"/>
                <w:rFonts w:eastAsiaTheme="majorEastAsia"/>
              </w:rPr>
              <w:t>addStudent</w:t>
            </w:r>
            <w:proofErr w:type="spellEnd"/>
            <w:r>
              <w:rPr>
                <w:rStyle w:val="HTMLCode"/>
                <w:rFonts w:eastAsiaTheme="majorEastAsia"/>
              </w:rPr>
              <w:t>(1, '</w:t>
            </w:r>
            <w:proofErr w:type="spellStart"/>
            <w:r>
              <w:rPr>
                <w:rStyle w:val="HTMLCode"/>
                <w:rFonts w:eastAsiaTheme="majorEastAsia"/>
              </w:rPr>
              <w:t>Cuong</w:t>
            </w:r>
            <w:proofErr w:type="spellEnd"/>
            <w:r>
              <w:rPr>
                <w:rStyle w:val="HTMLCode"/>
                <w:rFonts w:eastAsiaTheme="majorEastAsia"/>
              </w:rPr>
              <w:t>');</w:t>
            </w:r>
          </w:p>
          <w:p w:rsidR="00C31EBC" w:rsidRDefault="00C31EBC" w:rsidP="00C31EBC">
            <w:proofErr w:type="spellStart"/>
            <w:r>
              <w:rPr>
                <w:rStyle w:val="HTMLCode"/>
                <w:rFonts w:eastAsiaTheme="majorEastAsia"/>
              </w:rPr>
              <w:t>addStudent</w:t>
            </w:r>
            <w:proofErr w:type="spellEnd"/>
            <w:r>
              <w:rPr>
                <w:rStyle w:val="HTMLCode"/>
                <w:rFonts w:eastAsiaTheme="majorEastAsia"/>
              </w:rPr>
              <w:t>(2, '</w:t>
            </w:r>
            <w:proofErr w:type="spellStart"/>
            <w:r>
              <w:rPr>
                <w:rStyle w:val="HTMLCode"/>
                <w:rFonts w:eastAsiaTheme="majorEastAsia"/>
              </w:rPr>
              <w:t>Kinh</w:t>
            </w:r>
            <w:proofErr w:type="spellEnd"/>
            <w:r>
              <w:rPr>
                <w:rStyle w:val="HTMLCode"/>
                <w:rFonts w:eastAsiaTheme="majorEastAsia"/>
              </w:rPr>
              <w:t>');</w:t>
            </w:r>
          </w:p>
          <w:p w:rsidR="00C31EBC" w:rsidRDefault="00C31EBC" w:rsidP="00C31EBC">
            <w:proofErr w:type="spellStart"/>
            <w:r>
              <w:rPr>
                <w:rStyle w:val="HTMLCode"/>
                <w:rFonts w:eastAsiaTheme="majorEastAsia"/>
              </w:rPr>
              <w:t>addStudent</w:t>
            </w:r>
            <w:proofErr w:type="spellEnd"/>
            <w:r>
              <w:rPr>
                <w:rStyle w:val="HTMLCode"/>
                <w:rFonts w:eastAsiaTheme="majorEastAsia"/>
              </w:rPr>
              <w:t>(3, '</w:t>
            </w:r>
            <w:proofErr w:type="spellStart"/>
            <w:r>
              <w:rPr>
                <w:rStyle w:val="HTMLCode"/>
                <w:rFonts w:eastAsiaTheme="majorEastAsia"/>
              </w:rPr>
              <w:t>Chinh</w:t>
            </w:r>
            <w:proofErr w:type="spellEnd"/>
            <w:r>
              <w:rPr>
                <w:rStyle w:val="HTMLCode"/>
                <w:rFonts w:eastAsiaTheme="majorEastAsia"/>
              </w:rPr>
              <w:t>');</w:t>
            </w:r>
          </w:p>
          <w:p w:rsidR="00C31EBC" w:rsidRDefault="00C31EBC" w:rsidP="00C31EBC">
            <w:proofErr w:type="spellStart"/>
            <w:r>
              <w:rPr>
                <w:rStyle w:val="HTMLCode"/>
                <w:rFonts w:eastAsiaTheme="majorEastAsia"/>
              </w:rPr>
              <w:t>addStudent</w:t>
            </w:r>
            <w:proofErr w:type="spellEnd"/>
            <w:r>
              <w:rPr>
                <w:rStyle w:val="HTMLCode"/>
                <w:rFonts w:eastAsiaTheme="majorEastAsia"/>
              </w:rPr>
              <w:t>(4, '</w:t>
            </w:r>
            <w:proofErr w:type="spellStart"/>
            <w:r>
              <w:rPr>
                <w:rStyle w:val="HTMLCode"/>
                <w:rFonts w:eastAsiaTheme="majorEastAsia"/>
              </w:rPr>
              <w:t>Quyen</w:t>
            </w:r>
            <w:proofErr w:type="spellEnd"/>
            <w:r>
              <w:rPr>
                <w:rStyle w:val="HTMLCode"/>
                <w:rFonts w:eastAsiaTheme="majorEastAsia"/>
              </w:rPr>
              <w:t>');</w:t>
            </w:r>
          </w:p>
          <w:p w:rsidR="00C31EBC" w:rsidRDefault="00C31EBC" w:rsidP="00C31EBC">
            <w:r>
              <w:t> </w:t>
            </w:r>
          </w:p>
          <w:p w:rsidR="00C31EBC" w:rsidRDefault="00C31EBC" w:rsidP="00C31EBC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Hiển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thị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danh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sách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sinh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viên</w:t>
            </w:r>
            <w:proofErr w:type="spellEnd"/>
          </w:p>
          <w:p w:rsidR="00C31EBC" w:rsidRDefault="00C31EBC" w:rsidP="00C31EBC">
            <w:proofErr w:type="spellStart"/>
            <w:r>
              <w:rPr>
                <w:rStyle w:val="HTMLCode"/>
                <w:rFonts w:eastAsiaTheme="majorEastAsia"/>
              </w:rPr>
              <w:t>showStudents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</w:tc>
      </w:tr>
    </w:tbl>
    <w:p w:rsidR="00C31EBC" w:rsidRDefault="00C31EBC" w:rsidP="00C31EB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kết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quả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dưới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C31EBC" w:rsidRDefault="00C31EBC" w:rsidP="00C31EBC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408420" cy="3225800"/>
            <wp:effectExtent l="0" t="0" r="0" b="0"/>
            <wp:docPr id="3" name="Picture 3" descr="http://freetuts.net/upload/tut_post/images/2016/02/27/590/quan-ly-sinh-vien-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tuts.net/upload/tut_post/images/2016/02/27/590/quan-ly-sinh-vien-nodej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BC" w:rsidRDefault="00C31EBC" w:rsidP="00C31EB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Tương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xóa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học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sinh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1 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hàm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C31EBC" w:rsidTr="00C31EBC">
        <w:tc>
          <w:tcPr>
            <w:tcW w:w="0" w:type="auto"/>
            <w:vAlign w:val="center"/>
            <w:hideMark/>
          </w:tcPr>
          <w:p w:rsidR="00C31EBC" w:rsidRDefault="00C31EBC" w:rsidP="00C31EBC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</w:tc>
        <w:tc>
          <w:tcPr>
            <w:tcW w:w="11850" w:type="dxa"/>
            <w:vAlign w:val="center"/>
            <w:hideMark/>
          </w:tcPr>
          <w:p w:rsidR="00C31EBC" w:rsidRDefault="00C31EBC" w:rsidP="00C31EBC">
            <w:proofErr w:type="spellStart"/>
            <w:r>
              <w:rPr>
                <w:rStyle w:val="HTMLCode"/>
                <w:rFonts w:eastAsiaTheme="majorEastAsia"/>
              </w:rPr>
              <w:t>removeStudent</w:t>
            </w:r>
            <w:proofErr w:type="spellEnd"/>
            <w:r>
              <w:rPr>
                <w:rStyle w:val="HTMLCode"/>
                <w:rFonts w:eastAsiaTheme="majorEastAsia"/>
              </w:rPr>
              <w:t>('1');</w:t>
            </w:r>
          </w:p>
        </w:tc>
      </w:tr>
    </w:tbl>
    <w:p w:rsidR="00C31EBC" w:rsidRDefault="00C31EBC" w:rsidP="00C31EB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Tương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tự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hàm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còn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31EBC" w:rsidRDefault="00B722E8" w:rsidP="00B722E8">
      <w:pPr>
        <w:pStyle w:val="Heading2"/>
      </w:pPr>
      <w:bookmarkStart w:id="16" w:name="_Toc465367875"/>
      <w:r>
        <w:t>Bài 2: Thực tập với webserver:</w:t>
      </w:r>
      <w:bookmarkEnd w:id="16"/>
    </w:p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thường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chúng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giao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thức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http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https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NodeJS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cung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cấp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chúng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module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tương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ứng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luôn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http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https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vậy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server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giúp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việc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giao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tiếp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giữa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client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server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module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nhiên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phạm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vi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bài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viết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chỉ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hướng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dẫn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dụng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http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thôi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722E8" w:rsidRPr="00B722E8" w:rsidRDefault="00B722E8" w:rsidP="00B722E8">
      <w:pPr>
        <w:pStyle w:val="Heading3"/>
      </w:pPr>
      <w:bookmarkStart w:id="17" w:name="_Toc465367876"/>
      <w:proofErr w:type="spellStart"/>
      <w:r w:rsidRPr="00B722E8">
        <w:t>Mã</w:t>
      </w:r>
      <w:proofErr w:type="spellEnd"/>
      <w:r w:rsidRPr="00B722E8">
        <w:t xml:space="preserve"> code:</w:t>
      </w:r>
      <w:bookmarkEnd w:id="17"/>
    </w:p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tiên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mở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server.js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nhập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nội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dung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730"/>
      </w:tblGrid>
      <w:tr w:rsidR="00B722E8" w:rsidTr="00B722E8">
        <w:tc>
          <w:tcPr>
            <w:tcW w:w="0" w:type="auto"/>
            <w:vAlign w:val="center"/>
            <w:hideMark/>
          </w:tcPr>
          <w:p w:rsidR="00B722E8" w:rsidRDefault="00B722E8" w:rsidP="00B722E8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B722E8" w:rsidRDefault="00B722E8" w:rsidP="00B722E8">
            <w:r>
              <w:t>2</w:t>
            </w:r>
          </w:p>
          <w:p w:rsidR="00B722E8" w:rsidRDefault="00B722E8" w:rsidP="00B722E8">
            <w:r>
              <w:t>3</w:t>
            </w:r>
          </w:p>
          <w:p w:rsidR="00B722E8" w:rsidRDefault="00B722E8" w:rsidP="00B722E8">
            <w:r>
              <w:t>4</w:t>
            </w:r>
          </w:p>
          <w:p w:rsidR="00B722E8" w:rsidRDefault="00B722E8" w:rsidP="00B722E8">
            <w:r>
              <w:t>5</w:t>
            </w:r>
          </w:p>
          <w:p w:rsidR="00B722E8" w:rsidRDefault="00B722E8" w:rsidP="00B722E8">
            <w:r>
              <w:lastRenderedPageBreak/>
              <w:t>6</w:t>
            </w:r>
          </w:p>
          <w:p w:rsidR="00B722E8" w:rsidRDefault="00B722E8" w:rsidP="00B722E8">
            <w:r>
              <w:t>7</w:t>
            </w:r>
          </w:p>
          <w:p w:rsidR="00B722E8" w:rsidRDefault="00B722E8" w:rsidP="00B722E8">
            <w:r>
              <w:t>8</w:t>
            </w:r>
          </w:p>
          <w:p w:rsidR="00B722E8" w:rsidRDefault="00B722E8" w:rsidP="00B722E8">
            <w:r>
              <w:t>9</w:t>
            </w:r>
          </w:p>
          <w:p w:rsidR="00B722E8" w:rsidRDefault="00B722E8" w:rsidP="00B722E8">
            <w:r>
              <w:t>10</w:t>
            </w:r>
          </w:p>
          <w:p w:rsidR="00B722E8" w:rsidRDefault="00B722E8" w:rsidP="00B722E8">
            <w:r>
              <w:t>11</w:t>
            </w:r>
          </w:p>
          <w:p w:rsidR="00B722E8" w:rsidRDefault="00B722E8" w:rsidP="00B722E8">
            <w:r>
              <w:t>12</w:t>
            </w:r>
          </w:p>
          <w:p w:rsidR="00B722E8" w:rsidRDefault="00B722E8" w:rsidP="00B722E8">
            <w:r>
              <w:t>13</w:t>
            </w:r>
          </w:p>
          <w:p w:rsidR="00B722E8" w:rsidRDefault="00B722E8" w:rsidP="00B722E8">
            <w:r>
              <w:t>14</w:t>
            </w:r>
          </w:p>
          <w:p w:rsidR="00B722E8" w:rsidRDefault="00B722E8" w:rsidP="00B722E8">
            <w:r>
              <w:t>15</w:t>
            </w:r>
          </w:p>
          <w:p w:rsidR="00B722E8" w:rsidRDefault="00B722E8" w:rsidP="00B722E8">
            <w:r>
              <w:t>16</w:t>
            </w:r>
          </w:p>
          <w:p w:rsidR="00B722E8" w:rsidRDefault="00B722E8" w:rsidP="00B722E8">
            <w:r>
              <w:t>17</w:t>
            </w:r>
          </w:p>
          <w:p w:rsidR="00B722E8" w:rsidRDefault="00B722E8" w:rsidP="00B722E8">
            <w:r>
              <w:t>18</w:t>
            </w:r>
          </w:p>
          <w:p w:rsidR="00B722E8" w:rsidRDefault="00B722E8" w:rsidP="00B722E8">
            <w:r>
              <w:t>19</w:t>
            </w:r>
          </w:p>
          <w:p w:rsidR="00B722E8" w:rsidRDefault="00B722E8" w:rsidP="00B722E8">
            <w:r>
              <w:t>20</w:t>
            </w:r>
          </w:p>
          <w:p w:rsidR="00B722E8" w:rsidRDefault="00B722E8" w:rsidP="00B722E8">
            <w:r>
              <w:t>21</w:t>
            </w:r>
          </w:p>
          <w:p w:rsidR="00B722E8" w:rsidRDefault="00B722E8" w:rsidP="00B722E8">
            <w:r>
              <w:t>22</w:t>
            </w:r>
          </w:p>
          <w:p w:rsidR="00B722E8" w:rsidRDefault="00B722E8" w:rsidP="00B722E8">
            <w:r>
              <w:t>23</w:t>
            </w:r>
          </w:p>
          <w:p w:rsidR="00B722E8" w:rsidRDefault="00B722E8" w:rsidP="00B722E8">
            <w:r>
              <w:t>24</w:t>
            </w:r>
          </w:p>
        </w:tc>
        <w:tc>
          <w:tcPr>
            <w:tcW w:w="11730" w:type="dxa"/>
            <w:vAlign w:val="center"/>
            <w:hideMark/>
          </w:tcPr>
          <w:p w:rsidR="00B722E8" w:rsidRDefault="00B722E8" w:rsidP="00B722E8">
            <w:r>
              <w:rPr>
                <w:rStyle w:val="HTMLCode"/>
                <w:rFonts w:eastAsiaTheme="majorEastAsia"/>
              </w:rPr>
              <w:lastRenderedPageBreak/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Bước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1: Import module http</w:t>
            </w:r>
          </w:p>
          <w:p w:rsidR="00B722E8" w:rsidRDefault="00B722E8" w:rsidP="00B722E8"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http = require('http');</w:t>
            </w:r>
          </w:p>
          <w:p w:rsidR="00B722E8" w:rsidRDefault="00B722E8" w:rsidP="00B722E8">
            <w:r>
              <w:t> 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Bước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2: </w:t>
            </w:r>
            <w:proofErr w:type="spellStart"/>
            <w:r>
              <w:rPr>
                <w:rStyle w:val="HTMLCode"/>
                <w:rFonts w:eastAsiaTheme="majorEastAsia"/>
              </w:rPr>
              <w:t>Khởi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tạo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server</w:t>
            </w:r>
          </w:p>
          <w:p w:rsidR="00B722E8" w:rsidRDefault="00B722E8" w:rsidP="00B722E8"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server = </w:t>
            </w:r>
            <w:proofErr w:type="spellStart"/>
            <w:r>
              <w:rPr>
                <w:rStyle w:val="HTMLCode"/>
                <w:rFonts w:eastAsiaTheme="majorEastAsia"/>
              </w:rPr>
              <w:t>http.createServer</w:t>
            </w:r>
            <w:proofErr w:type="spellEnd"/>
            <w:r>
              <w:rPr>
                <w:rStyle w:val="HTMLCode"/>
                <w:rFonts w:eastAsiaTheme="majorEastAsia"/>
              </w:rPr>
              <w:t>(function(request, response){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Biến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request: </w:t>
            </w:r>
            <w:proofErr w:type="spellStart"/>
            <w:r>
              <w:rPr>
                <w:rStyle w:val="HTMLCode"/>
                <w:rFonts w:eastAsiaTheme="majorEastAsia"/>
              </w:rPr>
              <w:t>là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biến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lưu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trữ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thông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tin </w:t>
            </w:r>
            <w:proofErr w:type="spellStart"/>
            <w:r>
              <w:rPr>
                <w:rStyle w:val="HTMLCode"/>
                <w:rFonts w:eastAsiaTheme="majorEastAsia"/>
              </w:rPr>
              <w:t>gửi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lên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của</w:t>
            </w:r>
            <w:proofErr w:type="spellEnd"/>
            <w:r>
              <w:rPr>
                <w:rStyle w:val="HTMLCode"/>
                <w:rFonts w:eastAsiaTheme="majorEastAsia"/>
              </w:rPr>
              <w:t xml:space="preserve"> client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lastRenderedPageBreak/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Biến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response: </w:t>
            </w:r>
            <w:proofErr w:type="spellStart"/>
            <w:r>
              <w:rPr>
                <w:rStyle w:val="HTMLCode"/>
                <w:rFonts w:eastAsiaTheme="majorEastAsia"/>
              </w:rPr>
              <w:t>là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biến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lưu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trữ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các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thông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tin </w:t>
            </w:r>
            <w:proofErr w:type="spellStart"/>
            <w:r>
              <w:rPr>
                <w:rStyle w:val="HTMLCode"/>
                <w:rFonts w:eastAsiaTheme="majorEastAsia"/>
              </w:rPr>
              <w:t>trả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về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cho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client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Thiết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lập</w:t>
            </w:r>
            <w:proofErr w:type="spellEnd"/>
            <w:r>
              <w:rPr>
                <w:rStyle w:val="HTMLCode"/>
                <w:rFonts w:eastAsiaTheme="majorEastAsia"/>
              </w:rPr>
              <w:t xml:space="preserve"> Header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response.writeHead</w:t>
            </w:r>
            <w:proofErr w:type="spellEnd"/>
            <w:r>
              <w:rPr>
                <w:rStyle w:val="HTMLCode"/>
                <w:rFonts w:eastAsiaTheme="majorEastAsia"/>
              </w:rPr>
              <w:t>(200, {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"Context-type"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: "text/plain"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});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// Show </w:t>
            </w:r>
            <w:proofErr w:type="spellStart"/>
            <w:r>
              <w:rPr>
                <w:rStyle w:val="HTMLCode"/>
                <w:rFonts w:eastAsiaTheme="majorEastAsia"/>
              </w:rPr>
              <w:t>thông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tin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response.write</w:t>
            </w:r>
            <w:proofErr w:type="spellEnd"/>
            <w:r>
              <w:rPr>
                <w:rStyle w:val="HTMLCode"/>
                <w:rFonts w:eastAsiaTheme="majorEastAsia"/>
              </w:rPr>
              <w:t>('Your URL is '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+ request.url);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Kết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thúc</w:t>
            </w:r>
            <w:proofErr w:type="spellEnd"/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response.end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</w:rPr>
              <w:t>});</w:t>
            </w:r>
          </w:p>
          <w:p w:rsidR="00B722E8" w:rsidRDefault="00B722E8" w:rsidP="00B722E8">
            <w:r>
              <w:t> 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Bước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3: </w:t>
            </w:r>
            <w:proofErr w:type="spellStart"/>
            <w:r>
              <w:rPr>
                <w:rStyle w:val="HTMLCode"/>
                <w:rFonts w:eastAsiaTheme="majorEastAsia"/>
              </w:rPr>
              <w:t>Lắng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nghe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cổng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300 </w:t>
            </w:r>
            <w:proofErr w:type="spellStart"/>
            <w:r>
              <w:rPr>
                <w:rStyle w:val="HTMLCode"/>
                <w:rFonts w:eastAsiaTheme="majorEastAsia"/>
              </w:rPr>
              <w:t>thì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thực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hiện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chương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trình</w:t>
            </w:r>
            <w:proofErr w:type="spellEnd"/>
          </w:p>
          <w:p w:rsidR="00B722E8" w:rsidRDefault="00B722E8" w:rsidP="00B722E8">
            <w:proofErr w:type="spellStart"/>
            <w:r>
              <w:rPr>
                <w:rStyle w:val="HTMLCode"/>
                <w:rFonts w:eastAsiaTheme="majorEastAsia"/>
              </w:rPr>
              <w:t>server.listen</w:t>
            </w:r>
            <w:proofErr w:type="spellEnd"/>
            <w:r>
              <w:rPr>
                <w:rStyle w:val="HTMLCode"/>
                <w:rFonts w:eastAsiaTheme="majorEastAsia"/>
              </w:rPr>
              <w:t>(3000, function(){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gramStart"/>
            <w:r>
              <w:rPr>
                <w:rStyle w:val="HTMLCode"/>
                <w:rFonts w:eastAsiaTheme="majorEastAsia"/>
              </w:rPr>
              <w:t>console.log(</w:t>
            </w:r>
            <w:proofErr w:type="gramEnd"/>
            <w:r>
              <w:rPr>
                <w:rStyle w:val="HTMLCode"/>
                <w:rFonts w:eastAsiaTheme="majorEastAsia"/>
              </w:rPr>
              <w:t xml:space="preserve">'Connected </w:t>
            </w:r>
            <w:proofErr w:type="spellStart"/>
            <w:r>
              <w:rPr>
                <w:rStyle w:val="HTMLCode"/>
                <w:rFonts w:eastAsiaTheme="majorEastAsia"/>
              </w:rPr>
              <w:t>Successfull</w:t>
            </w:r>
            <w:proofErr w:type="spellEnd"/>
            <w:r>
              <w:rPr>
                <w:rStyle w:val="HTMLCode"/>
                <w:rFonts w:eastAsiaTheme="majorEastAsia"/>
              </w:rPr>
              <w:t>!');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</w:rPr>
              <w:t>});</w:t>
            </w:r>
          </w:p>
        </w:tc>
      </w:tr>
    </w:tbl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Để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tạo</w:t>
      </w:r>
      <w:proofErr w:type="spellEnd"/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NodeJS</w:t>
      </w:r>
      <w:proofErr w:type="spellEnd"/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 xml:space="preserve"> Server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phải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thực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bước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gồm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B722E8" w:rsidRDefault="00B722E8" w:rsidP="00B722E8">
      <w:pPr>
        <w:numPr>
          <w:ilvl w:val="0"/>
          <w:numId w:val="30"/>
        </w:numPr>
        <w:shd w:val="clear" w:color="auto" w:fill="FFFFFF"/>
        <w:spacing w:before="100" w:beforeAutospacing="1" w:after="3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Bước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1</w:t>
      </w:r>
      <w:r>
        <w:rPr>
          <w:rFonts w:ascii="Helvetica" w:hAnsi="Helvetica" w:cs="Helvetica"/>
          <w:color w:val="333333"/>
          <w:sz w:val="21"/>
          <w:szCs w:val="21"/>
        </w:rPr>
        <w:t xml:space="preserve">: Import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viện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http</w:t>
      </w:r>
    </w:p>
    <w:p w:rsidR="00B722E8" w:rsidRDefault="00B722E8" w:rsidP="00B722E8">
      <w:pPr>
        <w:numPr>
          <w:ilvl w:val="0"/>
          <w:numId w:val="30"/>
        </w:numPr>
        <w:shd w:val="clear" w:color="auto" w:fill="FFFFFF"/>
        <w:spacing w:before="100" w:beforeAutospacing="1" w:after="3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Bước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2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Khởi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server.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Chúng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hàm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http.createServer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truyền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callback function,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hàm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callbackfunction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truyền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nữa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request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response,</w:t>
      </w:r>
    </w:p>
    <w:p w:rsidR="00B722E8" w:rsidRDefault="00B722E8" w:rsidP="00B722E8">
      <w:pPr>
        <w:numPr>
          <w:ilvl w:val="0"/>
          <w:numId w:val="30"/>
        </w:numPr>
        <w:shd w:val="clear" w:color="auto" w:fill="FFFFFF"/>
        <w:spacing w:before="100" w:beforeAutospacing="1" w:after="30" w:line="240" w:lineRule="auto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Bước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3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Thiết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lập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cổng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kết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nối</w:t>
      </w:r>
      <w:proofErr w:type="spellEnd"/>
    </w:p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bước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2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ý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đoạn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thiết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lập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header: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B722E8" w:rsidTr="00B722E8">
        <w:tc>
          <w:tcPr>
            <w:tcW w:w="0" w:type="auto"/>
            <w:vAlign w:val="center"/>
            <w:hideMark/>
          </w:tcPr>
          <w:p w:rsidR="00B722E8" w:rsidRDefault="00B722E8" w:rsidP="00B722E8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B722E8" w:rsidRDefault="00B722E8" w:rsidP="00B722E8">
            <w:r>
              <w:lastRenderedPageBreak/>
              <w:t>2</w:t>
            </w:r>
          </w:p>
          <w:p w:rsidR="00B722E8" w:rsidRDefault="00B722E8" w:rsidP="00B722E8">
            <w:r>
              <w:t>3</w:t>
            </w:r>
          </w:p>
          <w:p w:rsidR="00B722E8" w:rsidRDefault="00B722E8" w:rsidP="00B722E8">
            <w:r>
              <w:t>4</w:t>
            </w:r>
          </w:p>
        </w:tc>
        <w:tc>
          <w:tcPr>
            <w:tcW w:w="11850" w:type="dxa"/>
            <w:vAlign w:val="center"/>
            <w:hideMark/>
          </w:tcPr>
          <w:p w:rsidR="00B722E8" w:rsidRDefault="00B722E8" w:rsidP="00B722E8">
            <w:r>
              <w:rPr>
                <w:rStyle w:val="HTMLCode"/>
                <w:rFonts w:eastAsiaTheme="majorEastAsia"/>
              </w:rPr>
              <w:lastRenderedPageBreak/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Thiết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lập</w:t>
            </w:r>
            <w:proofErr w:type="spellEnd"/>
            <w:r>
              <w:rPr>
                <w:rStyle w:val="HTMLCode"/>
                <w:rFonts w:eastAsiaTheme="majorEastAsia"/>
              </w:rPr>
              <w:t xml:space="preserve"> Header</w:t>
            </w:r>
          </w:p>
          <w:p w:rsidR="00B722E8" w:rsidRDefault="00B722E8" w:rsidP="00B722E8">
            <w:proofErr w:type="spellStart"/>
            <w:r>
              <w:rPr>
                <w:rStyle w:val="HTMLCode"/>
                <w:rFonts w:eastAsiaTheme="majorEastAsia"/>
              </w:rPr>
              <w:lastRenderedPageBreak/>
              <w:t>response.writeHead</w:t>
            </w:r>
            <w:proofErr w:type="spellEnd"/>
            <w:r>
              <w:rPr>
                <w:rStyle w:val="HTMLCode"/>
                <w:rFonts w:eastAsiaTheme="majorEastAsia"/>
              </w:rPr>
              <w:t>(200, {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"Context-type"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: "text/plain"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</w:rPr>
              <w:t>});</w:t>
            </w:r>
          </w:p>
        </w:tc>
      </w:tr>
    </w:tbl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Đây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chính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phần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số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trang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thông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định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dạng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trả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về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kích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thước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 ...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Còn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mã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 200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tức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cập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722E8" w:rsidRPr="00B722E8" w:rsidRDefault="00B722E8" w:rsidP="00B722E8">
      <w:pPr>
        <w:pStyle w:val="Heading3"/>
      </w:pPr>
      <w:bookmarkStart w:id="18" w:name="_Toc465367877"/>
      <w:proofErr w:type="spellStart"/>
      <w:r w:rsidRPr="00B722E8">
        <w:t>Chạy</w:t>
      </w:r>
      <w:proofErr w:type="spellEnd"/>
      <w:r w:rsidRPr="00B722E8">
        <w:t xml:space="preserve"> Server:</w:t>
      </w:r>
      <w:bookmarkEnd w:id="18"/>
    </w:p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giờ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bật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Bash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lệnh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850"/>
      </w:tblGrid>
      <w:tr w:rsidR="00B722E8" w:rsidTr="00B722E8">
        <w:tc>
          <w:tcPr>
            <w:tcW w:w="0" w:type="auto"/>
            <w:vAlign w:val="center"/>
            <w:hideMark/>
          </w:tcPr>
          <w:p w:rsidR="00B722E8" w:rsidRDefault="00B722E8" w:rsidP="00B722E8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</w:tc>
        <w:tc>
          <w:tcPr>
            <w:tcW w:w="11850" w:type="dxa"/>
            <w:vAlign w:val="center"/>
            <w:hideMark/>
          </w:tcPr>
          <w:p w:rsidR="00B722E8" w:rsidRDefault="00B722E8" w:rsidP="00B722E8">
            <w:proofErr w:type="spellStart"/>
            <w:r>
              <w:rPr>
                <w:rStyle w:val="HTMLCode"/>
                <w:rFonts w:eastAsiaTheme="majorEastAsia"/>
              </w:rPr>
              <w:t>npm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start</w:t>
            </w:r>
          </w:p>
        </w:tc>
      </w:tr>
    </w:tbl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nếu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giao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diện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xuất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dưới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tức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đã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khởi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Server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công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400800" cy="3723640"/>
            <wp:effectExtent l="0" t="0" r="0" b="0"/>
            <wp:docPr id="6" name="Picture 6" descr="http://freetuts.net/upload/tut_post/images/2016/05/31/666/nodejs-server-stru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reetuts.net/upload/tut_post/images/2016/05/31/666/nodejs-server-structure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E8" w:rsidRPr="00B722E8" w:rsidRDefault="00B722E8" w:rsidP="00B722E8">
      <w:pPr>
        <w:pStyle w:val="Heading3"/>
      </w:pPr>
      <w:bookmarkStart w:id="19" w:name="_Toc465367878"/>
      <w:proofErr w:type="spellStart"/>
      <w:r w:rsidRPr="00B722E8">
        <w:t>Chạy</w:t>
      </w:r>
      <w:proofErr w:type="spellEnd"/>
      <w:r w:rsidRPr="00B722E8">
        <w:t xml:space="preserve"> </w:t>
      </w:r>
      <w:proofErr w:type="spellStart"/>
      <w:r w:rsidRPr="00B722E8">
        <w:t>trên</w:t>
      </w:r>
      <w:proofErr w:type="spellEnd"/>
      <w:r w:rsidRPr="00B722E8">
        <w:t xml:space="preserve"> browser:</w:t>
      </w:r>
      <w:bookmarkEnd w:id="19"/>
    </w:p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giờ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mở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trình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duyệt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URL </w:t>
      </w:r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http://localhost:3000/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xuất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hiện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giao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diện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874645" cy="951230"/>
            <wp:effectExtent l="0" t="0" r="1905" b="1270"/>
            <wp:docPr id="5" name="Picture 5" descr="http://freetuts.net/upload/tut_post/images/2016/05/31/666/nodejs-server-stru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reetuts.net/upload/tut_post/images/2016/05/31/666/nodejs-server-structure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hãy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đổi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phần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URL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phía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thành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quả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722E8" w:rsidRDefault="00B722E8" w:rsidP="00B722E8">
      <w:pPr>
        <w:pStyle w:val="Heading3"/>
      </w:pPr>
      <w:r>
        <w:t xml:space="preserve"> </w:t>
      </w:r>
      <w:bookmarkStart w:id="20" w:name="_Toc465367879"/>
      <w:r>
        <w:t>Truy cập một file trên Server</w:t>
      </w:r>
      <w:bookmarkEnd w:id="20"/>
    </w:p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giờ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tạo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about.html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nằm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project,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pass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nội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dung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dưới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tbl>
      <w:tblPr>
        <w:tblW w:w="15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4625"/>
      </w:tblGrid>
      <w:tr w:rsidR="00B722E8" w:rsidTr="00B722E8">
        <w:tc>
          <w:tcPr>
            <w:tcW w:w="0" w:type="auto"/>
            <w:vAlign w:val="center"/>
            <w:hideMark/>
          </w:tcPr>
          <w:p w:rsidR="00B722E8" w:rsidRDefault="00B722E8" w:rsidP="00B722E8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B722E8" w:rsidRDefault="00B722E8" w:rsidP="00B722E8">
            <w:r>
              <w:t>2</w:t>
            </w:r>
          </w:p>
          <w:p w:rsidR="00B722E8" w:rsidRDefault="00B722E8" w:rsidP="00B722E8">
            <w:r>
              <w:t>3</w:t>
            </w:r>
          </w:p>
          <w:p w:rsidR="00B722E8" w:rsidRDefault="00B722E8" w:rsidP="00B722E8">
            <w:r>
              <w:t>4</w:t>
            </w:r>
          </w:p>
          <w:p w:rsidR="00B722E8" w:rsidRDefault="00B722E8" w:rsidP="00B722E8">
            <w:r>
              <w:t>5</w:t>
            </w:r>
          </w:p>
          <w:p w:rsidR="00B722E8" w:rsidRDefault="00B722E8" w:rsidP="00B722E8">
            <w:r>
              <w:t>6</w:t>
            </w:r>
          </w:p>
          <w:p w:rsidR="00B722E8" w:rsidRDefault="00B722E8" w:rsidP="00B722E8">
            <w:r>
              <w:t>7</w:t>
            </w:r>
          </w:p>
          <w:p w:rsidR="00B722E8" w:rsidRDefault="00B722E8" w:rsidP="00B722E8">
            <w:r>
              <w:t>8</w:t>
            </w:r>
          </w:p>
          <w:p w:rsidR="00B722E8" w:rsidRDefault="00B722E8" w:rsidP="00B722E8">
            <w:r>
              <w:t>9</w:t>
            </w:r>
          </w:p>
          <w:p w:rsidR="00B722E8" w:rsidRDefault="00B722E8" w:rsidP="00B722E8">
            <w:r>
              <w:t>10</w:t>
            </w:r>
          </w:p>
          <w:p w:rsidR="00B722E8" w:rsidRDefault="00B722E8" w:rsidP="00B722E8">
            <w:r>
              <w:t>11</w:t>
            </w:r>
          </w:p>
        </w:tc>
        <w:tc>
          <w:tcPr>
            <w:tcW w:w="14625" w:type="dxa"/>
            <w:vAlign w:val="center"/>
            <w:hideMark/>
          </w:tcPr>
          <w:p w:rsidR="00B722E8" w:rsidRDefault="00B722E8" w:rsidP="00B722E8">
            <w:r>
              <w:rPr>
                <w:rStyle w:val="HTMLCode"/>
                <w:rFonts w:eastAsiaTheme="majorEastAsia"/>
              </w:rPr>
              <w:t>&lt;!DOCTYPE html&gt;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</w:rPr>
              <w:t>&lt;html&gt;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&lt;head&gt;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 xml:space="preserve">&lt;title&gt;freetuts.net - </w:t>
            </w:r>
            <w:proofErr w:type="spellStart"/>
            <w:r>
              <w:rPr>
                <w:rStyle w:val="HTMLCode"/>
                <w:rFonts w:eastAsiaTheme="majorEastAsia"/>
              </w:rPr>
              <w:t>NodeJS</w:t>
            </w:r>
            <w:proofErr w:type="spellEnd"/>
            <w:r>
              <w:rPr>
                <w:rStyle w:val="HTMLCode"/>
                <w:rFonts w:eastAsiaTheme="majorEastAsia"/>
              </w:rPr>
              <w:t xml:space="preserve"> Server </w:t>
            </w:r>
            <w:proofErr w:type="spellStart"/>
            <w:r>
              <w:rPr>
                <w:rStyle w:val="HTMLCode"/>
                <w:rFonts w:eastAsiaTheme="majorEastAsia"/>
              </w:rPr>
              <w:t>căn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bản</w:t>
            </w:r>
            <w:proofErr w:type="spellEnd"/>
            <w:r>
              <w:rPr>
                <w:rStyle w:val="HTMLCode"/>
                <w:rFonts w:eastAsiaTheme="majorEastAsia"/>
              </w:rPr>
              <w:t>&lt;/title&gt;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&lt;meta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charset="UTF-8"&gt;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&lt;meta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name="viewport"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content="width=device-width, initial-scale=1.0"&gt;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&lt;/head&gt;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&lt;body&gt;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&lt;div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style="padding: 50px; background: blue; color: #FFF"&gt;</w:t>
            </w:r>
            <w:proofErr w:type="spellStart"/>
            <w:r>
              <w:rPr>
                <w:rStyle w:val="HTMLCode"/>
                <w:rFonts w:eastAsiaTheme="majorEastAsia"/>
              </w:rPr>
              <w:t>Xin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chào</w:t>
            </w:r>
            <w:proofErr w:type="spellEnd"/>
            <w:r>
              <w:rPr>
                <w:rStyle w:val="HTMLCode"/>
                <w:rFonts w:eastAsiaTheme="majorEastAsia"/>
              </w:rP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rất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vui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khi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được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chia </w:t>
            </w:r>
            <w:proofErr w:type="spellStart"/>
            <w:r>
              <w:rPr>
                <w:rStyle w:val="HTMLCode"/>
                <w:rFonts w:eastAsiaTheme="majorEastAsia"/>
              </w:rPr>
              <w:t>sẻ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kiến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thức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NodeJS</w:t>
            </w:r>
            <w:proofErr w:type="spellEnd"/>
            <w:r>
              <w:rPr>
                <w:rStyle w:val="HTMLCode"/>
                <w:rFonts w:eastAsiaTheme="majorEastAsia"/>
              </w:rPr>
              <w:t>&lt;/div&gt;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&lt;/body&gt;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</w:rPr>
              <w:t>&lt;/html&gt;</w:t>
            </w:r>
          </w:p>
        </w:tc>
      </w:tr>
    </w:tbl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Tiếp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theo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sửa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server.js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tbl>
      <w:tblPr>
        <w:tblW w:w="123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730"/>
      </w:tblGrid>
      <w:tr w:rsidR="00B722E8" w:rsidTr="00B722E8">
        <w:tc>
          <w:tcPr>
            <w:tcW w:w="0" w:type="auto"/>
            <w:vAlign w:val="center"/>
            <w:hideMark/>
          </w:tcPr>
          <w:p w:rsidR="00B722E8" w:rsidRDefault="00B722E8" w:rsidP="00B722E8">
            <w:pPr>
              <w:rPr>
                <w:rFonts w:cs="Times New Roman"/>
                <w:color w:val="auto"/>
                <w:szCs w:val="24"/>
              </w:rPr>
            </w:pPr>
            <w:r>
              <w:t>1</w:t>
            </w:r>
          </w:p>
          <w:p w:rsidR="00B722E8" w:rsidRDefault="00B722E8" w:rsidP="00B722E8">
            <w:r>
              <w:t>2</w:t>
            </w:r>
          </w:p>
          <w:p w:rsidR="00B722E8" w:rsidRDefault="00B722E8" w:rsidP="00B722E8">
            <w:r>
              <w:t>3</w:t>
            </w:r>
          </w:p>
          <w:p w:rsidR="00B722E8" w:rsidRDefault="00B722E8" w:rsidP="00B722E8">
            <w:r>
              <w:t>4</w:t>
            </w:r>
          </w:p>
          <w:p w:rsidR="00B722E8" w:rsidRDefault="00B722E8" w:rsidP="00B722E8">
            <w:r>
              <w:t>5</w:t>
            </w:r>
          </w:p>
          <w:p w:rsidR="00B722E8" w:rsidRDefault="00B722E8" w:rsidP="00B722E8">
            <w:r>
              <w:lastRenderedPageBreak/>
              <w:t>6</w:t>
            </w:r>
          </w:p>
          <w:p w:rsidR="00B722E8" w:rsidRDefault="00B722E8" w:rsidP="00B722E8">
            <w:r>
              <w:t>7</w:t>
            </w:r>
          </w:p>
          <w:p w:rsidR="00B722E8" w:rsidRDefault="00B722E8" w:rsidP="00B722E8">
            <w:r>
              <w:t>8</w:t>
            </w:r>
          </w:p>
          <w:p w:rsidR="00B722E8" w:rsidRDefault="00B722E8" w:rsidP="00B722E8">
            <w:r>
              <w:t>9</w:t>
            </w:r>
          </w:p>
          <w:p w:rsidR="00B722E8" w:rsidRDefault="00B722E8" w:rsidP="00B722E8">
            <w:r>
              <w:t>10</w:t>
            </w:r>
          </w:p>
          <w:p w:rsidR="00B722E8" w:rsidRDefault="00B722E8" w:rsidP="00B722E8">
            <w:r>
              <w:t>11</w:t>
            </w:r>
          </w:p>
          <w:p w:rsidR="00B722E8" w:rsidRDefault="00B722E8" w:rsidP="00B722E8">
            <w:r>
              <w:t>12</w:t>
            </w:r>
          </w:p>
          <w:p w:rsidR="00B722E8" w:rsidRDefault="00B722E8" w:rsidP="00B722E8">
            <w:r>
              <w:t>13</w:t>
            </w:r>
          </w:p>
          <w:p w:rsidR="00B722E8" w:rsidRDefault="00B722E8" w:rsidP="00B722E8">
            <w:r>
              <w:t>14</w:t>
            </w:r>
          </w:p>
          <w:p w:rsidR="00B722E8" w:rsidRDefault="00B722E8" w:rsidP="00B722E8">
            <w:r>
              <w:t>15</w:t>
            </w:r>
          </w:p>
          <w:p w:rsidR="00B722E8" w:rsidRDefault="00B722E8" w:rsidP="00B722E8">
            <w:r>
              <w:t>16</w:t>
            </w:r>
          </w:p>
          <w:p w:rsidR="00B722E8" w:rsidRDefault="00B722E8" w:rsidP="00B722E8">
            <w:r>
              <w:t>17</w:t>
            </w:r>
          </w:p>
          <w:p w:rsidR="00B722E8" w:rsidRDefault="00B722E8" w:rsidP="00B722E8">
            <w:r>
              <w:t>18</w:t>
            </w:r>
          </w:p>
          <w:p w:rsidR="00B722E8" w:rsidRDefault="00B722E8" w:rsidP="00B722E8">
            <w:r>
              <w:t>19</w:t>
            </w:r>
          </w:p>
          <w:p w:rsidR="00B722E8" w:rsidRDefault="00B722E8" w:rsidP="00B722E8">
            <w:r>
              <w:t>20</w:t>
            </w:r>
          </w:p>
          <w:p w:rsidR="00B722E8" w:rsidRDefault="00B722E8" w:rsidP="00B722E8">
            <w:r>
              <w:t>21</w:t>
            </w:r>
          </w:p>
          <w:p w:rsidR="00B722E8" w:rsidRDefault="00B722E8" w:rsidP="00B722E8">
            <w:r>
              <w:t>22</w:t>
            </w:r>
          </w:p>
          <w:p w:rsidR="00B722E8" w:rsidRDefault="00B722E8" w:rsidP="00B722E8">
            <w:r>
              <w:t>23</w:t>
            </w:r>
          </w:p>
          <w:p w:rsidR="00B722E8" w:rsidRDefault="00B722E8" w:rsidP="00B722E8">
            <w:r>
              <w:t>24</w:t>
            </w:r>
          </w:p>
          <w:p w:rsidR="00B722E8" w:rsidRDefault="00B722E8" w:rsidP="00B722E8">
            <w:r>
              <w:t>25</w:t>
            </w:r>
          </w:p>
          <w:p w:rsidR="00B722E8" w:rsidRDefault="00B722E8" w:rsidP="00B722E8">
            <w:r>
              <w:t>26</w:t>
            </w:r>
          </w:p>
          <w:p w:rsidR="00B722E8" w:rsidRDefault="00B722E8" w:rsidP="00B722E8">
            <w:r>
              <w:t>27</w:t>
            </w:r>
          </w:p>
          <w:p w:rsidR="00B722E8" w:rsidRDefault="00B722E8" w:rsidP="00B722E8">
            <w:r>
              <w:t>28</w:t>
            </w:r>
          </w:p>
          <w:p w:rsidR="00B722E8" w:rsidRDefault="00B722E8" w:rsidP="00B722E8">
            <w:r>
              <w:t>29</w:t>
            </w:r>
          </w:p>
          <w:p w:rsidR="00B722E8" w:rsidRDefault="00B722E8" w:rsidP="00B722E8">
            <w:r>
              <w:t>30</w:t>
            </w:r>
          </w:p>
          <w:p w:rsidR="00B722E8" w:rsidRDefault="00B722E8" w:rsidP="00B722E8">
            <w:r>
              <w:lastRenderedPageBreak/>
              <w:t>31</w:t>
            </w:r>
          </w:p>
          <w:p w:rsidR="00B722E8" w:rsidRDefault="00B722E8" w:rsidP="00B722E8">
            <w:r>
              <w:t>32</w:t>
            </w:r>
          </w:p>
          <w:p w:rsidR="00B722E8" w:rsidRDefault="00B722E8" w:rsidP="00B722E8">
            <w:r>
              <w:t>33</w:t>
            </w:r>
          </w:p>
          <w:p w:rsidR="00B722E8" w:rsidRDefault="00B722E8" w:rsidP="00B722E8">
            <w:r>
              <w:t>34</w:t>
            </w:r>
          </w:p>
          <w:p w:rsidR="00B722E8" w:rsidRDefault="00B722E8" w:rsidP="00B722E8">
            <w:r>
              <w:t>35</w:t>
            </w:r>
          </w:p>
          <w:p w:rsidR="00B722E8" w:rsidRDefault="00B722E8" w:rsidP="00B722E8">
            <w:r>
              <w:t>36</w:t>
            </w:r>
          </w:p>
          <w:p w:rsidR="00B722E8" w:rsidRDefault="00B722E8" w:rsidP="00B722E8">
            <w:r>
              <w:t>37</w:t>
            </w:r>
          </w:p>
          <w:p w:rsidR="00B722E8" w:rsidRDefault="00B722E8" w:rsidP="00B722E8">
            <w:r>
              <w:t>38</w:t>
            </w:r>
          </w:p>
          <w:p w:rsidR="00B722E8" w:rsidRDefault="00B722E8" w:rsidP="00B722E8">
            <w:r>
              <w:t>39</w:t>
            </w:r>
          </w:p>
        </w:tc>
        <w:tc>
          <w:tcPr>
            <w:tcW w:w="11730" w:type="dxa"/>
            <w:vAlign w:val="center"/>
            <w:hideMark/>
          </w:tcPr>
          <w:p w:rsidR="00B722E8" w:rsidRDefault="00B722E8" w:rsidP="00B722E8">
            <w:r>
              <w:rPr>
                <w:rStyle w:val="HTMLCode"/>
                <w:rFonts w:eastAsiaTheme="majorEastAsia"/>
              </w:rPr>
              <w:lastRenderedPageBreak/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Bước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1: Import module http </w:t>
            </w:r>
            <w:proofErr w:type="spellStart"/>
            <w:r>
              <w:rPr>
                <w:rStyle w:val="HTMLCode"/>
                <w:rFonts w:eastAsiaTheme="majorEastAsia"/>
              </w:rPr>
              <w:t>và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fs</w:t>
            </w:r>
            <w:proofErr w:type="spellEnd"/>
          </w:p>
          <w:p w:rsidR="00B722E8" w:rsidRDefault="00B722E8" w:rsidP="00B722E8"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http = require('http');</w:t>
            </w:r>
          </w:p>
          <w:p w:rsidR="00B722E8" w:rsidRDefault="00B722E8" w:rsidP="00B722E8"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fs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require('</w:t>
            </w:r>
            <w:proofErr w:type="spellStart"/>
            <w:r>
              <w:rPr>
                <w:rStyle w:val="HTMLCode"/>
                <w:rFonts w:eastAsiaTheme="majorEastAsia"/>
              </w:rPr>
              <w:t>fs</w:t>
            </w:r>
            <w:proofErr w:type="spellEnd"/>
            <w:r>
              <w:rPr>
                <w:rStyle w:val="HTMLCode"/>
                <w:rFonts w:eastAsiaTheme="majorEastAsia"/>
              </w:rPr>
              <w:t>');</w:t>
            </w:r>
          </w:p>
          <w:p w:rsidR="00B722E8" w:rsidRDefault="00B722E8" w:rsidP="00B722E8">
            <w:r>
              <w:t> 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Bước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2: </w:t>
            </w:r>
            <w:proofErr w:type="spellStart"/>
            <w:r>
              <w:rPr>
                <w:rStyle w:val="HTMLCode"/>
                <w:rFonts w:eastAsiaTheme="majorEastAsia"/>
              </w:rPr>
              <w:t>Khởi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tạo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server</w:t>
            </w:r>
          </w:p>
          <w:p w:rsidR="00B722E8" w:rsidRDefault="00B722E8" w:rsidP="00B722E8">
            <w:proofErr w:type="spellStart"/>
            <w:r>
              <w:rPr>
                <w:rStyle w:val="HTMLCode"/>
                <w:rFonts w:eastAsiaTheme="majorEastAsia"/>
              </w:rPr>
              <w:t>var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server = </w:t>
            </w:r>
            <w:proofErr w:type="spellStart"/>
            <w:r>
              <w:rPr>
                <w:rStyle w:val="HTMLCode"/>
                <w:rFonts w:eastAsiaTheme="majorEastAsia"/>
              </w:rPr>
              <w:t>http.createServer</w:t>
            </w:r>
            <w:proofErr w:type="spellEnd"/>
            <w:r>
              <w:rPr>
                <w:rStyle w:val="HTMLCode"/>
                <w:rFonts w:eastAsiaTheme="majorEastAsia"/>
              </w:rPr>
              <w:t>(function(request, response){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lastRenderedPageBreak/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Biến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request: </w:t>
            </w:r>
            <w:proofErr w:type="spellStart"/>
            <w:r>
              <w:rPr>
                <w:rStyle w:val="HTMLCode"/>
                <w:rFonts w:eastAsiaTheme="majorEastAsia"/>
              </w:rPr>
              <w:t>là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biến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lưu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trữ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thông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tin </w:t>
            </w:r>
            <w:proofErr w:type="spellStart"/>
            <w:r>
              <w:rPr>
                <w:rStyle w:val="HTMLCode"/>
                <w:rFonts w:eastAsiaTheme="majorEastAsia"/>
              </w:rPr>
              <w:t>gửi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lên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của</w:t>
            </w:r>
            <w:proofErr w:type="spellEnd"/>
            <w:r>
              <w:rPr>
                <w:rStyle w:val="HTMLCode"/>
                <w:rFonts w:eastAsiaTheme="majorEastAsia"/>
              </w:rPr>
              <w:t xml:space="preserve"> client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Biến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response: </w:t>
            </w:r>
            <w:proofErr w:type="spellStart"/>
            <w:r>
              <w:rPr>
                <w:rStyle w:val="HTMLCode"/>
                <w:rFonts w:eastAsiaTheme="majorEastAsia"/>
              </w:rPr>
              <w:t>là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biến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lưu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trữ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các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thông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tin </w:t>
            </w:r>
            <w:proofErr w:type="spellStart"/>
            <w:r>
              <w:rPr>
                <w:rStyle w:val="HTMLCode"/>
                <w:rFonts w:eastAsiaTheme="majorEastAsia"/>
              </w:rPr>
              <w:t>trả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về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cho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client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t> 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Kiểm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tra</w:t>
            </w:r>
            <w:proofErr w:type="spellEnd"/>
            <w:r>
              <w:rPr>
                <w:rStyle w:val="HTMLCode"/>
                <w:rFonts w:eastAsiaTheme="majorEastAsia"/>
              </w:rPr>
              <w:t xml:space="preserve"> URL </w:t>
            </w:r>
            <w:proofErr w:type="spellStart"/>
            <w:r>
              <w:rPr>
                <w:rStyle w:val="HTMLCode"/>
                <w:rFonts w:eastAsiaTheme="majorEastAsia"/>
              </w:rPr>
              <w:t>truy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cập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phải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trang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about </w:t>
            </w:r>
            <w:proofErr w:type="spellStart"/>
            <w:r>
              <w:rPr>
                <w:rStyle w:val="HTMLCode"/>
                <w:rFonts w:eastAsiaTheme="majorEastAsia"/>
              </w:rPr>
              <w:t>ko</w:t>
            </w:r>
            <w:proofErr w:type="spellEnd"/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(request.url == '/about.html')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{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Thiết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lập</w:t>
            </w:r>
            <w:proofErr w:type="spellEnd"/>
            <w:r>
              <w:rPr>
                <w:rStyle w:val="HTMLCode"/>
                <w:rFonts w:eastAsiaTheme="majorEastAsia"/>
              </w:rPr>
              <w:t xml:space="preserve"> Header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response.writeHead</w:t>
            </w:r>
            <w:proofErr w:type="spellEnd"/>
            <w:r>
              <w:rPr>
                <w:rStyle w:val="HTMLCode"/>
                <w:rFonts w:eastAsiaTheme="majorEastAsia"/>
              </w:rPr>
              <w:t>(200, {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    </w:t>
            </w:r>
            <w:r>
              <w:rPr>
                <w:rStyle w:val="HTMLCode"/>
                <w:rFonts w:eastAsiaTheme="majorEastAsia"/>
              </w:rPr>
              <w:t>"Context-type"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: "text/html"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});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t> 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 xml:space="preserve">// Show </w:t>
            </w:r>
            <w:proofErr w:type="spellStart"/>
            <w:r>
              <w:rPr>
                <w:rStyle w:val="HTMLCode"/>
                <w:rFonts w:eastAsiaTheme="majorEastAsia"/>
              </w:rPr>
              <w:t>thông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tin </w:t>
            </w:r>
            <w:proofErr w:type="spellStart"/>
            <w:r>
              <w:rPr>
                <w:rStyle w:val="HTMLCode"/>
                <w:rFonts w:eastAsiaTheme="majorEastAsia"/>
              </w:rPr>
              <w:t>trang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about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fs.createReadStream</w:t>
            </w:r>
            <w:proofErr w:type="spellEnd"/>
            <w:r>
              <w:rPr>
                <w:rStyle w:val="HTMLCode"/>
                <w:rFonts w:eastAsiaTheme="majorEastAsia"/>
              </w:rPr>
              <w:t>('./about.html').pipe(response);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else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trường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hợp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ngược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lại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ko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tìm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thấy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file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{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Thiết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lập</w:t>
            </w:r>
            <w:proofErr w:type="spellEnd"/>
            <w:r>
              <w:rPr>
                <w:rStyle w:val="HTMLCode"/>
                <w:rFonts w:eastAsiaTheme="majorEastAsia"/>
              </w:rPr>
              <w:t xml:space="preserve"> Header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response.writeHead</w:t>
            </w:r>
            <w:proofErr w:type="spellEnd"/>
            <w:r>
              <w:rPr>
                <w:rStyle w:val="HTMLCode"/>
                <w:rFonts w:eastAsiaTheme="majorEastAsia"/>
              </w:rPr>
              <w:t>(404, {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    </w:t>
            </w:r>
            <w:r>
              <w:rPr>
                <w:rStyle w:val="HTMLCode"/>
                <w:rFonts w:eastAsiaTheme="majorEastAsia"/>
              </w:rPr>
              <w:t>"Context-type"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: "text/plain"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>});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t> 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 xml:space="preserve">// Show </w:t>
            </w:r>
            <w:proofErr w:type="spellStart"/>
            <w:r>
              <w:rPr>
                <w:rStyle w:val="HTMLCode"/>
                <w:rFonts w:eastAsiaTheme="majorEastAsia"/>
              </w:rPr>
              <w:t>lỗi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không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tìm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thấy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trang</w:t>
            </w:r>
            <w:proofErr w:type="spellEnd"/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response.write</w:t>
            </w:r>
            <w:proofErr w:type="spellEnd"/>
            <w:r>
              <w:rPr>
                <w:rStyle w:val="HTMLCode"/>
                <w:rFonts w:eastAsiaTheme="majorEastAsia"/>
              </w:rPr>
              <w:t>('404 Not Found '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+ request.url);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t> 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Kết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thúc</w:t>
            </w:r>
            <w:proofErr w:type="spellEnd"/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response.end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r>
              <w:rPr>
                <w:rStyle w:val="HTMLCode"/>
                <w:rFonts w:eastAsiaTheme="majorEastAsia"/>
              </w:rPr>
              <w:t>}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</w:rPr>
              <w:lastRenderedPageBreak/>
              <w:t>});</w:t>
            </w:r>
          </w:p>
          <w:p w:rsidR="00B722E8" w:rsidRDefault="00B722E8" w:rsidP="00B722E8">
            <w:r>
              <w:t> 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</w:rPr>
              <w:t xml:space="preserve">// </w:t>
            </w:r>
            <w:proofErr w:type="spellStart"/>
            <w:r>
              <w:rPr>
                <w:rStyle w:val="HTMLCode"/>
                <w:rFonts w:eastAsiaTheme="majorEastAsia"/>
              </w:rPr>
              <w:t>Bước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3: </w:t>
            </w:r>
            <w:proofErr w:type="spellStart"/>
            <w:r>
              <w:rPr>
                <w:rStyle w:val="HTMLCode"/>
                <w:rFonts w:eastAsiaTheme="majorEastAsia"/>
              </w:rPr>
              <w:t>Lắng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nghe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cổng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300 </w:t>
            </w:r>
            <w:proofErr w:type="spellStart"/>
            <w:r>
              <w:rPr>
                <w:rStyle w:val="HTMLCode"/>
                <w:rFonts w:eastAsiaTheme="majorEastAsia"/>
              </w:rPr>
              <w:t>thì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thực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hiện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chương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trình</w:t>
            </w:r>
            <w:proofErr w:type="spellEnd"/>
          </w:p>
          <w:p w:rsidR="00B722E8" w:rsidRDefault="00B722E8" w:rsidP="00B722E8">
            <w:proofErr w:type="spellStart"/>
            <w:r>
              <w:rPr>
                <w:rStyle w:val="HTMLCode"/>
                <w:rFonts w:eastAsiaTheme="majorEastAsia"/>
              </w:rPr>
              <w:t>server.listen</w:t>
            </w:r>
            <w:proofErr w:type="spellEnd"/>
            <w:r>
              <w:rPr>
                <w:rStyle w:val="HTMLCode"/>
                <w:rFonts w:eastAsiaTheme="majorEastAsia"/>
              </w:rPr>
              <w:t>(3000, function(){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  <w:color w:val="000000"/>
              </w:rPr>
              <w:t>    </w:t>
            </w:r>
            <w:proofErr w:type="gramStart"/>
            <w:r>
              <w:rPr>
                <w:rStyle w:val="HTMLCode"/>
                <w:rFonts w:eastAsiaTheme="majorEastAsia"/>
              </w:rPr>
              <w:t>console.log(</w:t>
            </w:r>
            <w:proofErr w:type="gramEnd"/>
            <w:r>
              <w:rPr>
                <w:rStyle w:val="HTMLCode"/>
                <w:rFonts w:eastAsiaTheme="majorEastAsia"/>
              </w:rPr>
              <w:t xml:space="preserve">'Connected </w:t>
            </w:r>
            <w:proofErr w:type="spellStart"/>
            <w:r>
              <w:rPr>
                <w:rStyle w:val="HTMLCode"/>
                <w:rFonts w:eastAsiaTheme="majorEastAsia"/>
              </w:rPr>
              <w:t>Successfull</w:t>
            </w:r>
            <w:proofErr w:type="spellEnd"/>
            <w:r>
              <w:rPr>
                <w:rStyle w:val="HTMLCode"/>
                <w:rFonts w:eastAsiaTheme="majorEastAsia"/>
              </w:rPr>
              <w:t>!');</w:t>
            </w:r>
          </w:p>
          <w:p w:rsidR="00B722E8" w:rsidRDefault="00B722E8" w:rsidP="00B722E8">
            <w:r>
              <w:rPr>
                <w:rStyle w:val="HTMLCode"/>
                <w:rFonts w:eastAsiaTheme="majorEastAsia"/>
              </w:rPr>
              <w:t>});</w:t>
            </w:r>
          </w:p>
        </w:tc>
      </w:tr>
    </w:tbl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Trong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đoạn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này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mình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dụng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một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module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fs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module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thao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tác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với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của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NodeJS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Bash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nhấn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Ctr</w:t>
      </w:r>
      <w:proofErr w:type="spellEnd"/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 xml:space="preserve"> + C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để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hủy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những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thiết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lập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trước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đó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lại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lệnh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npm</w:t>
      </w:r>
      <w:proofErr w:type="spellEnd"/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 xml:space="preserve"> start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nhé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371590" cy="3649980"/>
            <wp:effectExtent l="0" t="0" r="0" b="7620"/>
            <wp:docPr id="4" name="Picture 4" descr="http://freetuts.net/upload/tut_post/images/2016/05/31/666/nodejs-server-structu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reetuts.net/upload/tut_post/images/2016/05/31/666/nodejs-server-structure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2E8" w:rsidRDefault="00B722E8" w:rsidP="00B722E8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Bây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giờ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bạn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chạy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lên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nhập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vào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URL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000000"/>
          <w:sz w:val="21"/>
          <w:szCs w:val="21"/>
          <w:shd w:val="clear" w:color="auto" w:fill="F2F2F2"/>
        </w:rPr>
        <w:t>http://localhost:3000/about.html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thì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thấy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kết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quả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như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hình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là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mọi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thứ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OK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rồi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đấy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722E8" w:rsidRDefault="00B722E8" w:rsidP="00B722E8">
      <w:pPr>
        <w:pStyle w:val="Heading1"/>
      </w:pPr>
      <w:bookmarkStart w:id="21" w:name="_Toc465367880"/>
      <w:r>
        <w:lastRenderedPageBreak/>
        <w:t xml:space="preserve">Referece: </w:t>
      </w:r>
      <w:r w:rsidRPr="00B722E8">
        <w:t>http://freetuts.net/</w:t>
      </w:r>
      <w:bookmarkStart w:id="22" w:name="_GoBack"/>
      <w:bookmarkEnd w:id="21"/>
      <w:bookmarkEnd w:id="22"/>
    </w:p>
    <w:p w:rsidR="00B722E8" w:rsidRPr="00B722E8" w:rsidRDefault="00B722E8" w:rsidP="00B722E8"/>
    <w:p w:rsidR="00C31EBC" w:rsidRPr="00C31EBC" w:rsidRDefault="00C31EBC" w:rsidP="00C31EBC"/>
    <w:p w:rsidR="00DF6A47" w:rsidRPr="00DE3128" w:rsidRDefault="00DF6A47">
      <w:pPr>
        <w:rPr>
          <w:rFonts w:cs="Times New Roman"/>
        </w:rPr>
      </w:pPr>
    </w:p>
    <w:sectPr w:rsidR="00DF6A47" w:rsidRPr="00DE3128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ACC" w:rsidRDefault="005B5ACC">
      <w:pPr>
        <w:spacing w:before="0" w:after="0" w:line="240" w:lineRule="auto"/>
      </w:pPr>
      <w:r>
        <w:separator/>
      </w:r>
    </w:p>
  </w:endnote>
  <w:endnote w:type="continuationSeparator" w:id="0">
    <w:p w:rsidR="005B5ACC" w:rsidRDefault="005B5A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722E8" w:rsidRDefault="00B722E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F24" w:rsidRPr="009C7F24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722E8" w:rsidRPr="00F25C85" w:rsidRDefault="00B722E8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2E8" w:rsidRDefault="00B722E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722E8" w:rsidRPr="00D567EE" w:rsidRDefault="00B722E8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B722E8" w:rsidRPr="00D567EE" w:rsidRDefault="00B722E8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ACC" w:rsidRDefault="005B5ACC">
      <w:pPr>
        <w:spacing w:before="0" w:after="0" w:line="240" w:lineRule="auto"/>
      </w:pPr>
      <w:r>
        <w:separator/>
      </w:r>
    </w:p>
  </w:footnote>
  <w:footnote w:type="continuationSeparator" w:id="0">
    <w:p w:rsidR="005B5ACC" w:rsidRDefault="005B5A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2E8" w:rsidRPr="00D567EE" w:rsidRDefault="00B722E8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00A0B8" w:themeColor="accent1"/>
            <w:szCs w:val="24"/>
          </w:rPr>
          <w:t>Training Document</w:t>
        </w:r>
      </w:sdtContent>
    </w:sdt>
    <w:r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2E8" w:rsidRDefault="00B722E8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F10C6"/>
    <w:multiLevelType w:val="multilevel"/>
    <w:tmpl w:val="4DC6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8">
    <w:nsid w:val="77512F95"/>
    <w:multiLevelType w:val="multilevel"/>
    <w:tmpl w:val="50B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7"/>
  </w:num>
  <w:num w:numId="5">
    <w:abstractNumId w:val="18"/>
  </w:num>
  <w:num w:numId="6">
    <w:abstractNumId w:val="15"/>
  </w:num>
  <w:num w:numId="7">
    <w:abstractNumId w:val="2"/>
  </w:num>
  <w:num w:numId="8">
    <w:abstractNumId w:val="27"/>
  </w:num>
  <w:num w:numId="9">
    <w:abstractNumId w:val="5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20"/>
  </w:num>
  <w:num w:numId="15">
    <w:abstractNumId w:val="24"/>
  </w:num>
  <w:num w:numId="16">
    <w:abstractNumId w:val="29"/>
  </w:num>
  <w:num w:numId="17">
    <w:abstractNumId w:val="11"/>
  </w:num>
  <w:num w:numId="18">
    <w:abstractNumId w:val="19"/>
  </w:num>
  <w:num w:numId="19">
    <w:abstractNumId w:val="26"/>
  </w:num>
  <w:num w:numId="20">
    <w:abstractNumId w:val="8"/>
  </w:num>
  <w:num w:numId="21">
    <w:abstractNumId w:val="16"/>
  </w:num>
  <w:num w:numId="22">
    <w:abstractNumId w:val="21"/>
  </w:num>
  <w:num w:numId="23">
    <w:abstractNumId w:val="4"/>
  </w:num>
  <w:num w:numId="24">
    <w:abstractNumId w:val="17"/>
  </w:num>
  <w:num w:numId="25">
    <w:abstractNumId w:val="23"/>
  </w:num>
  <w:num w:numId="26">
    <w:abstractNumId w:val="25"/>
  </w:num>
  <w:num w:numId="27">
    <w:abstractNumId w:val="10"/>
  </w:num>
  <w:num w:numId="28">
    <w:abstractNumId w:val="9"/>
  </w:num>
  <w:num w:numId="29">
    <w:abstractNumId w:val="6"/>
  </w:num>
  <w:num w:numId="30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5AC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15BB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C7F2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22E8"/>
    <w:rsid w:val="00B7714D"/>
    <w:rsid w:val="00B82DDE"/>
    <w:rsid w:val="00B90044"/>
    <w:rsid w:val="00B92EBA"/>
    <w:rsid w:val="00B93E51"/>
    <w:rsid w:val="00C06858"/>
    <w:rsid w:val="00C31EBC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2065DFA-B3DB-4BD9-A475-14AF0211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31EBC"/>
  </w:style>
  <w:style w:type="character" w:styleId="HTMLCode">
    <w:name w:val="HTML Code"/>
    <w:basedOn w:val="DefaultParagraphFont"/>
    <w:uiPriority w:val="99"/>
    <w:semiHidden/>
    <w:unhideWhenUsed/>
    <w:rsid w:val="00C31EBC"/>
    <w:rPr>
      <w:rFonts w:ascii="Courier New" w:eastAsia="Times New Roman" w:hAnsi="Courier New" w:cs="Courier New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C31E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C31EBC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31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1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4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7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0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6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4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4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4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5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8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7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9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8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1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0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EAD6A2-1B51-4319-8385-894E99F9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18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Document</vt:lpstr>
    </vt:vector>
  </TitlesOfParts>
  <Company/>
  <LinksUpToDate>false</LinksUpToDate>
  <CharactersWithSpaces>11392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Document</dc:title>
  <dc:subject>Quality Human Resource MANAGEMENT</dc:subject>
  <dc:creator>BSS - Team</dc:creator>
  <cp:keywords>Capstone Project</cp:keywords>
  <cp:lastModifiedBy>Admin</cp:lastModifiedBy>
  <cp:revision>2</cp:revision>
  <dcterms:created xsi:type="dcterms:W3CDTF">2016-10-27T14:54:00Z</dcterms:created>
  <dcterms:modified xsi:type="dcterms:W3CDTF">2016-10-27T14:54:00Z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
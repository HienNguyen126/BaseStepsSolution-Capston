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39674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9674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9674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9674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9674A">
            <w:rPr>
              <w:rFonts w:ascii="Times New Roman" w:hAnsi="Times New Roman" w:cs="Times New Roman"/>
              <w:noProof/>
              <w:lang w:val="vi-VN" w:eastAsia="vi-VN"/>
            </w:rPr>
            <w:drawing>
              <wp:inline distT="0" distB="0" distL="0" distR="0" wp14:anchorId="22C752E8" wp14:editId="53C45ED4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39674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39674A" w:rsidRDefault="00E5545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39674A">
                <w:rPr>
                  <w:rFonts w:ascii="Times New Roman" w:hAnsi="Times New Roman" w:cs="Times New Roman"/>
                </w:rPr>
                <w:t>Software</w:t>
              </w:r>
            </w:sdtContent>
          </w:sdt>
          <w:r w:rsidR="002E0A9E" w:rsidRPr="0039674A">
            <w:rPr>
              <w:rFonts w:ascii="Times New Roman" w:hAnsi="Times New Roman" w:cs="Times New Roman"/>
            </w:rPr>
            <w:t xml:space="preserve"> </w:t>
          </w:r>
          <w:r w:rsidR="00644C52" w:rsidRPr="0039674A">
            <w:rPr>
              <w:rFonts w:ascii="Times New Roman" w:hAnsi="Times New Roman" w:cs="Times New Roman"/>
            </w:rPr>
            <w:t>Architectural Process</w:t>
          </w:r>
        </w:p>
        <w:p w:rsidR="002E3E8B" w:rsidRPr="0039674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9674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39674A">
            <w:rPr>
              <w:rFonts w:ascii="Times New Roman" w:hAnsi="Times New Roman" w:cs="Times New Roman"/>
            </w:rPr>
            <w:br w:type="page"/>
          </w:r>
        </w:p>
        <w:p w:rsidR="002163EE" w:rsidRPr="0039674A" w:rsidRDefault="00E5545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9674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8145051"/>
      <w:bookmarkEnd w:id="0"/>
      <w:bookmarkEnd w:id="1"/>
      <w:bookmarkEnd w:id="2"/>
      <w:bookmarkEnd w:id="3"/>
      <w:bookmarkEnd w:id="4"/>
      <w:r w:rsidRPr="0039674A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9674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9674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rPr>
                <w:rFonts w:cs="Times New Roman"/>
              </w:rPr>
            </w:pPr>
            <w:r w:rsidRPr="0039674A"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644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2/11</w:t>
            </w:r>
            <w:r w:rsidR="002E3E8B" w:rsidRPr="0039674A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Architect</w:t>
            </w:r>
            <w:r w:rsidR="008C667F" w:rsidRPr="0039674A">
              <w:rPr>
                <w:rFonts w:cs="Times New Roman"/>
              </w:rPr>
              <w:t>ural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9674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1.0</w:t>
            </w:r>
          </w:p>
        </w:tc>
      </w:tr>
      <w:tr w:rsidR="00554E70" w:rsidRPr="0039674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9674A" w:rsidRDefault="00A174D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27/11/2016</w:t>
            </w:r>
          </w:p>
        </w:tc>
        <w:tc>
          <w:tcPr>
            <w:tcW w:w="4052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39674A" w:rsidRDefault="0056417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39674A" w:rsidRDefault="00554E70" w:rsidP="00554E70">
      <w:pPr>
        <w:rPr>
          <w:rFonts w:cs="Times New Roman"/>
        </w:rPr>
      </w:pPr>
    </w:p>
    <w:p w:rsidR="00554E70" w:rsidRPr="0039674A" w:rsidRDefault="00554E70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9674A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9674A">
            <w:rPr>
              <w:rFonts w:ascii="Times New Roman" w:hAnsi="Times New Roman" w:cs="Times New Roman"/>
            </w:rPr>
            <w:t>Table of Contents</w:t>
          </w:r>
        </w:p>
        <w:p w:rsidR="00E4357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r w:rsidRPr="0039674A">
            <w:rPr>
              <w:rFonts w:cs="Times New Roman"/>
            </w:rPr>
            <w:fldChar w:fldCharType="begin"/>
          </w:r>
          <w:r w:rsidRPr="0039674A">
            <w:rPr>
              <w:rFonts w:cs="Times New Roman"/>
            </w:rPr>
            <w:instrText xml:space="preserve"> TOC \o "1-3" \h \z \u </w:instrText>
          </w:r>
          <w:r w:rsidRPr="0039674A">
            <w:rPr>
              <w:rFonts w:cs="Times New Roman"/>
            </w:rPr>
            <w:fldChar w:fldCharType="separate"/>
          </w:r>
          <w:hyperlink w:anchor="_Toc468145051" w:history="1">
            <w:r w:rsidR="00E43577" w:rsidRPr="009265C4">
              <w:rPr>
                <w:rStyle w:val="Hyperlink"/>
                <w:rFonts w:cs="Times New Roman"/>
              </w:rPr>
              <w:t>Revision Table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_Toc468145051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1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E5545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2" w:history="1">
            <w:r w:rsidR="00E43577" w:rsidRPr="009265C4">
              <w:rPr>
                <w:rStyle w:val="Hyperlink"/>
                <w:rFonts w:cs="Times New Roman"/>
              </w:rPr>
              <w:t>1.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INTRODUCTION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_Toc468145052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3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E5545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3" w:history="1">
            <w:r w:rsidR="00E43577" w:rsidRPr="009265C4">
              <w:rPr>
                <w:rStyle w:val="Hyperlink"/>
                <w:rFonts w:cs="Times New Roman"/>
                <w:noProof/>
              </w:rPr>
              <w:t>1.1.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Purpose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_Toc468145053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E5545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4" w:history="1">
            <w:r w:rsidR="00E43577" w:rsidRPr="009265C4">
              <w:rPr>
                <w:rStyle w:val="Hyperlink"/>
                <w:rFonts w:cs="Times New Roman"/>
                <w:noProof/>
              </w:rPr>
              <w:t>1.2.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Audience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_Toc468145054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E5545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5" w:history="1">
            <w:r w:rsidR="00E43577" w:rsidRPr="009265C4">
              <w:rPr>
                <w:rStyle w:val="Hyperlink"/>
                <w:rFonts w:cs="Times New Roman"/>
              </w:rPr>
              <w:t>2.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PROCESS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_Toc468145055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3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E5545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6" w:history="1">
            <w:r w:rsidR="00E43577" w:rsidRPr="009265C4">
              <w:rPr>
                <w:rStyle w:val="Hyperlink"/>
                <w:rFonts w:cs="Times New Roman"/>
                <w:noProof/>
              </w:rPr>
              <w:t>2.1.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Process flow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_Toc468145056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E5545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7" w:history="1">
            <w:r w:rsidR="00E43577" w:rsidRPr="009265C4">
              <w:rPr>
                <w:rStyle w:val="Hyperlink"/>
                <w:rFonts w:cs="Times New Roman"/>
                <w:noProof/>
              </w:rPr>
              <w:t>2.2.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Activities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_Toc468145057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E5545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8" w:history="1">
            <w:r w:rsidR="00E43577" w:rsidRPr="009265C4">
              <w:rPr>
                <w:rStyle w:val="Hyperlink"/>
                <w:rFonts w:cs="Times New Roman"/>
                <w:noProof/>
              </w:rPr>
              <w:t>2.3.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Roles and Responsibility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_Toc468145058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4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E5545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9" w:history="1">
            <w:r w:rsidR="00E43577" w:rsidRPr="009265C4">
              <w:rPr>
                <w:rStyle w:val="Hyperlink"/>
                <w:rFonts w:cs="Times New Roman"/>
              </w:rPr>
              <w:t>3.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TOOLS AND METHODS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_Toc468145059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4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E5545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60" w:history="1">
            <w:r w:rsidR="00E43577" w:rsidRPr="009265C4">
              <w:rPr>
                <w:rStyle w:val="Hyperlink"/>
                <w:rFonts w:cs="Times New Roman"/>
              </w:rPr>
              <w:t>4.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TEMPLATES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_Toc468145060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4</w:t>
            </w:r>
            <w:r w:rsidR="00E43577">
              <w:rPr>
                <w:webHidden/>
              </w:rPr>
              <w:fldChar w:fldCharType="end"/>
            </w:r>
          </w:hyperlink>
        </w:p>
        <w:p w:rsidR="00C814B8" w:rsidRPr="0039674A" w:rsidRDefault="00C814B8">
          <w:pPr>
            <w:rPr>
              <w:rFonts w:cs="Times New Roman"/>
            </w:rPr>
          </w:pPr>
          <w:r w:rsidRPr="0039674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9674A" w:rsidRDefault="00DF6A47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p w:rsidR="00676FD4" w:rsidRPr="0039674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45052"/>
      <w:r w:rsidRPr="0039674A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39674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45053"/>
      <w:r w:rsidRPr="0039674A">
        <w:rPr>
          <w:rFonts w:ascii="Times New Roman" w:hAnsi="Times New Roman" w:cs="Times New Roman"/>
          <w:sz w:val="32"/>
        </w:rPr>
        <w:t>P</w:t>
      </w:r>
      <w:r w:rsidR="00563885" w:rsidRPr="0039674A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6B5733" w:rsidRPr="0039674A" w:rsidRDefault="00644C52" w:rsidP="00A21875">
      <w:pPr>
        <w:jc w:val="both"/>
        <w:rPr>
          <w:rFonts w:cs="Times New Roman"/>
        </w:rPr>
      </w:pPr>
      <w:r w:rsidRPr="0039674A">
        <w:rPr>
          <w:rFonts w:cs="Times New Roman"/>
          <w:sz w:val="28"/>
        </w:rPr>
        <w:t>Overview about architect of Project, help team under</w:t>
      </w:r>
      <w:r w:rsidR="0096062B">
        <w:rPr>
          <w:rFonts w:cs="Times New Roman"/>
          <w:sz w:val="28"/>
        </w:rPr>
        <w:t>stand about architect of Project and make a clear architect from all views.</w:t>
      </w:r>
    </w:p>
    <w:p w:rsidR="006B5733" w:rsidRPr="0039674A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8145054"/>
      <w:r w:rsidRPr="0039674A">
        <w:rPr>
          <w:rFonts w:ascii="Times New Roman" w:hAnsi="Times New Roman" w:cs="Times New Roman"/>
          <w:sz w:val="32"/>
        </w:rPr>
        <w:t>Audience</w:t>
      </w:r>
      <w:bookmarkEnd w:id="9"/>
    </w:p>
    <w:p w:rsidR="00150184" w:rsidRPr="0039674A" w:rsidRDefault="00150184" w:rsidP="00150184">
      <w:pPr>
        <w:rPr>
          <w:rFonts w:cs="Times New Roman"/>
        </w:rPr>
      </w:pPr>
      <w:r w:rsidRPr="0039674A">
        <w:rPr>
          <w:rFonts w:cs="Times New Roman"/>
          <w:sz w:val="28"/>
        </w:rPr>
        <w:t xml:space="preserve">The intended audience of the </w:t>
      </w:r>
      <w:r w:rsidR="003B3B89" w:rsidRPr="0039674A">
        <w:rPr>
          <w:rFonts w:cs="Times New Roman"/>
          <w:sz w:val="28"/>
        </w:rPr>
        <w:t>AR</w:t>
      </w:r>
      <w:r w:rsidRPr="0039674A">
        <w:rPr>
          <w:rFonts w:cs="Times New Roman"/>
          <w:sz w:val="28"/>
        </w:rPr>
        <w:t xml:space="preserve"> Plan is</w:t>
      </w:r>
      <w:r w:rsidR="00A21875" w:rsidRPr="0039674A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39674A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39532B" w:rsidRPr="0039674A" w:rsidTr="00EA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09452F" w:rsidP="0039532B">
            <w:pPr>
              <w:rPr>
                <w:rFonts w:cs="Times New Roman"/>
              </w:rPr>
            </w:pPr>
            <w:r>
              <w:rPr>
                <w:rFonts w:eastAsia="Merriweather" w:cs="Times New Roman"/>
                <w:b w:val="0"/>
                <w:sz w:val="28"/>
                <w:szCs w:val="28"/>
              </w:rPr>
              <w:t>All members</w:t>
            </w:r>
            <w:r w:rsidR="0039532B" w:rsidRPr="0039674A">
              <w:rPr>
                <w:rFonts w:eastAsia="Merriweather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39674A" w:rsidTr="00EA2AE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39674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8145055"/>
      <w:r w:rsidRPr="0039674A">
        <w:rPr>
          <w:rFonts w:ascii="Times New Roman" w:hAnsi="Times New Roman" w:cs="Times New Roman"/>
          <w:sz w:val="36"/>
        </w:rPr>
        <w:lastRenderedPageBreak/>
        <w:t>Pro</w:t>
      </w:r>
      <w:r w:rsidR="00FC3D7B" w:rsidRPr="0039674A">
        <w:rPr>
          <w:rFonts w:ascii="Times New Roman" w:hAnsi="Times New Roman" w:cs="Times New Roman"/>
          <w:sz w:val="36"/>
        </w:rPr>
        <w:t>cess</w:t>
      </w:r>
      <w:bookmarkEnd w:id="10"/>
    </w:p>
    <w:p w:rsidR="00DA15AE" w:rsidRPr="0039674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1" w:name="_Toc468145056"/>
      <w:r w:rsidRPr="0039674A">
        <w:rPr>
          <w:rFonts w:ascii="Times New Roman" w:hAnsi="Times New Roman" w:cs="Times New Roman"/>
          <w:sz w:val="32"/>
        </w:rPr>
        <w:t>Process flow</w:t>
      </w:r>
      <w:bookmarkEnd w:id="11"/>
    </w:p>
    <w:p w:rsidR="000E5FC2" w:rsidRPr="0039674A" w:rsidRDefault="007A348E" w:rsidP="00A21875">
      <w:pPr>
        <w:jc w:val="both"/>
        <w:rPr>
          <w:rFonts w:cs="Times New Roman"/>
        </w:rPr>
      </w:pPr>
      <w:r>
        <w:rPr>
          <w:rFonts w:cs="Times New Roman"/>
          <w:noProof/>
          <w:lang w:val="vi-VN" w:eastAsia="vi-VN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39674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2" w:name="_Toc468145057"/>
      <w:r w:rsidRPr="0039674A">
        <w:rPr>
          <w:rFonts w:ascii="Times New Roman" w:hAnsi="Times New Roman" w:cs="Times New Roman"/>
          <w:sz w:val="32"/>
        </w:rPr>
        <w:t>Activities</w:t>
      </w:r>
      <w:bookmarkEnd w:id="12"/>
    </w:p>
    <w:tbl>
      <w:tblPr>
        <w:tblStyle w:val="ReportTable"/>
        <w:tblW w:w="10333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2428"/>
      </w:tblGrid>
      <w:tr w:rsidR="00644C52" w:rsidRPr="0039674A" w:rsidTr="004E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shd w:val="clear" w:color="auto" w:fill="00ADDC" w:themeFill="accent4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Activities</w:t>
            </w:r>
          </w:p>
        </w:tc>
        <w:tc>
          <w:tcPr>
            <w:tcW w:w="2428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General output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Create Architecture: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E4DBC" w:rsidRDefault="00DE6383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>
              <w:rPr>
                <w:rFonts w:cs="Times New Roman"/>
                <w:sz w:val="22"/>
                <w:szCs w:val="22"/>
                <w:lang w:eastAsia="ko-KR"/>
              </w:rPr>
              <w:t xml:space="preserve"> base on System context, create dynamic views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, static 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>views,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 and physical views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 xml:space="preserve"> by patterns</w:t>
            </w:r>
            <w:r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  <w:p w:rsidR="00065209" w:rsidRPr="0039674A" w:rsidRDefault="000E4DB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2.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Architecture Views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 xml:space="preserve">Architecture </w:t>
            </w:r>
            <w:r w:rsidR="00993595" w:rsidRPr="0070331E">
              <w:rPr>
                <w:rFonts w:cs="Times New Roman"/>
                <w:b/>
                <w:sz w:val="22"/>
                <w:szCs w:val="22"/>
                <w:lang w:eastAsia="ko-KR"/>
              </w:rPr>
              <w:t>Review</w:t>
            </w: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:</w:t>
            </w:r>
          </w:p>
          <w:p w:rsidR="00644C52" w:rsidRPr="0070331E" w:rsidRDefault="00644C52" w:rsidP="009935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4253" w:type="dxa"/>
          </w:tcPr>
          <w:p w:rsidR="000D78F4" w:rsidRPr="0039674A" w:rsidRDefault="00065209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 xml:space="preserve"> analyze all views and define risks and tradeoffs if apply 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>those patterns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Risks and tradeoffs</w:t>
            </w:r>
            <w:r w:rsidR="004E6CAA">
              <w:rPr>
                <w:rFonts w:cs="Times New Roman"/>
                <w:sz w:val="22"/>
                <w:szCs w:val="22"/>
                <w:lang w:eastAsia="ko-KR"/>
              </w:rPr>
              <w:t xml:space="preserve"> list</w:t>
            </w:r>
            <w:r w:rsidR="00644C52" w:rsidRPr="0039674A">
              <w:rPr>
                <w:rFonts w:cs="Times New Roman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644C52" w:rsidRPr="0039674A" w:rsidTr="004E6C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lastRenderedPageBreak/>
              <w:t>3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Production Go/No-Go: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Default="00993595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 xml:space="preserve"> </w:t>
            </w:r>
            <w:r w:rsidR="0009452F">
              <w:rPr>
                <w:rFonts w:cs="Times New Roman"/>
              </w:rPr>
              <w:t>All members</w:t>
            </w:r>
            <w:r w:rsidR="00E36E1C">
              <w:rPr>
                <w:rFonts w:cs="Times New Roman"/>
              </w:rPr>
              <w:t xml:space="preserve"> </w:t>
            </w:r>
            <w:r w:rsidR="00CF2C0D">
              <w:rPr>
                <w:rFonts w:cs="Times New Roman"/>
              </w:rPr>
              <w:t>discuss</w:t>
            </w:r>
            <w:r w:rsidR="00E36E1C">
              <w:rPr>
                <w:rFonts w:cs="Times New Roman"/>
              </w:rPr>
              <w:t xml:space="preserve"> and architect leader</w:t>
            </w:r>
            <w:r w:rsidR="004E6CAA">
              <w:rPr>
                <w:rFonts w:cs="Times New Roman"/>
              </w:rPr>
              <w:t xml:space="preserve"> give a decision:</w:t>
            </w:r>
          </w:p>
          <w:p w:rsidR="004E6CA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1.If we know all risks and tradeoffs, we move to Go</w:t>
            </w:r>
            <w:r w:rsidR="00D339D3">
              <w:rPr>
                <w:rFonts w:cs="Times New Roman"/>
              </w:rPr>
              <w:t xml:space="preserve"> and done this phrase</w:t>
            </w:r>
            <w:r>
              <w:rPr>
                <w:rFonts w:cs="Times New Roman"/>
              </w:rPr>
              <w:t>.</w:t>
            </w:r>
          </w:p>
          <w:p w:rsidR="004E6CAA" w:rsidRPr="0039674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</w:rPr>
              <w:t>2. Else we move to Not Go and come to next st</w:t>
            </w:r>
            <w:r w:rsidR="000E0486">
              <w:rPr>
                <w:rFonts w:cs="Times New Roman"/>
              </w:rPr>
              <w:t>ep.</w:t>
            </w:r>
          </w:p>
        </w:tc>
        <w:tc>
          <w:tcPr>
            <w:tcW w:w="2428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70331E" w:rsidRDefault="00993595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Plan Experiments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39674A" w:rsidRDefault="002D6D36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E36E1C">
              <w:rPr>
                <w:rFonts w:cs="Times New Roman"/>
                <w:sz w:val="22"/>
                <w:szCs w:val="22"/>
                <w:lang w:eastAsia="ko-KR"/>
              </w:rPr>
              <w:t>Architect leader will plan to experiment risks and tradeoffs list.</w:t>
            </w:r>
          </w:p>
        </w:tc>
        <w:tc>
          <w:tcPr>
            <w:tcW w:w="2428" w:type="dxa"/>
          </w:tcPr>
          <w:p w:rsidR="003B3B89" w:rsidRPr="0039674A" w:rsidRDefault="003B3B89" w:rsidP="0001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research plans</w:t>
            </w:r>
          </w:p>
        </w:tc>
      </w:tr>
      <w:tr w:rsidR="00993595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993595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70331E" w:rsidRDefault="00D339D3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>
              <w:rPr>
                <w:rFonts w:cs="Times New Roman"/>
                <w:b/>
              </w:rPr>
              <w:t>Execute Experiment</w:t>
            </w:r>
          </w:p>
        </w:tc>
        <w:tc>
          <w:tcPr>
            <w:tcW w:w="4253" w:type="dxa"/>
          </w:tcPr>
          <w:p w:rsidR="00993595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="0009452F">
              <w:rPr>
                <w:rFonts w:cs="Times New Roman"/>
              </w:rPr>
              <w:t>All members</w:t>
            </w:r>
            <w:r>
              <w:rPr>
                <w:rFonts w:cs="Times New Roman"/>
              </w:rPr>
              <w:t xml:space="preserve"> execute plan and give a report result.</w:t>
            </w:r>
          </w:p>
          <w:p w:rsidR="00E36E1C" w:rsidRPr="0039674A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 Base on report, we will refine a</w:t>
            </w:r>
            <w:r w:rsidR="0057280B">
              <w:rPr>
                <w:rFonts w:cs="Times New Roman"/>
              </w:rPr>
              <w:t>rchitectural.</w:t>
            </w:r>
          </w:p>
        </w:tc>
        <w:tc>
          <w:tcPr>
            <w:tcW w:w="2428" w:type="dxa"/>
          </w:tcPr>
          <w:p w:rsidR="003B3B89" w:rsidRPr="0039674A" w:rsidRDefault="003B3B89" w:rsidP="00D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results</w:t>
            </w:r>
          </w:p>
        </w:tc>
      </w:tr>
    </w:tbl>
    <w:p w:rsidR="00A21875" w:rsidRPr="0039674A" w:rsidRDefault="00A21875" w:rsidP="00A21875">
      <w:pPr>
        <w:rPr>
          <w:rFonts w:cs="Times New Roman"/>
        </w:rPr>
      </w:pPr>
    </w:p>
    <w:p w:rsidR="00FC3D7B" w:rsidRPr="0039674A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8145058"/>
      <w:r w:rsidRPr="0039674A">
        <w:rPr>
          <w:rFonts w:ascii="Times New Roman" w:hAnsi="Times New Roman" w:cs="Times New Roman"/>
          <w:sz w:val="32"/>
        </w:rPr>
        <w:t>Roles and Responsibility</w:t>
      </w:r>
      <w:bookmarkEnd w:id="13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39674A" w:rsidTr="0039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Role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Responsibility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Project Manager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Is responsible for coordinating the overall system design and development effort. They also solve problem between stakeholder.</w:t>
            </w:r>
          </w:p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</w:tr>
      <w:tr w:rsidR="00644C52" w:rsidRPr="0039674A" w:rsidTr="003967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Architect Leader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giving decision go or not go and planning to experiment risks and tradeoffs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3</w:t>
            </w:r>
          </w:p>
        </w:tc>
        <w:tc>
          <w:tcPr>
            <w:tcW w:w="2970" w:type="dxa"/>
          </w:tcPr>
          <w:p w:rsidR="00644C52" w:rsidRPr="0039674A" w:rsidRDefault="00CF2C0D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All m</w:t>
            </w:r>
            <w:r w:rsidR="0009452F">
              <w:rPr>
                <w:rFonts w:cs="Times New Roman"/>
                <w:color w:val="595959" w:themeColor="text1" w:themeTint="A6"/>
              </w:rPr>
              <w:t>ember</w:t>
            </w:r>
            <w:r>
              <w:rPr>
                <w:rFonts w:cs="Times New Roman"/>
                <w:color w:val="595959" w:themeColor="text1" w:themeTint="A6"/>
              </w:rPr>
              <w:t>s</w:t>
            </w:r>
            <w:r w:rsidR="0009452F">
              <w:rPr>
                <w:rFonts w:cs="Times New Roman"/>
                <w:color w:val="595959" w:themeColor="text1" w:themeTint="A6"/>
              </w:rPr>
              <w:t xml:space="preserve"> 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creating architect views, analyze views and executing plan.</w:t>
            </w:r>
          </w:p>
        </w:tc>
      </w:tr>
    </w:tbl>
    <w:p w:rsidR="00721672" w:rsidRPr="00721672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00A0B8" w:themeColor="accent1"/>
          <w:sz w:val="32"/>
          <w:szCs w:val="32"/>
        </w:rPr>
      </w:pPr>
      <w:bookmarkStart w:id="14" w:name="_Toc468145059"/>
      <w:r w:rsidRPr="00105C0F">
        <w:rPr>
          <w:rFonts w:cs="Times New Roman"/>
          <w:color w:val="00A0B8" w:themeColor="accent1"/>
          <w:sz w:val="32"/>
          <w:szCs w:val="32"/>
        </w:rPr>
        <w:t>TOOLS AND METHODS</w:t>
      </w:r>
      <w:bookmarkEnd w:id="14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39674A" w:rsidTr="0012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Tools and methods</w:t>
            </w:r>
          </w:p>
        </w:tc>
        <w:tc>
          <w:tcPr>
            <w:tcW w:w="5832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</w:tr>
      <w:tr w:rsidR="00721672" w:rsidRPr="0039674A" w:rsidTr="0012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721672" w:rsidRPr="0039674A" w:rsidRDefault="002E08BE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Draw.io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Website to draw architect views.</w:t>
            </w:r>
          </w:p>
        </w:tc>
      </w:tr>
      <w:tr w:rsidR="00721672" w:rsidRPr="0039674A" w:rsidTr="001232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721672" w:rsidRPr="0039674A" w:rsidRDefault="00B65984" w:rsidP="0012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Microsoft Word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Write documents.</w:t>
            </w:r>
          </w:p>
        </w:tc>
      </w:tr>
      <w:tr w:rsidR="00721672" w:rsidRPr="0039674A" w:rsidTr="0012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3</w:t>
            </w:r>
          </w:p>
        </w:tc>
        <w:tc>
          <w:tcPr>
            <w:tcW w:w="2970" w:type="dxa"/>
          </w:tcPr>
          <w:p w:rsidR="00721672" w:rsidRPr="0039674A" w:rsidRDefault="00721672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  <w:tc>
          <w:tcPr>
            <w:tcW w:w="5832" w:type="dxa"/>
          </w:tcPr>
          <w:p w:rsidR="00721672" w:rsidRPr="0039674A" w:rsidRDefault="00721672" w:rsidP="001232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</w:tr>
    </w:tbl>
    <w:p w:rsidR="00754045" w:rsidRPr="007A348E" w:rsidRDefault="00285235" w:rsidP="007A348E">
      <w:pPr>
        <w:pStyle w:val="ListParagraph"/>
        <w:numPr>
          <w:ilvl w:val="0"/>
          <w:numId w:val="20"/>
        </w:num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bookmarkStart w:id="15" w:name="_Toc468145060"/>
      <w:r w:rsidRPr="00285235">
        <w:rPr>
          <w:rFonts w:cs="Times New Roman"/>
          <w:color w:val="00A0B8" w:themeColor="accent1"/>
          <w:sz w:val="32"/>
          <w:szCs w:val="32"/>
        </w:rPr>
        <w:t>TEMPLATES</w:t>
      </w:r>
      <w:bookmarkStart w:id="16" w:name="_GoBack"/>
      <w:bookmarkEnd w:id="15"/>
      <w:bookmarkEnd w:id="16"/>
      <w:r w:rsidR="0042630A" w:rsidRPr="007A348E">
        <w:rPr>
          <w:rFonts w:cs="Times New Roman"/>
        </w:rPr>
        <w:tab/>
      </w:r>
    </w:p>
    <w:sectPr w:rsidR="00754045" w:rsidRPr="007A348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5E" w:rsidRDefault="00E5545E">
      <w:pPr>
        <w:spacing w:before="0" w:after="0" w:line="240" w:lineRule="auto"/>
      </w:pPr>
      <w:r>
        <w:separator/>
      </w:r>
    </w:p>
  </w:endnote>
  <w:endnote w:type="continuationSeparator" w:id="0">
    <w:p w:rsidR="00E5545E" w:rsidRDefault="00E55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tantia">
    <w:charset w:val="A3"/>
    <w:family w:val="roman"/>
    <w:pitch w:val="variable"/>
    <w:sig w:usb0="A00002EF" w:usb1="4000204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48E" w:rsidRPr="007A348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E5545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E5545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5E" w:rsidRDefault="00E5545E">
      <w:pPr>
        <w:spacing w:before="0" w:after="0" w:line="240" w:lineRule="auto"/>
      </w:pPr>
      <w:r>
        <w:separator/>
      </w:r>
    </w:p>
  </w:footnote>
  <w:footnote w:type="continuationSeparator" w:id="0">
    <w:p w:rsidR="00E5545E" w:rsidRDefault="00E55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Pr="00D567EE" w:rsidRDefault="00E5545E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 w:rsidP="00554E70">
    <w:pPr>
      <w:pStyle w:val="Header"/>
      <w:jc w:val="center"/>
    </w:pPr>
    <w:r>
      <w:rPr>
        <w:noProof/>
        <w:lang w:val="vi-VN" w:eastAsia="vi-VN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90E24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630A"/>
    <w:rsid w:val="00426D32"/>
    <w:rsid w:val="0042784F"/>
    <w:rsid w:val="0043211E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03D011F"/>
  <w15:docId w15:val="{DEEFEC29-D970-4EBF-A2E6-7A56AC5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3E68B-8455-4AA9-86C1-60BC4612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486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</dc:title>
  <dc:subject>Quality Human Resource MANAGEMENT</dc:subject>
  <dc:creator>BSS - Team</dc:creator>
  <cp:keywords>Capstone Project</cp:keywords>
  <cp:lastModifiedBy>K19T Nguyen Thai Hien T136727</cp:lastModifiedBy>
  <cp:revision>34</cp:revision>
  <dcterms:created xsi:type="dcterms:W3CDTF">2016-11-02T04:05:00Z</dcterms:created>
  <dcterms:modified xsi:type="dcterms:W3CDTF">2017-01-06T08:20:00Z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
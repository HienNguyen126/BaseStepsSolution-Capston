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D0275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D0275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EF4CB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27</w:t>
            </w:r>
            <w:r w:rsidR="00701DED" w:rsidRPr="00867013">
              <w:rPr>
                <w:rFonts w:cs="Times New Roman"/>
                <w:sz w:val="28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32108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532108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532108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532108">
            <w:rPr>
              <w:rFonts w:cs="Times New Roman"/>
              <w:sz w:val="28"/>
            </w:rPr>
            <w:fldChar w:fldCharType="begin"/>
          </w:r>
          <w:r w:rsidRPr="00532108">
            <w:rPr>
              <w:rFonts w:cs="Times New Roman"/>
              <w:sz w:val="28"/>
            </w:rPr>
            <w:instrText xml:space="preserve"> TOC \o "1-3" \h \z \u </w:instrText>
          </w:r>
          <w:r w:rsidRPr="00532108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532108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1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3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3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3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4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</w:rPr>
              <w:t>Note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4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4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532108" w:rsidRDefault="00D027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532108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53210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532108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532108">
              <w:rPr>
                <w:rFonts w:cs="Times New Roman"/>
                <w:webHidden/>
                <w:sz w:val="28"/>
              </w:rPr>
              <w:tab/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532108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532108">
              <w:rPr>
                <w:rFonts w:cs="Times New Roman"/>
                <w:webHidden/>
                <w:sz w:val="28"/>
              </w:rPr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532108">
              <w:rPr>
                <w:rFonts w:cs="Times New Roman"/>
                <w:webHidden/>
                <w:sz w:val="28"/>
              </w:rPr>
              <w:t>4</w:t>
            </w:r>
            <w:r w:rsidR="00867013" w:rsidRPr="0053210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53210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277D12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Room 203B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277D12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27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/10/2016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277D12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14h30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277D12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15h30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532108" w:rsidRDefault="00277D12" w:rsidP="00867013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32108">
              <w:rPr>
                <w:color w:val="404040" w:themeColor="text1" w:themeTint="BF"/>
                <w:sz w:val="28"/>
              </w:rPr>
              <w:t>Meeting with Customer : Ask some questions to collect requirement.</w:t>
            </w:r>
          </w:p>
          <w:p w:rsidR="00867013" w:rsidRPr="00532108" w:rsidRDefault="00867013" w:rsidP="00867013">
            <w:pPr>
              <w:ind w:left="360" w:right="54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3132"/>
        <w:gridCol w:w="1188"/>
        <w:gridCol w:w="4320"/>
        <w:gridCol w:w="1800"/>
      </w:tblGrid>
      <w:tr w:rsidR="00532108" w:rsidRPr="00867013" w:rsidTr="00517076">
        <w:trPr>
          <w:trHeight w:val="342"/>
        </w:trPr>
        <w:tc>
          <w:tcPr>
            <w:tcW w:w="10440" w:type="dxa"/>
            <w:gridSpan w:val="4"/>
          </w:tcPr>
          <w:p w:rsidR="00532108" w:rsidRPr="00867013" w:rsidRDefault="00532108" w:rsidP="00517076">
            <w:pPr>
              <w:pStyle w:val="Heading1"/>
              <w:numPr>
                <w:ilvl w:val="0"/>
                <w:numId w:val="33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532108" w:rsidRPr="00867013" w:rsidTr="00517076">
        <w:trPr>
          <w:trHeight w:val="440"/>
        </w:trPr>
        <w:tc>
          <w:tcPr>
            <w:tcW w:w="3132" w:type="dxa"/>
          </w:tcPr>
          <w:p w:rsidR="00532108" w:rsidRPr="0020250D" w:rsidRDefault="00532108" w:rsidP="00517076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532108" w:rsidRPr="00867013" w:rsidTr="00517076">
        <w:trPr>
          <w:trHeight w:val="70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</w:t>
            </w:r>
            <w:r w:rsidRPr="0020250D"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esiphu@vanlanguni.vn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532108" w:rsidRPr="00867013" w:rsidTr="00517076">
        <w:trPr>
          <w:trHeight w:val="332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iennguyenthai93@gmail.com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532108" w:rsidRPr="00867013" w:rsidTr="00517076">
        <w:trPr>
          <w:trHeight w:val="342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532108" w:rsidRPr="00867013" w:rsidTr="00517076">
        <w:trPr>
          <w:trHeight w:val="342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532108" w:rsidRPr="00867013" w:rsidTr="00517076">
        <w:trPr>
          <w:trHeight w:val="342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532108" w:rsidRPr="00867013" w:rsidTr="00517076">
        <w:trPr>
          <w:trHeight w:val="342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532108" w:rsidRPr="00867013" w:rsidTr="00517076">
        <w:trPr>
          <w:trHeight w:val="342"/>
        </w:trPr>
        <w:tc>
          <w:tcPr>
            <w:tcW w:w="3132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</w:tcPr>
          <w:p w:rsidR="00532108" w:rsidRPr="0020250D" w:rsidRDefault="00532108" w:rsidP="00517076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</w:tbl>
    <w:p w:rsidR="00532108" w:rsidRPr="00532108" w:rsidRDefault="00532108" w:rsidP="00867013">
      <w:pPr>
        <w:rPr>
          <w:rFonts w:cs="Times New Roman"/>
          <w:noProof/>
          <w:sz w:val="28"/>
          <w:szCs w:val="28"/>
        </w:rPr>
      </w:pPr>
      <w:bookmarkStart w:id="11" w:name="_GoBack"/>
      <w:bookmarkEnd w:id="8"/>
      <w:bookmarkEnd w:id="9"/>
      <w:bookmarkEnd w:id="10"/>
      <w:bookmarkEnd w:id="11"/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2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277D12" w:rsidRPr="00532108" w:rsidRDefault="00430BC9" w:rsidP="0085048F">
            <w:p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32108">
              <w:rPr>
                <w:color w:val="404040" w:themeColor="text1" w:themeTint="BF"/>
              </w:rPr>
              <w:br/>
            </w:r>
            <w:r w:rsidRPr="00532108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 xml:space="preserve">Customer description of requirements : </w:t>
            </w:r>
          </w:p>
          <w:p w:rsidR="001C1FE3" w:rsidRPr="00532108" w:rsidRDefault="001C1FE3" w:rsidP="0085048F">
            <w:p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32108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- This is a nationwide Admissions page</w:t>
            </w:r>
          </w:p>
          <w:p w:rsidR="00430BC9" w:rsidRPr="00532108" w:rsidRDefault="00430BC9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32108">
              <w:rPr>
                <w:color w:val="404040" w:themeColor="text1" w:themeTint="BF"/>
                <w:sz w:val="28"/>
                <w:szCs w:val="28"/>
              </w:rPr>
              <w:t>- Admissions pages available but discursive , developer team needs to interage into a website</w:t>
            </w:r>
          </w:p>
          <w:p w:rsidR="00430BC9" w:rsidRPr="00532108" w:rsidRDefault="00430BC9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32108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="001C1FE3" w:rsidRPr="00532108">
              <w:rPr>
                <w:color w:val="404040" w:themeColor="text1" w:themeTint="BF"/>
                <w:sz w:val="28"/>
                <w:szCs w:val="28"/>
              </w:rPr>
              <w:t>There are a few features that have not been met</w:t>
            </w:r>
          </w:p>
          <w:p w:rsidR="00867013" w:rsidRPr="00532108" w:rsidRDefault="001C1FE3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>- Satisfy about 5000 people can access at the same time</w:t>
            </w:r>
          </w:p>
          <w:p w:rsidR="001C1FE3" w:rsidRPr="00532108" w:rsidRDefault="001C1FE3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- </w:t>
            </w:r>
            <w:r w:rsidR="000F4715"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Customer require that team must reference more in </w:t>
            </w:r>
            <w:hyperlink r:id="rId12" w:history="1">
              <w:r w:rsidR="000F4715" w:rsidRPr="00532108">
                <w:rPr>
                  <w:rStyle w:val="Hyperlink"/>
                  <w:noProof/>
                  <w:color w:val="404040" w:themeColor="text1" w:themeTint="BF"/>
                  <w:sz w:val="28"/>
                  <w:szCs w:val="28"/>
                </w:rPr>
                <w:t>http://tuyensinh.vanlanguni.edu.vn/</w:t>
              </w:r>
            </w:hyperlink>
          </w:p>
          <w:p w:rsidR="000F4715" w:rsidRPr="00532108" w:rsidRDefault="000F4715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- The main functions can be : </w:t>
            </w:r>
          </w:p>
          <w:p w:rsidR="000F4715" w:rsidRPr="00532108" w:rsidRDefault="000F4715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 + Manage news ( </w:t>
            </w:r>
            <w:r w:rsidR="002C35A5"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introduce </w:t>
            </w: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about Van Lang university , Activitives , </w:t>
            </w:r>
            <w:r w:rsidR="004A7EA6" w:rsidRPr="00532108">
              <w:rPr>
                <w:noProof/>
                <w:color w:val="404040" w:themeColor="text1" w:themeTint="BF"/>
                <w:sz w:val="28"/>
                <w:szCs w:val="28"/>
              </w:rPr>
              <w:t>Policies …)</w:t>
            </w:r>
          </w:p>
          <w:p w:rsidR="000F4715" w:rsidRPr="00532108" w:rsidRDefault="000F4715" w:rsidP="0085048F">
            <w:pPr>
              <w:rPr>
                <w:rStyle w:val="shorttext"/>
                <w:color w:val="404040" w:themeColor="text1" w:themeTint="BF"/>
                <w:sz w:val="28"/>
                <w:lang w:val="en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 + Manage education news</w:t>
            </w:r>
            <w:r w:rsidR="004A7EA6"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( View points , </w:t>
            </w:r>
            <w:r w:rsidR="004A7EA6"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Admission registration</w:t>
            </w:r>
            <w:r w:rsidR="00622CDE"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 xml:space="preserve"> , </w:t>
            </w:r>
            <w:r w:rsidR="00DC021C"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Gifted exam</w:t>
            </w:r>
            <w:r w:rsidR="004A7EA6" w:rsidRPr="00532108">
              <w:rPr>
                <w:noProof/>
                <w:color w:val="404040" w:themeColor="text1" w:themeTint="BF"/>
                <w:sz w:val="32"/>
                <w:szCs w:val="28"/>
              </w:rPr>
              <w:t xml:space="preserve"> , </w:t>
            </w:r>
            <w:r w:rsidR="004A7EA6"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Matriculation list … )</w:t>
            </w:r>
          </w:p>
          <w:p w:rsidR="004A7EA6" w:rsidRPr="00532108" w:rsidRDefault="004A7EA6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  <w:p w:rsidR="00622CDE" w:rsidRPr="00532108" w:rsidRDefault="000F4715" w:rsidP="0085048F">
            <w:pPr>
              <w:rPr>
                <w:color w:val="404040" w:themeColor="text1" w:themeTint="BF"/>
                <w:sz w:val="28"/>
                <w:szCs w:val="28"/>
                <w:lang w:val="en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 + </w:t>
            </w:r>
            <w:r w:rsidR="004A7EA6" w:rsidRPr="00532108">
              <w:rPr>
                <w:color w:val="404040" w:themeColor="text1" w:themeTint="BF"/>
                <w:sz w:val="28"/>
                <w:lang w:val="en"/>
              </w:rPr>
              <w:t xml:space="preserve">Interface to communicate with </w:t>
            </w:r>
            <w:r w:rsidR="004A7EA6" w:rsidRPr="00532108">
              <w:rPr>
                <w:rStyle w:val="alt-edited"/>
                <w:color w:val="404040" w:themeColor="text1" w:themeTint="BF"/>
                <w:sz w:val="28"/>
                <w:lang w:val="en"/>
              </w:rPr>
              <w:t>students</w:t>
            </w:r>
            <w:r w:rsidR="00B07FF3" w:rsidRPr="00532108">
              <w:rPr>
                <w:rStyle w:val="alt-edited"/>
                <w:color w:val="404040" w:themeColor="text1" w:themeTint="BF"/>
                <w:sz w:val="28"/>
                <w:lang w:val="en"/>
              </w:rPr>
              <w:t xml:space="preserve"> </w:t>
            </w:r>
            <w:r w:rsidR="00B07FF3" w:rsidRPr="00532108"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  <w:t xml:space="preserve">( QA , Send mail , </w:t>
            </w:r>
            <w:r w:rsidR="00B07FF3" w:rsidRPr="0053210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Frequently Asked </w:t>
            </w:r>
            <w:r w:rsidR="00B07FF3" w:rsidRPr="0053210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lastRenderedPageBreak/>
              <w:t>Questions … )</w:t>
            </w:r>
          </w:p>
          <w:p w:rsidR="00B07FF3" w:rsidRPr="00532108" w:rsidRDefault="000F4715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 + </w:t>
            </w:r>
            <w:r w:rsidR="00B07FF3" w:rsidRPr="00532108">
              <w:rPr>
                <w:noProof/>
                <w:color w:val="404040" w:themeColor="text1" w:themeTint="BF"/>
                <w:sz w:val="28"/>
                <w:szCs w:val="28"/>
              </w:rPr>
              <w:t>2 level expertise information</w:t>
            </w:r>
          </w:p>
          <w:p w:rsidR="000F4715" w:rsidRPr="00532108" w:rsidRDefault="00B07FF3" w:rsidP="00B07FF3">
            <w:pPr>
              <w:pStyle w:val="ListParagraph"/>
              <w:numPr>
                <w:ilvl w:val="0"/>
                <w:numId w:val="35"/>
              </w:numPr>
              <w:rPr>
                <w:rStyle w:val="shorttext"/>
                <w:color w:val="404040" w:themeColor="text1" w:themeTint="BF"/>
                <w:sz w:val="28"/>
                <w:lang w:val="en"/>
              </w:rPr>
            </w:pPr>
            <w:r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Competent persons : can write news , upload news</w:t>
            </w:r>
          </w:p>
          <w:p w:rsidR="00B07FF3" w:rsidRPr="00532108" w:rsidRDefault="00B07FF3" w:rsidP="00B07FF3">
            <w:pPr>
              <w:pStyle w:val="ListParagraph"/>
              <w:numPr>
                <w:ilvl w:val="0"/>
                <w:numId w:val="35"/>
              </w:numPr>
              <w:rPr>
                <w:rStyle w:val="shorttext"/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Writer : write news and send to competent persons to expertise information</w:t>
            </w:r>
          </w:p>
          <w:p w:rsidR="00B07FF3" w:rsidRPr="00532108" w:rsidRDefault="00B07FF3" w:rsidP="00B07FF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+ Manage pop-ups , banners</w:t>
            </w:r>
          </w:p>
          <w:p w:rsidR="00B07FF3" w:rsidRPr="00532108" w:rsidRDefault="00B07FF3" w:rsidP="00B07FF3">
            <w:pPr>
              <w:rPr>
                <w:rStyle w:val="shorttext"/>
                <w:color w:val="404040" w:themeColor="text1" w:themeTint="BF"/>
                <w:sz w:val="28"/>
                <w:lang w:val="en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+ </w:t>
            </w:r>
            <w:r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Dynamic menu</w:t>
            </w:r>
          </w:p>
          <w:p w:rsidR="00B07FF3" w:rsidRPr="00532108" w:rsidRDefault="00B07FF3" w:rsidP="00B07FF3">
            <w:pPr>
              <w:rPr>
                <w:rStyle w:val="shorttext"/>
                <w:color w:val="404040" w:themeColor="text1" w:themeTint="BF"/>
                <w:sz w:val="28"/>
                <w:lang w:val="en"/>
              </w:rPr>
            </w:pPr>
            <w:r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 xml:space="preserve"> + News : </w:t>
            </w:r>
          </w:p>
          <w:p w:rsidR="00B07FF3" w:rsidRPr="00532108" w:rsidRDefault="00B07FF3" w:rsidP="00B07FF3">
            <w:pPr>
              <w:pStyle w:val="ListParagraph"/>
              <w:numPr>
                <w:ilvl w:val="0"/>
                <w:numId w:val="36"/>
              </w:numPr>
              <w:rPr>
                <w:rStyle w:val="shorttext"/>
                <w:color w:val="404040" w:themeColor="text1" w:themeTint="BF"/>
                <w:sz w:val="28"/>
                <w:lang w:val="en"/>
              </w:rPr>
            </w:pPr>
            <w:r w:rsidRPr="00532108">
              <w:rPr>
                <w:rStyle w:val="shorttext"/>
                <w:color w:val="404040" w:themeColor="text1" w:themeTint="BF"/>
                <w:sz w:val="28"/>
                <w:lang w:val="en"/>
              </w:rPr>
              <w:t>Have icon , images , video</w:t>
            </w:r>
          </w:p>
          <w:p w:rsidR="00B07FF3" w:rsidRPr="00532108" w:rsidRDefault="00B07FF3" w:rsidP="00B07FF3">
            <w:pPr>
              <w:pStyle w:val="ListParagraph"/>
              <w:numPr>
                <w:ilvl w:val="0"/>
                <w:numId w:val="36"/>
              </w:num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>Related news</w:t>
            </w:r>
          </w:p>
          <w:p w:rsidR="00B07FF3" w:rsidRPr="00532108" w:rsidRDefault="00B07FF3" w:rsidP="00B07FF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 xml:space="preserve"> + Security for sign-in</w:t>
            </w: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3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4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867013" w:rsidP="00AC7126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5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53210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32108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53210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532108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53210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32108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53210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32108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53210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532108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532108" w:rsidRDefault="00867013" w:rsidP="0085048F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532108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532108" w:rsidRDefault="00DC021C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>Analysis requirement</w:t>
            </w:r>
          </w:p>
        </w:tc>
        <w:tc>
          <w:tcPr>
            <w:tcW w:w="2137" w:type="dxa"/>
          </w:tcPr>
          <w:p w:rsidR="00867013" w:rsidRPr="00532108" w:rsidRDefault="00DC021C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32108">
              <w:rPr>
                <w:noProof/>
                <w:color w:val="404040" w:themeColor="text1" w:themeTint="BF"/>
                <w:sz w:val="28"/>
                <w:szCs w:val="28"/>
              </w:rPr>
              <w:t>27</w:t>
            </w:r>
            <w:r w:rsidR="00867013" w:rsidRPr="00532108">
              <w:rPr>
                <w:noProof/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733" w:type="dxa"/>
          </w:tcPr>
          <w:p w:rsidR="00867013" w:rsidRPr="00532108" w:rsidRDefault="00DC021C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32108">
              <w:rPr>
                <w:color w:val="404040" w:themeColor="text1" w:themeTint="BF"/>
                <w:sz w:val="28"/>
                <w:szCs w:val="28"/>
              </w:rPr>
              <w:t>1/11</w:t>
            </w:r>
            <w:r w:rsidR="00867013" w:rsidRPr="00532108">
              <w:rPr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170" w:type="dxa"/>
          </w:tcPr>
          <w:p w:rsidR="00867013" w:rsidRPr="0053210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532108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532108" w:rsidRDefault="00867013" w:rsidP="0085048F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3983" w:type="dxa"/>
          </w:tcPr>
          <w:p w:rsidR="00867013" w:rsidRPr="00532108" w:rsidRDefault="00867013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137" w:type="dxa"/>
          </w:tcPr>
          <w:p w:rsidR="00867013" w:rsidRPr="00532108" w:rsidRDefault="00867013" w:rsidP="0085048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532108" w:rsidRDefault="00867013" w:rsidP="0085048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170" w:type="dxa"/>
          </w:tcPr>
          <w:p w:rsidR="00867013" w:rsidRPr="0053210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6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6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="00DC021C"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1/11</w:t>
            </w:r>
            <w:r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/2016</w:t>
            </w:r>
          </w:p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="00DC021C"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9h00</w:t>
            </w:r>
          </w:p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="00DC021C" w:rsidRPr="0053210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Room 701C</w:t>
            </w:r>
          </w:p>
          <w:p w:rsidR="00867013" w:rsidRPr="0053210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532108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532108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532108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532108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lastRenderedPageBreak/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5A" w:rsidRDefault="00D0275A">
      <w:pPr>
        <w:spacing w:before="0" w:after="0" w:line="240" w:lineRule="auto"/>
      </w:pPr>
      <w:r>
        <w:separator/>
      </w:r>
    </w:p>
  </w:endnote>
  <w:endnote w:type="continuationSeparator" w:id="0">
    <w:p w:rsidR="00D0275A" w:rsidRDefault="00D027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108" w:rsidRPr="0053210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D0275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77D12">
                                <w:rPr>
                                  <w:rFonts w:asciiTheme="majorHAnsi" w:hAnsiTheme="majorHAnsi"/>
                                </w:rPr>
                                <w:t>October 27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0275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77D12">
                          <w:rPr>
                            <w:rFonts w:asciiTheme="majorHAnsi" w:hAnsiTheme="majorHAnsi"/>
                          </w:rPr>
                          <w:t>October 27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5A" w:rsidRDefault="00D0275A">
      <w:pPr>
        <w:spacing w:before="0" w:after="0" w:line="240" w:lineRule="auto"/>
      </w:pPr>
      <w:r>
        <w:separator/>
      </w:r>
    </w:p>
  </w:footnote>
  <w:footnote w:type="continuationSeparator" w:id="0">
    <w:p w:rsidR="00D0275A" w:rsidRDefault="00D027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D0275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77D1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27,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8"/>
  </w:num>
  <w:num w:numId="5">
    <w:abstractNumId w:val="21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7"/>
  </w:num>
  <w:num w:numId="14">
    <w:abstractNumId w:val="23"/>
  </w:num>
  <w:num w:numId="15">
    <w:abstractNumId w:val="27"/>
  </w:num>
  <w:num w:numId="16">
    <w:abstractNumId w:val="34"/>
  </w:num>
  <w:num w:numId="17">
    <w:abstractNumId w:val="14"/>
  </w:num>
  <w:num w:numId="18">
    <w:abstractNumId w:val="22"/>
  </w:num>
  <w:num w:numId="19">
    <w:abstractNumId w:val="30"/>
  </w:num>
  <w:num w:numId="20">
    <w:abstractNumId w:val="9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6"/>
  </w:num>
  <w:num w:numId="26">
    <w:abstractNumId w:val="28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3"/>
  </w:num>
  <w:num w:numId="32">
    <w:abstractNumId w:val="10"/>
  </w:num>
  <w:num w:numId="33">
    <w:abstractNumId w:val="13"/>
  </w:num>
  <w:num w:numId="34">
    <w:abstractNumId w:val="29"/>
  </w:num>
  <w:num w:numId="35">
    <w:abstractNumId w:val="32"/>
  </w:num>
  <w:num w:numId="36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264A"/>
    <w:rsid w:val="000839C1"/>
    <w:rsid w:val="00090E24"/>
    <w:rsid w:val="000D10D2"/>
    <w:rsid w:val="000E11E0"/>
    <w:rsid w:val="000E5CA4"/>
    <w:rsid w:val="000E5FC2"/>
    <w:rsid w:val="000F4715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C1F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77D12"/>
    <w:rsid w:val="00292FD5"/>
    <w:rsid w:val="002A3DF8"/>
    <w:rsid w:val="002B2F38"/>
    <w:rsid w:val="002B786F"/>
    <w:rsid w:val="002C13B7"/>
    <w:rsid w:val="002C2758"/>
    <w:rsid w:val="002C35A5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0BC9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A7EA6"/>
    <w:rsid w:val="004B2CE0"/>
    <w:rsid w:val="004C2AE8"/>
    <w:rsid w:val="004C3665"/>
    <w:rsid w:val="004C75B6"/>
    <w:rsid w:val="004E38D8"/>
    <w:rsid w:val="004E6110"/>
    <w:rsid w:val="004F4959"/>
    <w:rsid w:val="005055F0"/>
    <w:rsid w:val="00532108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2CDE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7FF3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275A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021C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EF4CBE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uyensinh.vanlanguni.edu.v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943EE-C6E4-4BAD-817D-6EA09238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192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6</cp:revision>
  <dcterms:created xsi:type="dcterms:W3CDTF">2016-11-02T05:18:00Z</dcterms:created>
  <dcterms:modified xsi:type="dcterms:W3CDTF">2016-11-08T11:43:00Z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
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1C154D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1C154D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1C154D" w:rsidRDefault="00D104D4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0.65pt;height:291.35pt">
                <v:imagedata r:id="rId11" o:title="bss-website-logo1"/>
              </v:shape>
            </w:pict>
          </w:r>
        </w:p>
        <w:p w:rsidR="002E3E8B" w:rsidRPr="001C154D" w:rsidRDefault="002E3E8B" w:rsidP="002E3E8B">
          <w:pPr>
            <w:pStyle w:val="Title"/>
            <w:rPr>
              <w:rFonts w:ascii="Times New Roman" w:hAnsi="Times New Roman" w:cs="Times New Roman"/>
            </w:rPr>
          </w:pPr>
        </w:p>
        <w:p w:rsidR="002E3E8B" w:rsidRPr="001C154D" w:rsidRDefault="00D104D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4031" w:rsidRPr="001C154D">
                <w:rPr>
                  <w:rFonts w:ascii="Times New Roman" w:hAnsi="Times New Roman" w:cs="Times New Roman"/>
                </w:rPr>
                <w:t>Change</w:t>
              </w:r>
              <w:r w:rsidR="002E3E8B" w:rsidRPr="001C154D">
                <w:rPr>
                  <w:rFonts w:ascii="Times New Roman" w:hAnsi="Times New Roman" w:cs="Times New Roman"/>
                </w:rPr>
                <w:t xml:space="preserve"> Manageme</w:t>
              </w:r>
              <w:r w:rsidR="00934031" w:rsidRPr="001C154D">
                <w:rPr>
                  <w:rFonts w:ascii="Times New Roman" w:hAnsi="Times New Roman" w:cs="Times New Roman"/>
                </w:rPr>
                <w:t>n</w:t>
              </w:r>
              <w:r w:rsidR="002E3E8B" w:rsidRPr="001C154D">
                <w:rPr>
                  <w:rFonts w:ascii="Times New Roman" w:hAnsi="Times New Roman" w:cs="Times New Roman"/>
                </w:rPr>
                <w:t>t Plan</w:t>
              </w:r>
            </w:sdtContent>
          </w:sdt>
          <w:r w:rsidR="002E3E8B" w:rsidRPr="001C154D">
            <w:rPr>
              <w:rFonts w:ascii="Times New Roman" w:hAnsi="Times New Roman" w:cs="Times New Roman"/>
            </w:rPr>
            <w:t xml:space="preserve"> </w:t>
          </w:r>
        </w:p>
        <w:p w:rsidR="002E3E8B" w:rsidRPr="001C154D" w:rsidRDefault="002E3E8B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1C154D">
            <w:rPr>
              <w:rFonts w:ascii="Times New Roman" w:hAnsi="Times New Roman" w:cs="Times New Roman"/>
              <w:color w:val="808080" w:themeColor="background1" w:themeShade="80"/>
            </w:rPr>
            <w:t>Topic Name</w:t>
          </w:r>
          <w:r w:rsidR="003806E6" w:rsidRPr="001C154D">
            <w:rPr>
              <w:rFonts w:ascii="Times New Roman" w:hAnsi="Times New Roman" w:cs="Times New Roman"/>
            </w:rPr>
            <w:br w:type="page"/>
          </w:r>
        </w:p>
        <w:p w:rsidR="002163EE" w:rsidRPr="001C154D" w:rsidRDefault="00D104D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1C154D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244102"/>
      <w:bookmarkEnd w:id="0"/>
      <w:bookmarkEnd w:id="1"/>
      <w:bookmarkEnd w:id="2"/>
      <w:bookmarkEnd w:id="3"/>
      <w:bookmarkEnd w:id="4"/>
      <w:r w:rsidRPr="001C154D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1C154D" w:rsidTr="009E4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1C154D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1C154D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1C154D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1C154D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1C154D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1C154D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B050"/>
          </w:tcPr>
          <w:p w:rsidR="00554E70" w:rsidRPr="001C154D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1C154D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1C154D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1C154D" w:rsidRDefault="00C631B8" w:rsidP="00554E70">
            <w:pPr>
              <w:rPr>
                <w:rFonts w:cs="Times New Roman"/>
              </w:rPr>
            </w:pPr>
            <w:r w:rsidRPr="001C154D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1C154D" w:rsidRDefault="00C631B8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154D">
              <w:rPr>
                <w:rFonts w:cs="Times New Roman"/>
              </w:rPr>
              <w:t>14</w:t>
            </w:r>
            <w:r w:rsidR="002E3E8B" w:rsidRPr="001C154D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1C154D" w:rsidRDefault="00CC25AC" w:rsidP="0017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154D">
              <w:rPr>
                <w:rFonts w:cs="Times New Roman"/>
              </w:rPr>
              <w:t>Initial</w:t>
            </w:r>
            <w:r w:rsidR="00990D25" w:rsidRPr="001C154D">
              <w:rPr>
                <w:rFonts w:cs="Times New Roman"/>
              </w:rPr>
              <w:t xml:space="preserve">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1C154D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154D">
              <w:rPr>
                <w:rFonts w:cs="Times New Roman"/>
              </w:rPr>
              <w:t>1.0</w:t>
            </w:r>
          </w:p>
        </w:tc>
      </w:tr>
      <w:tr w:rsidR="00554E70" w:rsidRPr="001C154D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1C154D" w:rsidRDefault="00F304A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Xuân Thái Hiền</w:t>
            </w:r>
            <w:r w:rsidR="00BC70A4">
              <w:rPr>
                <w:rFonts w:cs="Times New Roman"/>
              </w:rPr>
              <w:t>, Minh Đoàn</w:t>
            </w:r>
            <w:bookmarkStart w:id="6" w:name="_GoBack"/>
            <w:bookmarkEnd w:id="6"/>
          </w:p>
        </w:tc>
        <w:tc>
          <w:tcPr>
            <w:tcW w:w="1708" w:type="dxa"/>
          </w:tcPr>
          <w:p w:rsidR="00554E70" w:rsidRPr="001C154D" w:rsidRDefault="00F304A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554E70" w:rsidRPr="001C154D" w:rsidRDefault="00F304A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554E70" w:rsidRPr="001C154D" w:rsidRDefault="00F304A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1C154D" w:rsidRDefault="00554E70" w:rsidP="00554E70">
      <w:pPr>
        <w:rPr>
          <w:rFonts w:cs="Times New Roman"/>
        </w:rPr>
      </w:pPr>
    </w:p>
    <w:p w:rsidR="00554E70" w:rsidRPr="001C154D" w:rsidRDefault="00554E70">
      <w:pPr>
        <w:rPr>
          <w:rFonts w:cs="Times New Roman"/>
        </w:rPr>
      </w:pPr>
      <w:r w:rsidRPr="001C154D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595959" w:themeColor="text1" w:themeTint="A6"/>
          <w:sz w:val="24"/>
        </w:rPr>
        <w:id w:val="-14979486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4363" w:rsidRDefault="00DE4363">
          <w:pPr>
            <w:pStyle w:val="TOCHeading"/>
          </w:pPr>
          <w:r>
            <w:t>Table of Contents</w:t>
          </w:r>
        </w:p>
        <w:p w:rsidR="00DE4363" w:rsidRDefault="00DE436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44102" w:history="1">
            <w:r w:rsidRPr="006B1E11">
              <w:rPr>
                <w:rStyle w:val="Hyperlink"/>
                <w:rFonts w:cs="Times New Roman"/>
              </w:rPr>
              <w:t>Revision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_Toc464244102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E4363" w:rsidRDefault="00D104D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44103" w:history="1">
            <w:r w:rsidR="00DE4363" w:rsidRPr="006B1E11">
              <w:rPr>
                <w:rStyle w:val="Hyperlink"/>
                <w:rFonts w:cs="Times New Roman"/>
              </w:rPr>
              <w:t>1.</w:t>
            </w:r>
            <w:r w:rsidR="00DE4363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</w:rPr>
              <w:t>INTRODUCTION</w:t>
            </w:r>
            <w:r w:rsidR="00DE4363">
              <w:rPr>
                <w:webHidden/>
              </w:rPr>
              <w:tab/>
            </w:r>
            <w:r w:rsidR="00DE4363">
              <w:rPr>
                <w:webHidden/>
              </w:rPr>
              <w:fldChar w:fldCharType="begin"/>
            </w:r>
            <w:r w:rsidR="00DE4363">
              <w:rPr>
                <w:webHidden/>
              </w:rPr>
              <w:instrText xml:space="preserve"> PAGEREF _Toc464244103 \h </w:instrText>
            </w:r>
            <w:r w:rsidR="00DE4363">
              <w:rPr>
                <w:webHidden/>
              </w:rPr>
            </w:r>
            <w:r w:rsidR="00DE4363">
              <w:rPr>
                <w:webHidden/>
              </w:rPr>
              <w:fldChar w:fldCharType="separate"/>
            </w:r>
            <w:r w:rsidR="00DE4363">
              <w:rPr>
                <w:webHidden/>
              </w:rPr>
              <w:t>3</w:t>
            </w:r>
            <w:r w:rsidR="00DE4363">
              <w:rPr>
                <w:webHidden/>
              </w:rPr>
              <w:fldChar w:fldCharType="end"/>
            </w:r>
          </w:hyperlink>
        </w:p>
        <w:p w:rsidR="00DE4363" w:rsidRDefault="00D104D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04" w:history="1">
            <w:r w:rsidR="00DE4363" w:rsidRPr="006B1E11">
              <w:rPr>
                <w:rStyle w:val="Hyperlink"/>
                <w:rFonts w:cs="Times New Roman"/>
                <w:noProof/>
              </w:rPr>
              <w:t>1.1.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Purpose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_Toc464244104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05" w:history="1">
            <w:r w:rsidR="00DE4363" w:rsidRPr="006B1E11">
              <w:rPr>
                <w:rStyle w:val="Hyperlink"/>
                <w:rFonts w:cs="Times New Roman"/>
                <w:noProof/>
              </w:rPr>
              <w:t>1.2.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Intended audiences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_Toc464244105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06" w:history="1">
            <w:r w:rsidR="00DE4363" w:rsidRPr="006B1E11">
              <w:rPr>
                <w:rStyle w:val="Hyperlink"/>
                <w:rFonts w:cs="Times New Roman"/>
                <w:noProof/>
              </w:rPr>
              <w:t>1.3.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>
              <w:rPr>
                <w:rStyle w:val="Hyperlink"/>
                <w:rFonts w:cs="Times New Roman"/>
                <w:noProof/>
              </w:rPr>
              <w:t>R</w:t>
            </w:r>
            <w:r w:rsidR="00DE4363" w:rsidRPr="006B1E11">
              <w:rPr>
                <w:rStyle w:val="Hyperlink"/>
                <w:rFonts w:cs="Times New Roman"/>
                <w:noProof/>
              </w:rPr>
              <w:t>eference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_Toc464244106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44107" w:history="1">
            <w:r w:rsidR="00DE4363" w:rsidRPr="006B1E11">
              <w:rPr>
                <w:rStyle w:val="Hyperlink"/>
                <w:rFonts w:cs="Times New Roman"/>
              </w:rPr>
              <w:t>2.</w:t>
            </w:r>
            <w:r w:rsidR="00DE4363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</w:rPr>
              <w:t>Change management process</w:t>
            </w:r>
            <w:r w:rsidR="00DE4363">
              <w:rPr>
                <w:webHidden/>
              </w:rPr>
              <w:tab/>
            </w:r>
            <w:r w:rsidR="00DE4363">
              <w:rPr>
                <w:webHidden/>
              </w:rPr>
              <w:fldChar w:fldCharType="begin"/>
            </w:r>
            <w:r w:rsidR="00DE4363">
              <w:rPr>
                <w:webHidden/>
              </w:rPr>
              <w:instrText xml:space="preserve"> PAGEREF _Toc464244107 \h </w:instrText>
            </w:r>
            <w:r w:rsidR="00DE4363">
              <w:rPr>
                <w:webHidden/>
              </w:rPr>
            </w:r>
            <w:r w:rsidR="00DE4363">
              <w:rPr>
                <w:webHidden/>
              </w:rPr>
              <w:fldChar w:fldCharType="separate"/>
            </w:r>
            <w:r w:rsidR="00DE4363">
              <w:rPr>
                <w:webHidden/>
              </w:rPr>
              <w:t>3</w:t>
            </w:r>
            <w:r w:rsidR="00DE4363">
              <w:rPr>
                <w:webHidden/>
              </w:rPr>
              <w:fldChar w:fldCharType="end"/>
            </w:r>
          </w:hyperlink>
        </w:p>
        <w:p w:rsidR="00DE4363" w:rsidRDefault="00D104D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08" w:history="1">
            <w:r w:rsidR="00DE4363" w:rsidRPr="006B1E11">
              <w:rPr>
                <w:rStyle w:val="Hyperlink"/>
                <w:rFonts w:cs="Times New Roman"/>
                <w:noProof/>
              </w:rPr>
              <w:t>2.1.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Process and Description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_Toc464244108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09" w:history="1">
            <w:r w:rsidR="00DE4363" w:rsidRPr="006B1E11">
              <w:rPr>
                <w:rStyle w:val="Hyperlink"/>
                <w:rFonts w:cs="Times New Roman"/>
                <w:noProof/>
              </w:rPr>
              <w:t>2.1.1.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Process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_Toc464244109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10" w:history="1">
            <w:r w:rsidR="00DE4363" w:rsidRPr="006B1E11">
              <w:rPr>
                <w:rStyle w:val="Hyperlink"/>
                <w:rFonts w:cs="Times New Roman"/>
                <w:noProof/>
              </w:rPr>
              <w:t>2.1.2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Description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_Toc464244110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11" w:history="1">
            <w:r w:rsidR="00DE4363" w:rsidRPr="006B1E11">
              <w:rPr>
                <w:rStyle w:val="Hyperlink"/>
                <w:rFonts w:cs="Times New Roman"/>
                <w:noProof/>
              </w:rPr>
              <w:t>2.2.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Evaluating and Authorizing change request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_Toc464244111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12" w:history="1">
            <w:r w:rsidR="00DE4363" w:rsidRPr="006B1E11">
              <w:rPr>
                <w:rStyle w:val="Hyperlink"/>
                <w:rFonts w:cs="Times New Roman"/>
                <w:noProof/>
              </w:rPr>
              <w:t>2.2.1.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Priority of change request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_Toc464244112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13" w:history="1">
            <w:r w:rsidR="00DE4363" w:rsidRPr="006B1E11">
              <w:rPr>
                <w:rStyle w:val="Hyperlink"/>
                <w:rFonts w:cs="Times New Roman"/>
                <w:noProof/>
              </w:rPr>
              <w:t>2.2.2.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Change request type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_Toc464244113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14" w:history="1">
            <w:r w:rsidR="00DE4363" w:rsidRPr="006B1E11">
              <w:rPr>
                <w:rStyle w:val="Hyperlink"/>
                <w:rFonts w:cs="Times New Roman"/>
                <w:noProof/>
              </w:rPr>
              <w:t>2.2.3.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Status of change request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_Toc464244114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D104D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44115" w:history="1">
            <w:r w:rsidR="00DE4363" w:rsidRPr="006B1E11">
              <w:rPr>
                <w:rStyle w:val="Hyperlink"/>
                <w:rFonts w:cs="Times New Roman"/>
              </w:rPr>
              <w:t>3.</w:t>
            </w:r>
            <w:r w:rsidR="00DE4363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</w:rPr>
              <w:t>Roles and Responsibilities</w:t>
            </w:r>
            <w:r w:rsidR="00DE4363">
              <w:rPr>
                <w:webHidden/>
              </w:rPr>
              <w:tab/>
            </w:r>
            <w:r w:rsidR="00DE4363">
              <w:rPr>
                <w:webHidden/>
              </w:rPr>
              <w:fldChar w:fldCharType="begin"/>
            </w:r>
            <w:r w:rsidR="00DE4363">
              <w:rPr>
                <w:webHidden/>
              </w:rPr>
              <w:instrText xml:space="preserve"> PAGEREF _Toc464244115 \h </w:instrText>
            </w:r>
            <w:r w:rsidR="00DE4363">
              <w:rPr>
                <w:webHidden/>
              </w:rPr>
            </w:r>
            <w:r w:rsidR="00DE4363">
              <w:rPr>
                <w:webHidden/>
              </w:rPr>
              <w:fldChar w:fldCharType="separate"/>
            </w:r>
            <w:r w:rsidR="00DE4363">
              <w:rPr>
                <w:webHidden/>
              </w:rPr>
              <w:t>4</w:t>
            </w:r>
            <w:r w:rsidR="00DE4363">
              <w:rPr>
                <w:webHidden/>
              </w:rPr>
              <w:fldChar w:fldCharType="end"/>
            </w:r>
          </w:hyperlink>
        </w:p>
        <w:p w:rsidR="00DE4363" w:rsidRDefault="00DE4363">
          <w:r>
            <w:rPr>
              <w:b/>
              <w:bCs/>
              <w:noProof/>
            </w:rPr>
            <w:fldChar w:fldCharType="end"/>
          </w:r>
        </w:p>
      </w:sdtContent>
    </w:sdt>
    <w:p w:rsidR="00DF6A47" w:rsidRPr="001C154D" w:rsidRDefault="00DF6A47">
      <w:pPr>
        <w:rPr>
          <w:rFonts w:cs="Times New Roman"/>
        </w:rPr>
      </w:pPr>
      <w:r w:rsidRPr="001C154D">
        <w:rPr>
          <w:rFonts w:cs="Times New Roman"/>
        </w:rPr>
        <w:br w:type="page"/>
      </w:r>
    </w:p>
    <w:p w:rsidR="00676FD4" w:rsidRPr="001C154D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4244103"/>
      <w:r w:rsidRPr="001C154D">
        <w:rPr>
          <w:rFonts w:ascii="Times New Roman" w:hAnsi="Times New Roman" w:cs="Times New Roman"/>
        </w:rPr>
        <w:lastRenderedPageBreak/>
        <w:t>INTRODUCTION</w:t>
      </w:r>
      <w:bookmarkEnd w:id="7"/>
    </w:p>
    <w:p w:rsidR="001C73AB" w:rsidRPr="001C154D" w:rsidRDefault="001E2EBA" w:rsidP="001C73AB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4244104"/>
      <w:r w:rsidRPr="001C154D">
        <w:rPr>
          <w:rFonts w:ascii="Times New Roman" w:hAnsi="Times New Roman" w:cs="Times New Roman"/>
        </w:rPr>
        <w:t>P</w:t>
      </w:r>
      <w:r w:rsidR="00563885" w:rsidRPr="001C154D">
        <w:rPr>
          <w:rFonts w:ascii="Times New Roman" w:hAnsi="Times New Roman" w:cs="Times New Roman"/>
        </w:rPr>
        <w:t>urpose</w:t>
      </w:r>
      <w:bookmarkEnd w:id="8"/>
      <w:bookmarkEnd w:id="9"/>
    </w:p>
    <w:p w:rsidR="001C73AB" w:rsidRPr="001C154D" w:rsidRDefault="001C73AB" w:rsidP="001C73AB">
      <w:pPr>
        <w:pStyle w:val="ListParagraph"/>
        <w:numPr>
          <w:ilvl w:val="0"/>
          <w:numId w:val="32"/>
        </w:numPr>
        <w:rPr>
          <w:rFonts w:cs="Times New Roman"/>
        </w:rPr>
      </w:pPr>
      <w:r w:rsidRPr="001C154D">
        <w:rPr>
          <w:rFonts w:cs="Times New Roman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1C73AB" w:rsidRPr="001C154D" w:rsidRDefault="001C73AB" w:rsidP="001C73AB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10" w:name="_Toc464244105"/>
      <w:r w:rsidRPr="001C154D">
        <w:rPr>
          <w:rFonts w:ascii="Times New Roman" w:hAnsi="Times New Roman" w:cs="Times New Roman"/>
        </w:rPr>
        <w:t>Intended audiences</w:t>
      </w:r>
      <w:bookmarkEnd w:id="10"/>
    </w:p>
    <w:p w:rsidR="001C73AB" w:rsidRPr="001C154D" w:rsidRDefault="001C73AB" w:rsidP="001C73AB">
      <w:pPr>
        <w:pStyle w:val="ListParagraph"/>
        <w:numPr>
          <w:ilvl w:val="0"/>
          <w:numId w:val="32"/>
        </w:numPr>
        <w:rPr>
          <w:rFonts w:cs="Times New Roman"/>
        </w:rPr>
      </w:pPr>
      <w:r w:rsidRPr="001C154D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127F5E" w:rsidRPr="001C154D" w:rsidRDefault="00127F5E" w:rsidP="00127F5E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1C154D">
        <w:rPr>
          <w:rFonts w:ascii="Times New Roman" w:hAnsi="Times New Roman" w:cs="Times New Roman"/>
        </w:rPr>
        <w:tab/>
      </w:r>
      <w:bookmarkStart w:id="11" w:name="_Toc464244106"/>
      <w:r w:rsidRPr="001C154D">
        <w:rPr>
          <w:rFonts w:ascii="Times New Roman" w:hAnsi="Times New Roman" w:cs="Times New Roman"/>
        </w:rPr>
        <w:t>reference</w:t>
      </w:r>
      <w:bookmarkEnd w:id="11"/>
    </w:p>
    <w:p w:rsidR="006B5733" w:rsidRPr="001C154D" w:rsidRDefault="00D104D4" w:rsidP="0024399E">
      <w:pPr>
        <w:ind w:firstLine="360"/>
        <w:rPr>
          <w:rFonts w:cs="Times New Roman"/>
        </w:rPr>
      </w:pPr>
      <w:hyperlink r:id="rId12" w:history="1">
        <w:r w:rsidR="007C3248" w:rsidRPr="001C154D">
          <w:rPr>
            <w:rStyle w:val="Hyperlink"/>
            <w:rFonts w:cs="Times New Roman"/>
          </w:rPr>
          <w:t>BSS_ChangeRequestForm_V1.0</w:t>
        </w:r>
      </w:hyperlink>
    </w:p>
    <w:p w:rsidR="00563885" w:rsidRPr="001C154D" w:rsidRDefault="00295F3F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Toc464244107"/>
      <w:r w:rsidRPr="001C154D">
        <w:rPr>
          <w:rFonts w:ascii="Times New Roman" w:hAnsi="Times New Roman" w:cs="Times New Roman"/>
        </w:rPr>
        <w:t>Change management process</w:t>
      </w:r>
      <w:bookmarkEnd w:id="12"/>
    </w:p>
    <w:p w:rsidR="000658EC" w:rsidRPr="001C154D" w:rsidRDefault="00295F3F" w:rsidP="00403F89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3" w:name="_Toc464244108"/>
      <w:r w:rsidRPr="001C154D">
        <w:rPr>
          <w:rFonts w:ascii="Times New Roman" w:hAnsi="Times New Roman" w:cs="Times New Roman"/>
        </w:rPr>
        <w:t>Process and Description</w:t>
      </w:r>
      <w:bookmarkEnd w:id="13"/>
    </w:p>
    <w:p w:rsidR="000658EC" w:rsidRPr="001C154D" w:rsidRDefault="00295F3F" w:rsidP="00295F3F">
      <w:pPr>
        <w:pStyle w:val="Heading3"/>
        <w:numPr>
          <w:ilvl w:val="2"/>
          <w:numId w:val="20"/>
        </w:numPr>
        <w:rPr>
          <w:rFonts w:ascii="Times New Roman" w:hAnsi="Times New Roman" w:cs="Times New Roman"/>
        </w:rPr>
      </w:pPr>
      <w:bookmarkStart w:id="14" w:name="_Toc464244109"/>
      <w:r w:rsidRPr="001C154D">
        <w:rPr>
          <w:rFonts w:ascii="Times New Roman" w:hAnsi="Times New Roman" w:cs="Times New Roman"/>
        </w:rPr>
        <w:t>Process</w:t>
      </w:r>
      <w:bookmarkEnd w:id="14"/>
    </w:p>
    <w:p w:rsidR="00295F3F" w:rsidRPr="001C154D" w:rsidRDefault="00295F3F" w:rsidP="00295F3F">
      <w:pPr>
        <w:ind w:left="360"/>
        <w:rPr>
          <w:rFonts w:cs="Times New Roman"/>
        </w:rPr>
      </w:pPr>
      <w:r w:rsidRPr="001C154D">
        <w:rPr>
          <w:rFonts w:cs="Times New Roman"/>
          <w:noProof/>
          <w:lang w:eastAsia="en-US"/>
        </w:rPr>
        <w:drawing>
          <wp:inline distT="0" distB="0" distL="0" distR="0" wp14:anchorId="1D00A863" wp14:editId="3D488DD8">
            <wp:extent cx="5486400" cy="35216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4D" w:rsidRDefault="00295F3F" w:rsidP="001C154D">
      <w:pPr>
        <w:pStyle w:val="Heading3"/>
        <w:numPr>
          <w:ilvl w:val="2"/>
          <w:numId w:val="34"/>
        </w:numPr>
        <w:rPr>
          <w:rFonts w:ascii="Times New Roman" w:hAnsi="Times New Roman" w:cs="Times New Roman"/>
        </w:rPr>
      </w:pPr>
      <w:bookmarkStart w:id="15" w:name="_Toc464244110"/>
      <w:r w:rsidRPr="001C154D">
        <w:rPr>
          <w:rFonts w:ascii="Times New Roman" w:hAnsi="Times New Roman" w:cs="Times New Roman"/>
        </w:rPr>
        <w:lastRenderedPageBreak/>
        <w:t>Description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915"/>
        <w:gridCol w:w="1736"/>
        <w:gridCol w:w="1778"/>
        <w:gridCol w:w="1725"/>
      </w:tblGrid>
      <w:tr w:rsidR="00485F7A" w:rsidRPr="00485F7A" w:rsidTr="00485F7A">
        <w:tc>
          <w:tcPr>
            <w:tcW w:w="1791" w:type="dxa"/>
            <w:shd w:val="clear" w:color="auto" w:fill="D6ECFF" w:themeFill="background2"/>
          </w:tcPr>
          <w:p w:rsidR="00485F7A" w:rsidRPr="00485F7A" w:rsidRDefault="00485F7A" w:rsidP="00DE4363">
            <w:pPr>
              <w:rPr>
                <w:rFonts w:cs="Times New Roman"/>
                <w:b/>
                <w:color w:val="auto"/>
                <w:sz w:val="32"/>
                <w:szCs w:val="28"/>
              </w:rPr>
            </w:pPr>
            <w:r w:rsidRPr="00485F7A">
              <w:rPr>
                <w:rFonts w:cs="Times New Roman"/>
                <w:b/>
                <w:color w:val="auto"/>
                <w:sz w:val="32"/>
                <w:szCs w:val="28"/>
              </w:rPr>
              <w:t>Action</w:t>
            </w:r>
          </w:p>
        </w:tc>
        <w:tc>
          <w:tcPr>
            <w:tcW w:w="1938" w:type="dxa"/>
            <w:shd w:val="clear" w:color="auto" w:fill="D6ECFF" w:themeFill="background2"/>
          </w:tcPr>
          <w:p w:rsidR="00485F7A" w:rsidRPr="00485F7A" w:rsidRDefault="00485F7A" w:rsidP="00DE4363">
            <w:pPr>
              <w:rPr>
                <w:rFonts w:cs="Times New Roman"/>
                <w:b/>
                <w:color w:val="auto"/>
                <w:sz w:val="32"/>
                <w:szCs w:val="28"/>
              </w:rPr>
            </w:pPr>
            <w:r w:rsidRPr="00485F7A">
              <w:rPr>
                <w:rFonts w:cs="Times New Roman"/>
                <w:b/>
                <w:color w:val="auto"/>
                <w:sz w:val="32"/>
                <w:szCs w:val="28"/>
              </w:rPr>
              <w:t>Description</w:t>
            </w:r>
          </w:p>
        </w:tc>
        <w:tc>
          <w:tcPr>
            <w:tcW w:w="1745" w:type="dxa"/>
            <w:shd w:val="clear" w:color="auto" w:fill="D6ECFF" w:themeFill="background2"/>
          </w:tcPr>
          <w:p w:rsidR="00485F7A" w:rsidRPr="00485F7A" w:rsidRDefault="00485F7A" w:rsidP="00DE4363">
            <w:pPr>
              <w:rPr>
                <w:rFonts w:cs="Times New Roman"/>
                <w:b/>
                <w:color w:val="auto"/>
                <w:sz w:val="32"/>
                <w:szCs w:val="28"/>
              </w:rPr>
            </w:pPr>
            <w:r w:rsidRPr="00485F7A">
              <w:rPr>
                <w:rFonts w:cs="Times New Roman"/>
                <w:b/>
                <w:color w:val="auto"/>
                <w:sz w:val="32"/>
                <w:szCs w:val="28"/>
              </w:rPr>
              <w:t>Input</w:t>
            </w:r>
          </w:p>
        </w:tc>
        <w:tc>
          <w:tcPr>
            <w:tcW w:w="1795" w:type="dxa"/>
            <w:shd w:val="clear" w:color="auto" w:fill="D6ECFF" w:themeFill="background2"/>
          </w:tcPr>
          <w:p w:rsidR="00485F7A" w:rsidRPr="00485F7A" w:rsidRDefault="00485F7A" w:rsidP="00DE4363">
            <w:pPr>
              <w:rPr>
                <w:rFonts w:cs="Times New Roman"/>
                <w:b/>
                <w:color w:val="auto"/>
                <w:sz w:val="32"/>
                <w:szCs w:val="28"/>
              </w:rPr>
            </w:pPr>
            <w:r w:rsidRPr="00485F7A">
              <w:rPr>
                <w:rFonts w:cs="Times New Roman"/>
                <w:b/>
                <w:color w:val="auto"/>
                <w:sz w:val="32"/>
                <w:szCs w:val="28"/>
              </w:rPr>
              <w:t>Output</w:t>
            </w:r>
          </w:p>
        </w:tc>
        <w:tc>
          <w:tcPr>
            <w:tcW w:w="1587" w:type="dxa"/>
            <w:shd w:val="clear" w:color="auto" w:fill="D6ECFF" w:themeFill="background2"/>
          </w:tcPr>
          <w:p w:rsidR="00485F7A" w:rsidRPr="00485F7A" w:rsidRDefault="00485F7A" w:rsidP="00DE4363">
            <w:pPr>
              <w:rPr>
                <w:rFonts w:cs="Times New Roman"/>
                <w:b/>
                <w:color w:val="auto"/>
                <w:sz w:val="32"/>
                <w:szCs w:val="28"/>
              </w:rPr>
            </w:pPr>
            <w:r w:rsidRPr="00485F7A">
              <w:rPr>
                <w:rFonts w:cs="Times New Roman"/>
                <w:b/>
                <w:color w:val="auto"/>
                <w:sz w:val="32"/>
                <w:szCs w:val="28"/>
              </w:rPr>
              <w:t>Role</w:t>
            </w:r>
          </w:p>
        </w:tc>
      </w:tr>
      <w:tr w:rsidR="00485F7A" w:rsidRPr="00485F7A" w:rsidTr="00485F7A">
        <w:tc>
          <w:tcPr>
            <w:tcW w:w="1791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Request</w:t>
            </w:r>
          </w:p>
        </w:tc>
        <w:tc>
          <w:tcPr>
            <w:tcW w:w="1938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Given the changing project requirements</w:t>
            </w:r>
          </w:p>
        </w:tc>
        <w:tc>
          <w:tcPr>
            <w:tcW w:w="174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List change</w:t>
            </w:r>
          </w:p>
        </w:tc>
        <w:tc>
          <w:tcPr>
            <w:tcW w:w="179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587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Stakeholder</w:t>
            </w:r>
          </w:p>
        </w:tc>
      </w:tr>
      <w:tr w:rsidR="00485F7A" w:rsidRPr="00485F7A" w:rsidTr="00485F7A">
        <w:tc>
          <w:tcPr>
            <w:tcW w:w="1791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Analyze Impact</w:t>
            </w:r>
          </w:p>
        </w:tc>
        <w:tc>
          <w:tcPr>
            <w:tcW w:w="1938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Analyze this change impact how the system</w:t>
            </w:r>
          </w:p>
        </w:tc>
        <w:tc>
          <w:tcPr>
            <w:tcW w:w="174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List of change impact</w:t>
            </w:r>
          </w:p>
        </w:tc>
        <w:tc>
          <w:tcPr>
            <w:tcW w:w="1587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485F7A" w:rsidRPr="00485F7A" w:rsidTr="00485F7A">
        <w:tc>
          <w:tcPr>
            <w:tcW w:w="1791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Assign Resource</w:t>
            </w:r>
          </w:p>
        </w:tc>
        <w:tc>
          <w:tcPr>
            <w:tcW w:w="1938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If accepted, it will be assigned to the development team to update the changes.</w:t>
            </w:r>
          </w:p>
        </w:tc>
        <w:tc>
          <w:tcPr>
            <w:tcW w:w="174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request form of list agree changes</w:t>
            </w:r>
          </w:p>
        </w:tc>
        <w:tc>
          <w:tcPr>
            <w:tcW w:w="179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587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485F7A" w:rsidRPr="00485F7A" w:rsidTr="00485F7A">
        <w:tc>
          <w:tcPr>
            <w:tcW w:w="1791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Execute</w:t>
            </w:r>
          </w:p>
        </w:tc>
        <w:tc>
          <w:tcPr>
            <w:tcW w:w="1938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Execute change assigned</w:t>
            </w:r>
          </w:p>
        </w:tc>
        <w:tc>
          <w:tcPr>
            <w:tcW w:w="174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79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587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485F7A" w:rsidRPr="00485F7A" w:rsidTr="00485F7A">
        <w:tc>
          <w:tcPr>
            <w:tcW w:w="1791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1938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74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79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Test change report</w:t>
            </w:r>
          </w:p>
        </w:tc>
        <w:tc>
          <w:tcPr>
            <w:tcW w:w="1587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485F7A" w:rsidRPr="00485F7A" w:rsidTr="00485F7A">
        <w:tc>
          <w:tcPr>
            <w:tcW w:w="1791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Reject</w:t>
            </w:r>
          </w:p>
        </w:tc>
        <w:tc>
          <w:tcPr>
            <w:tcW w:w="1938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74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Log change</w:t>
            </w:r>
          </w:p>
        </w:tc>
        <w:tc>
          <w:tcPr>
            <w:tcW w:w="1587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485F7A" w:rsidRPr="00485F7A" w:rsidTr="00485F7A">
        <w:tc>
          <w:tcPr>
            <w:tcW w:w="1791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Close</w:t>
            </w:r>
          </w:p>
        </w:tc>
        <w:tc>
          <w:tcPr>
            <w:tcW w:w="1938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Complete and close the change.</w:t>
            </w:r>
          </w:p>
        </w:tc>
        <w:tc>
          <w:tcPr>
            <w:tcW w:w="174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</w:p>
        </w:tc>
        <w:tc>
          <w:tcPr>
            <w:tcW w:w="1795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Change report</w:t>
            </w:r>
          </w:p>
        </w:tc>
        <w:tc>
          <w:tcPr>
            <w:tcW w:w="1587" w:type="dxa"/>
          </w:tcPr>
          <w:p w:rsidR="00485F7A" w:rsidRPr="00485F7A" w:rsidRDefault="00485F7A" w:rsidP="00DE4363">
            <w:pPr>
              <w:rPr>
                <w:rFonts w:cs="Times New Roman"/>
                <w:color w:val="auto"/>
              </w:rPr>
            </w:pPr>
            <w:r w:rsidRPr="00485F7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</w:tbl>
    <w:p w:rsidR="00DE4363" w:rsidRPr="00DE4363" w:rsidRDefault="00DE4363" w:rsidP="00DE4363"/>
    <w:p w:rsidR="0058663F" w:rsidRPr="001C154D" w:rsidRDefault="00295F3F" w:rsidP="0058663F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6" w:name="_Toc464244111"/>
      <w:r w:rsidRPr="001C154D">
        <w:rPr>
          <w:rFonts w:ascii="Times New Roman" w:hAnsi="Times New Roman" w:cs="Times New Roman"/>
        </w:rPr>
        <w:lastRenderedPageBreak/>
        <w:t>Evaluating and Authorizing change request</w:t>
      </w:r>
      <w:bookmarkEnd w:id="16"/>
    </w:p>
    <w:p w:rsidR="00295F3F" w:rsidRDefault="00F11A8C" w:rsidP="00F11A8C">
      <w:pPr>
        <w:pStyle w:val="Heading3"/>
        <w:numPr>
          <w:ilvl w:val="2"/>
          <w:numId w:val="20"/>
        </w:numPr>
        <w:rPr>
          <w:rFonts w:ascii="Times New Roman" w:hAnsi="Times New Roman" w:cs="Times New Roman"/>
        </w:rPr>
      </w:pPr>
      <w:bookmarkStart w:id="17" w:name="_Toc464244112"/>
      <w:r w:rsidRPr="001C154D">
        <w:rPr>
          <w:rFonts w:ascii="Times New Roman" w:hAnsi="Times New Roman" w:cs="Times New Roman"/>
        </w:rPr>
        <w:t>Priority of change request</w:t>
      </w:r>
      <w:bookmarkEnd w:id="17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48060E" w:rsidRPr="003E7F26" w:rsidTr="0048060E">
        <w:tc>
          <w:tcPr>
            <w:tcW w:w="1620" w:type="dxa"/>
            <w:shd w:val="clear" w:color="auto" w:fill="D6ECFF" w:themeFill="background2"/>
          </w:tcPr>
          <w:p w:rsidR="0048060E" w:rsidRPr="003E7F26" w:rsidRDefault="0048060E" w:rsidP="00810E4B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18" w:name="_Toc457482516"/>
            <w:r w:rsidRPr="003E7F26">
              <w:rPr>
                <w:rFonts w:cs="Times New Roman"/>
                <w:b/>
                <w:bCs/>
                <w:sz w:val="28"/>
                <w:szCs w:val="28"/>
              </w:rPr>
              <w:t>Priority</w:t>
            </w:r>
            <w:bookmarkEnd w:id="18"/>
          </w:p>
        </w:tc>
        <w:tc>
          <w:tcPr>
            <w:tcW w:w="6840" w:type="dxa"/>
            <w:shd w:val="clear" w:color="auto" w:fill="D6ECFF" w:themeFill="background2"/>
          </w:tcPr>
          <w:p w:rsidR="0048060E" w:rsidRPr="003E7F26" w:rsidRDefault="0048060E" w:rsidP="00810E4B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19" w:name="_Toc457482517"/>
            <w:r w:rsidRPr="003E7F26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19"/>
          </w:p>
        </w:tc>
      </w:tr>
      <w:tr w:rsidR="0048060E" w:rsidRPr="003E7F26" w:rsidTr="00810E4B">
        <w:tc>
          <w:tcPr>
            <w:tcW w:w="162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0" w:name="_Toc457482518"/>
            <w:r w:rsidRPr="003E7F26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20"/>
          </w:p>
        </w:tc>
        <w:tc>
          <w:tcPr>
            <w:tcW w:w="6840" w:type="dxa"/>
            <w:shd w:val="clear" w:color="auto" w:fill="FFFFFF" w:themeFill="background1"/>
          </w:tcPr>
          <w:p w:rsidR="0048060E" w:rsidRPr="003E7F26" w:rsidRDefault="0048060E" w:rsidP="00810E4B">
            <w:pPr>
              <w:outlineLvl w:val="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Changes impact to process, cost, duration, time.</w:t>
            </w:r>
          </w:p>
        </w:tc>
      </w:tr>
      <w:tr w:rsidR="0048060E" w:rsidRPr="003E7F26" w:rsidTr="00810E4B">
        <w:tc>
          <w:tcPr>
            <w:tcW w:w="162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1" w:name="_Toc457482520"/>
            <w:r w:rsidRPr="003E7F26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21"/>
          </w:p>
        </w:tc>
        <w:tc>
          <w:tcPr>
            <w:tcW w:w="6840" w:type="dxa"/>
            <w:shd w:val="clear" w:color="auto" w:fill="FFFFFF" w:themeFill="background1"/>
          </w:tcPr>
          <w:p w:rsidR="0048060E" w:rsidRPr="003E7F26" w:rsidRDefault="0048060E" w:rsidP="00810E4B">
            <w:pPr>
              <w:outlineLvl w:val="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Changes impact to deliverables, product.</w:t>
            </w:r>
          </w:p>
        </w:tc>
      </w:tr>
      <w:tr w:rsidR="0048060E" w:rsidRPr="003E7F26" w:rsidTr="00810E4B">
        <w:tc>
          <w:tcPr>
            <w:tcW w:w="162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2" w:name="_Toc457482522"/>
            <w:r w:rsidRPr="003E7F26">
              <w:rPr>
                <w:rFonts w:ascii="Times New Roman" w:hAnsi="Times New Roman"/>
                <w:sz w:val="28"/>
                <w:szCs w:val="28"/>
              </w:rPr>
              <w:t>Low</w:t>
            </w:r>
            <w:bookmarkEnd w:id="22"/>
          </w:p>
        </w:tc>
        <w:tc>
          <w:tcPr>
            <w:tcW w:w="6840" w:type="dxa"/>
            <w:shd w:val="clear" w:color="auto" w:fill="FFFFFF" w:themeFill="background1"/>
          </w:tcPr>
          <w:p w:rsidR="0048060E" w:rsidRPr="003E7F26" w:rsidRDefault="0048060E" w:rsidP="00810E4B">
            <w:pPr>
              <w:outlineLvl w:val="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Changes impact to resources, scope and quality.</w:t>
            </w:r>
          </w:p>
        </w:tc>
      </w:tr>
    </w:tbl>
    <w:p w:rsidR="0048060E" w:rsidRPr="0048060E" w:rsidRDefault="0048060E" w:rsidP="0048060E"/>
    <w:p w:rsidR="00F11A8C" w:rsidRPr="001C154D" w:rsidRDefault="00F11A8C" w:rsidP="00F11A8C">
      <w:pPr>
        <w:pStyle w:val="Heading3"/>
        <w:numPr>
          <w:ilvl w:val="2"/>
          <w:numId w:val="20"/>
        </w:numPr>
        <w:rPr>
          <w:rFonts w:ascii="Times New Roman" w:hAnsi="Times New Roman" w:cs="Times New Roman"/>
        </w:rPr>
      </w:pPr>
      <w:bookmarkStart w:id="23" w:name="_Toc464244113"/>
      <w:r w:rsidRPr="001C154D">
        <w:rPr>
          <w:rFonts w:ascii="Times New Roman" w:hAnsi="Times New Roman" w:cs="Times New Roman"/>
        </w:rPr>
        <w:t>Change request type</w:t>
      </w:r>
      <w:bookmarkEnd w:id="23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48060E" w:rsidRPr="003E7F26" w:rsidTr="0048060E">
        <w:tc>
          <w:tcPr>
            <w:tcW w:w="1710" w:type="dxa"/>
            <w:shd w:val="clear" w:color="auto" w:fill="D6ECFF" w:themeFill="background2"/>
          </w:tcPr>
          <w:p w:rsidR="0048060E" w:rsidRPr="003E7F26" w:rsidRDefault="0048060E" w:rsidP="00810E4B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24" w:name="_Toc457482525"/>
            <w:bookmarkStart w:id="25" w:name="_Toc464244114"/>
            <w:r w:rsidRPr="003E7F26">
              <w:rPr>
                <w:rFonts w:cs="Times New Roman"/>
                <w:b/>
                <w:bCs/>
                <w:sz w:val="28"/>
                <w:szCs w:val="28"/>
              </w:rPr>
              <w:t>Type</w:t>
            </w:r>
            <w:bookmarkEnd w:id="24"/>
          </w:p>
        </w:tc>
        <w:tc>
          <w:tcPr>
            <w:tcW w:w="6750" w:type="dxa"/>
            <w:shd w:val="clear" w:color="auto" w:fill="D6ECFF" w:themeFill="background2"/>
          </w:tcPr>
          <w:p w:rsidR="0048060E" w:rsidRPr="003E7F26" w:rsidRDefault="0048060E" w:rsidP="00810E4B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26" w:name="_Toc457482526"/>
            <w:r w:rsidRPr="003E7F26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26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7" w:name="_Toc457482527"/>
            <w:r w:rsidRPr="003E7F26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27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8" w:name="_Toc457482528"/>
            <w:r w:rsidRPr="003E7F26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28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9" w:name="_Toc457482529"/>
            <w:r w:rsidRPr="003E7F26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29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0" w:name="_Toc457482530"/>
            <w:r w:rsidRPr="003E7F26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30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1" w:name="_Toc457482531"/>
            <w:r w:rsidRPr="003E7F26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31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2" w:name="_Toc457482532"/>
            <w:r w:rsidRPr="003E7F26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32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3" w:name="_Toc457482533"/>
            <w:r w:rsidRPr="003E7F26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33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4" w:name="_Toc457482534"/>
            <w:r w:rsidRPr="003E7F26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34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5" w:name="_Toc457482535"/>
            <w:r w:rsidRPr="003E7F26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35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6" w:name="_Toc457482536"/>
            <w:r w:rsidRPr="003E7F26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36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7" w:name="_Toc457482537"/>
            <w:r w:rsidRPr="003E7F26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37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8" w:name="_Toc457482538"/>
            <w:r w:rsidRPr="003E7F26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38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9" w:name="_Toc457482539"/>
            <w:r w:rsidRPr="003E7F26">
              <w:rPr>
                <w:rFonts w:ascii="Times New Roman" w:hAnsi="Times New Roman"/>
                <w:sz w:val="28"/>
                <w:szCs w:val="28"/>
              </w:rPr>
              <w:t>Product</w:t>
            </w:r>
            <w:bookmarkEnd w:id="39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0" w:name="_Toc457482540"/>
            <w:r w:rsidRPr="003E7F26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40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1" w:name="_Toc457482541"/>
            <w:r w:rsidRPr="003E7F26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41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2" w:name="_Toc457482542"/>
            <w:r w:rsidRPr="003E7F26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42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3" w:name="_Toc457482543"/>
            <w:r w:rsidRPr="003E7F26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43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4" w:name="_Toc457482544"/>
            <w:r w:rsidRPr="003E7F26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44"/>
          </w:p>
        </w:tc>
      </w:tr>
    </w:tbl>
    <w:p w:rsidR="0048060E" w:rsidRPr="001C154D" w:rsidRDefault="003918C5" w:rsidP="003918C5">
      <w:pPr>
        <w:pStyle w:val="Heading3"/>
        <w:numPr>
          <w:ilvl w:val="2"/>
          <w:numId w:val="20"/>
        </w:numPr>
        <w:rPr>
          <w:rFonts w:ascii="Times New Roman" w:hAnsi="Times New Roman" w:cs="Times New Roman"/>
        </w:rPr>
      </w:pPr>
      <w:r w:rsidRPr="001C154D">
        <w:rPr>
          <w:rFonts w:ascii="Times New Roman" w:hAnsi="Times New Roman" w:cs="Times New Roman"/>
        </w:rPr>
        <w:t>Status of change request</w:t>
      </w:r>
      <w:bookmarkEnd w:id="25"/>
      <w:r w:rsidRPr="001C154D">
        <w:rPr>
          <w:rFonts w:ascii="Times New Roman" w:hAnsi="Times New Roman" w:cs="Times New Roman"/>
        </w:rPr>
        <w:br/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840"/>
      </w:tblGrid>
      <w:tr w:rsidR="0048060E" w:rsidRPr="003E7F26" w:rsidTr="0048060E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CFF" w:themeFill="background2"/>
            <w:hideMark/>
          </w:tcPr>
          <w:p w:rsidR="0048060E" w:rsidRPr="003E7F26" w:rsidRDefault="0048060E" w:rsidP="00810E4B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E7F26">
              <w:rPr>
                <w:rFonts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CFF" w:themeFill="background2"/>
            <w:hideMark/>
          </w:tcPr>
          <w:p w:rsidR="0048060E" w:rsidRPr="003E7F26" w:rsidRDefault="0048060E" w:rsidP="00810E4B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E7F26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Open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Entered/Open but not yet approved or assigned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Work in Progress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CR approved, assigned, and work is progressing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In Review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CR work is completed and in final review prior to testing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Testing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CR work has been reviewed and is being tested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Closed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CR work is complete, has passed all tests, and updates have been released.</w:t>
            </w:r>
          </w:p>
        </w:tc>
      </w:tr>
    </w:tbl>
    <w:p w:rsidR="00563885" w:rsidRDefault="00295F3F" w:rsidP="00F11A8C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bookmarkStart w:id="45" w:name="_Toc464244115"/>
      <w:r w:rsidRPr="001C154D">
        <w:rPr>
          <w:rFonts w:ascii="Times New Roman" w:hAnsi="Times New Roman" w:cs="Times New Roman"/>
        </w:rPr>
        <w:t>Roles and Responsibilities</w:t>
      </w:r>
      <w:bookmarkEnd w:id="45"/>
    </w:p>
    <w:p w:rsidR="00DC5B2C" w:rsidRPr="00DC5B2C" w:rsidRDefault="00DC5B2C" w:rsidP="00DC5B2C"/>
    <w:p w:rsidR="00403F89" w:rsidRPr="001C154D" w:rsidRDefault="00403F89" w:rsidP="00403F89">
      <w:pPr>
        <w:rPr>
          <w:rFonts w:cs="Times New Roman"/>
        </w:rPr>
      </w:pPr>
    </w:p>
    <w:tbl>
      <w:tblPr>
        <w:tblW w:w="82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00"/>
      </w:tblGrid>
      <w:tr w:rsidR="00127B2A" w:rsidRPr="001C154D" w:rsidTr="0040625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CFF" w:themeFill="background2"/>
            <w:hideMark/>
          </w:tcPr>
          <w:p w:rsidR="00127B2A" w:rsidRPr="001C154D" w:rsidRDefault="00127B2A" w:rsidP="00810E4B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C154D">
              <w:rPr>
                <w:rFonts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CFF" w:themeFill="background2"/>
          </w:tcPr>
          <w:p w:rsidR="00127B2A" w:rsidRPr="001C154D" w:rsidRDefault="00127B2A" w:rsidP="00810E4B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C154D">
              <w:rPr>
                <w:rFonts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127B2A" w:rsidRPr="001C154D" w:rsidTr="00127B2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B2A" w:rsidRPr="001C154D" w:rsidRDefault="00127B2A" w:rsidP="00810E4B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2A" w:rsidRPr="001C154D" w:rsidRDefault="00127B2A" w:rsidP="00127B2A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Include customer, team member who can make changes request</w:t>
            </w:r>
          </w:p>
        </w:tc>
      </w:tr>
      <w:tr w:rsidR="00127B2A" w:rsidRPr="001C154D" w:rsidTr="00127B2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B2A" w:rsidRPr="001C154D" w:rsidRDefault="00127B2A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Change Control Board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2A" w:rsidRPr="001C154D" w:rsidRDefault="00127B2A" w:rsidP="00127B2A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Analyze, evaluate impact of changes request and make decision to change or not.</w:t>
            </w:r>
          </w:p>
        </w:tc>
      </w:tr>
      <w:tr w:rsidR="00127B2A" w:rsidRPr="001C154D" w:rsidTr="00127B2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B2A" w:rsidRPr="001C154D" w:rsidRDefault="00127B2A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Development Team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2A" w:rsidRPr="001C154D" w:rsidRDefault="00127B2A" w:rsidP="001C154D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</w:tr>
    </w:tbl>
    <w:p w:rsidR="004A72B4" w:rsidRPr="001C154D" w:rsidRDefault="001C154D" w:rsidP="001C154D">
      <w:pPr>
        <w:pStyle w:val="Caption"/>
        <w:jc w:val="center"/>
        <w:rPr>
          <w:rFonts w:cs="Times New Roman"/>
        </w:rPr>
      </w:pPr>
      <w:r w:rsidRPr="001C154D">
        <w:rPr>
          <w:rFonts w:cs="Times New Roman"/>
        </w:rPr>
        <w:t xml:space="preserve">Table </w:t>
      </w:r>
      <w:r w:rsidRPr="001C154D">
        <w:rPr>
          <w:rFonts w:cs="Times New Roman"/>
        </w:rPr>
        <w:fldChar w:fldCharType="begin"/>
      </w:r>
      <w:r w:rsidRPr="001C154D">
        <w:rPr>
          <w:rFonts w:cs="Times New Roman"/>
        </w:rPr>
        <w:instrText xml:space="preserve"> SEQ Table \* ARABIC </w:instrText>
      </w:r>
      <w:r w:rsidRPr="001C154D">
        <w:rPr>
          <w:rFonts w:cs="Times New Roman"/>
        </w:rPr>
        <w:fldChar w:fldCharType="separate"/>
      </w:r>
      <w:r w:rsidRPr="001C154D">
        <w:rPr>
          <w:rFonts w:cs="Times New Roman"/>
          <w:noProof/>
        </w:rPr>
        <w:t>5</w:t>
      </w:r>
      <w:r w:rsidRPr="001C154D">
        <w:rPr>
          <w:rFonts w:cs="Times New Roman"/>
        </w:rPr>
        <w:fldChar w:fldCharType="end"/>
      </w:r>
      <w:r w:rsidRPr="001C154D">
        <w:rPr>
          <w:rFonts w:cs="Times New Roman"/>
        </w:rPr>
        <w:t>: Roles and Responsibilities</w:t>
      </w:r>
    </w:p>
    <w:p w:rsidR="005943DD" w:rsidRPr="001C154D" w:rsidRDefault="005943DD" w:rsidP="005943DD">
      <w:pPr>
        <w:rPr>
          <w:rFonts w:cs="Times New Roman"/>
        </w:rPr>
      </w:pPr>
    </w:p>
    <w:p w:rsidR="00606AD8" w:rsidRPr="001C154D" w:rsidRDefault="00606AD8" w:rsidP="005943DD">
      <w:pPr>
        <w:rPr>
          <w:rFonts w:cs="Times New Roman"/>
        </w:rPr>
      </w:pPr>
    </w:p>
    <w:p w:rsidR="00543620" w:rsidRPr="001C154D" w:rsidRDefault="00543620" w:rsidP="005943DD">
      <w:pPr>
        <w:rPr>
          <w:rFonts w:cs="Times New Roman"/>
        </w:rPr>
      </w:pPr>
    </w:p>
    <w:sectPr w:rsidR="00543620" w:rsidRPr="001C154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4D4" w:rsidRDefault="00D104D4">
      <w:pPr>
        <w:spacing w:before="0" w:after="0" w:line="240" w:lineRule="auto"/>
      </w:pPr>
      <w:r>
        <w:separator/>
      </w:r>
    </w:p>
  </w:endnote>
  <w:endnote w:type="continuationSeparator" w:id="0">
    <w:p w:rsidR="00D104D4" w:rsidRDefault="00D104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E3E8B" w:rsidRDefault="002E3E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0A4" w:rsidRPr="00BC70A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7561E" w:rsidRPr="00F25C85" w:rsidRDefault="0027561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8B" w:rsidRDefault="002E3E8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E8B" w:rsidRPr="00D567EE" w:rsidRDefault="00D104D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3E8B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2E3E8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2E3E8B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2E3E8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631B8">
                                <w:rPr>
                                  <w:rFonts w:asciiTheme="majorHAnsi" w:hAnsiTheme="majorHAnsi"/>
                                </w:rPr>
                                <w:t>October 14,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2E3E8B" w:rsidRPr="00D567EE" w:rsidRDefault="00E524D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2E3E8B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2E3E8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2E3E8B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2E3E8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631B8">
                          <w:rPr>
                            <w:rFonts w:asciiTheme="majorHAnsi" w:hAnsiTheme="majorHAnsi"/>
                          </w:rPr>
                          <w:t>October 14,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4D4" w:rsidRDefault="00D104D4">
      <w:pPr>
        <w:spacing w:before="0" w:after="0" w:line="240" w:lineRule="auto"/>
      </w:pPr>
      <w:r>
        <w:separator/>
      </w:r>
    </w:p>
  </w:footnote>
  <w:footnote w:type="continuationSeparator" w:id="0">
    <w:p w:rsidR="00D104D4" w:rsidRDefault="00D104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7C" w:rsidRPr="00D567EE" w:rsidRDefault="00D104D4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4031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Management Plan</w:t>
        </w:r>
      </w:sdtContent>
    </w:sdt>
    <w:r w:rsidR="0041737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E3E8B">
          <w:rPr>
            <w:rFonts w:asciiTheme="majorHAnsi" w:eastAsiaTheme="majorEastAsia" w:hAnsiTheme="majorHAnsi" w:cstheme="majorBidi"/>
            <w:color w:val="00A0B8" w:themeColor="accent1"/>
            <w:szCs w:val="24"/>
          </w:rPr>
          <w:t xml:space="preserve">October </w:t>
        </w:r>
        <w:r w:rsidR="00C631B8">
          <w:rPr>
            <w:rFonts w:asciiTheme="majorHAnsi" w:eastAsiaTheme="majorEastAsia" w:hAnsiTheme="majorHAnsi" w:cstheme="majorBidi"/>
            <w:color w:val="00A0B8" w:themeColor="accent1"/>
            <w:szCs w:val="24"/>
          </w:rPr>
          <w:t>14</w:t>
        </w:r>
        <w:r w:rsidR="002E3E8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7C" w:rsidRDefault="0027561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C82F32"/>
    <w:multiLevelType w:val="multilevel"/>
    <w:tmpl w:val="827C59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28B4F85A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F73AB"/>
    <w:multiLevelType w:val="multilevel"/>
    <w:tmpl w:val="038C82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8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56DE9"/>
    <w:multiLevelType w:val="hybridMultilevel"/>
    <w:tmpl w:val="B2166A46"/>
    <w:lvl w:ilvl="0" w:tplc="DCCE670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3D4355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8F5CFA"/>
    <w:multiLevelType w:val="multilevel"/>
    <w:tmpl w:val="E08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D2460"/>
    <w:multiLevelType w:val="multilevel"/>
    <w:tmpl w:val="C88A0720"/>
    <w:lvl w:ilvl="0">
      <w:start w:val="2"/>
      <w:numFmt w:val="decimal"/>
      <w:lvlText w:val="%1"/>
      <w:lvlJc w:val="left"/>
      <w:pPr>
        <w:ind w:left="435" w:hanging="435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asciiTheme="majorHAnsi" w:hAnsiTheme="majorHAnsi"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Theme="majorHAnsi" w:hAnsiTheme="majorHAnsi" w:hint="default"/>
      </w:rPr>
    </w:lvl>
  </w:abstractNum>
  <w:abstractNum w:abstractNumId="29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3DBF"/>
    <w:multiLevelType w:val="multilevel"/>
    <w:tmpl w:val="1E8659E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1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6A8542FB"/>
    <w:multiLevelType w:val="hybridMultilevel"/>
    <w:tmpl w:val="6AA253FA"/>
    <w:lvl w:ilvl="0" w:tplc="326E3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F6D4960"/>
    <w:multiLevelType w:val="hybridMultilevel"/>
    <w:tmpl w:val="3C3AE1D2"/>
    <w:lvl w:ilvl="0" w:tplc="9BFC8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21"/>
  </w:num>
  <w:num w:numId="6">
    <w:abstractNumId w:val="16"/>
  </w:num>
  <w:num w:numId="7">
    <w:abstractNumId w:val="2"/>
  </w:num>
  <w:num w:numId="8">
    <w:abstractNumId w:val="34"/>
  </w:num>
  <w:num w:numId="9">
    <w:abstractNumId w:val="7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4"/>
  </w:num>
  <w:num w:numId="15">
    <w:abstractNumId w:val="29"/>
  </w:num>
  <w:num w:numId="16">
    <w:abstractNumId w:val="35"/>
  </w:num>
  <w:num w:numId="17">
    <w:abstractNumId w:val="12"/>
  </w:num>
  <w:num w:numId="18">
    <w:abstractNumId w:val="22"/>
  </w:num>
  <w:num w:numId="19">
    <w:abstractNumId w:val="33"/>
  </w:num>
  <w:num w:numId="20">
    <w:abstractNumId w:val="9"/>
  </w:num>
  <w:num w:numId="21">
    <w:abstractNumId w:val="18"/>
  </w:num>
  <w:num w:numId="22">
    <w:abstractNumId w:val="25"/>
  </w:num>
  <w:num w:numId="23">
    <w:abstractNumId w:val="4"/>
  </w:num>
  <w:num w:numId="24">
    <w:abstractNumId w:val="19"/>
  </w:num>
  <w:num w:numId="25">
    <w:abstractNumId w:val="27"/>
  </w:num>
  <w:num w:numId="26">
    <w:abstractNumId w:val="31"/>
  </w:num>
  <w:num w:numId="27">
    <w:abstractNumId w:val="11"/>
  </w:num>
  <w:num w:numId="28">
    <w:abstractNumId w:val="10"/>
  </w:num>
  <w:num w:numId="29">
    <w:abstractNumId w:val="32"/>
  </w:num>
  <w:num w:numId="30">
    <w:abstractNumId w:val="20"/>
  </w:num>
  <w:num w:numId="31">
    <w:abstractNumId w:val="36"/>
  </w:num>
  <w:num w:numId="32">
    <w:abstractNumId w:val="6"/>
  </w:num>
  <w:num w:numId="33">
    <w:abstractNumId w:val="23"/>
  </w:num>
  <w:num w:numId="34">
    <w:abstractNumId w:val="28"/>
  </w:num>
  <w:num w:numId="35">
    <w:abstractNumId w:val="17"/>
  </w:num>
  <w:num w:numId="36">
    <w:abstractNumId w:val="30"/>
  </w:num>
  <w:num w:numId="37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58EC"/>
    <w:rsid w:val="000779E5"/>
    <w:rsid w:val="000839C1"/>
    <w:rsid w:val="000879FF"/>
    <w:rsid w:val="00090E24"/>
    <w:rsid w:val="000D10D2"/>
    <w:rsid w:val="000E11E0"/>
    <w:rsid w:val="000E5CA4"/>
    <w:rsid w:val="000E5FC2"/>
    <w:rsid w:val="00124FAE"/>
    <w:rsid w:val="001254B5"/>
    <w:rsid w:val="00127B2A"/>
    <w:rsid w:val="00127F5E"/>
    <w:rsid w:val="00137FF8"/>
    <w:rsid w:val="001425F1"/>
    <w:rsid w:val="00143CFA"/>
    <w:rsid w:val="0014613F"/>
    <w:rsid w:val="00150184"/>
    <w:rsid w:val="00152BF2"/>
    <w:rsid w:val="00167CAD"/>
    <w:rsid w:val="00173A0B"/>
    <w:rsid w:val="00184EDC"/>
    <w:rsid w:val="001A1858"/>
    <w:rsid w:val="001C154D"/>
    <w:rsid w:val="001C15E3"/>
    <w:rsid w:val="001C73AB"/>
    <w:rsid w:val="001E2EBA"/>
    <w:rsid w:val="001E5F09"/>
    <w:rsid w:val="001E7D1D"/>
    <w:rsid w:val="00214721"/>
    <w:rsid w:val="002163EE"/>
    <w:rsid w:val="00216CCD"/>
    <w:rsid w:val="00220DE5"/>
    <w:rsid w:val="002220D7"/>
    <w:rsid w:val="002318F2"/>
    <w:rsid w:val="0024399E"/>
    <w:rsid w:val="00257719"/>
    <w:rsid w:val="0027561E"/>
    <w:rsid w:val="00295F3F"/>
    <w:rsid w:val="002A3DF8"/>
    <w:rsid w:val="002B2F38"/>
    <w:rsid w:val="002B786F"/>
    <w:rsid w:val="002C13B7"/>
    <w:rsid w:val="002C2758"/>
    <w:rsid w:val="002C6F6C"/>
    <w:rsid w:val="002E1ED1"/>
    <w:rsid w:val="002E29FF"/>
    <w:rsid w:val="002E3E8B"/>
    <w:rsid w:val="002E561A"/>
    <w:rsid w:val="00306EB3"/>
    <w:rsid w:val="00342FA7"/>
    <w:rsid w:val="003462A0"/>
    <w:rsid w:val="00347BC3"/>
    <w:rsid w:val="00364E6A"/>
    <w:rsid w:val="003744DA"/>
    <w:rsid w:val="003806E6"/>
    <w:rsid w:val="00383521"/>
    <w:rsid w:val="00384CB5"/>
    <w:rsid w:val="003918C5"/>
    <w:rsid w:val="00392639"/>
    <w:rsid w:val="003A4DEF"/>
    <w:rsid w:val="003A6F40"/>
    <w:rsid w:val="003D4018"/>
    <w:rsid w:val="003D57EA"/>
    <w:rsid w:val="00403F89"/>
    <w:rsid w:val="00406254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060E"/>
    <w:rsid w:val="004836F1"/>
    <w:rsid w:val="00485F7A"/>
    <w:rsid w:val="004A0561"/>
    <w:rsid w:val="004A6BE1"/>
    <w:rsid w:val="004A72B4"/>
    <w:rsid w:val="004B2CE0"/>
    <w:rsid w:val="004C29EC"/>
    <w:rsid w:val="004C75B6"/>
    <w:rsid w:val="004E38D8"/>
    <w:rsid w:val="004E6110"/>
    <w:rsid w:val="004F4959"/>
    <w:rsid w:val="00533BE4"/>
    <w:rsid w:val="00536621"/>
    <w:rsid w:val="00543620"/>
    <w:rsid w:val="00546D20"/>
    <w:rsid w:val="00554E70"/>
    <w:rsid w:val="0055672F"/>
    <w:rsid w:val="00563885"/>
    <w:rsid w:val="0058663F"/>
    <w:rsid w:val="005943DD"/>
    <w:rsid w:val="005A01D9"/>
    <w:rsid w:val="005B0AD9"/>
    <w:rsid w:val="005B439C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A4284"/>
    <w:rsid w:val="006B5733"/>
    <w:rsid w:val="006B71CF"/>
    <w:rsid w:val="006D198D"/>
    <w:rsid w:val="006E034B"/>
    <w:rsid w:val="006E1C3E"/>
    <w:rsid w:val="006F7DB3"/>
    <w:rsid w:val="0073082C"/>
    <w:rsid w:val="00750631"/>
    <w:rsid w:val="00787445"/>
    <w:rsid w:val="007A1669"/>
    <w:rsid w:val="007A5402"/>
    <w:rsid w:val="007C1181"/>
    <w:rsid w:val="007C3248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5E5A"/>
    <w:rsid w:val="008A2187"/>
    <w:rsid w:val="008A40ED"/>
    <w:rsid w:val="008A4EC7"/>
    <w:rsid w:val="008B6BF2"/>
    <w:rsid w:val="008E6BA4"/>
    <w:rsid w:val="00900EE0"/>
    <w:rsid w:val="00904390"/>
    <w:rsid w:val="0091104B"/>
    <w:rsid w:val="00915F8F"/>
    <w:rsid w:val="00934031"/>
    <w:rsid w:val="00936629"/>
    <w:rsid w:val="009439C6"/>
    <w:rsid w:val="009534CE"/>
    <w:rsid w:val="00965318"/>
    <w:rsid w:val="009654E6"/>
    <w:rsid w:val="00966A3C"/>
    <w:rsid w:val="00990D25"/>
    <w:rsid w:val="00994FE7"/>
    <w:rsid w:val="009974BE"/>
    <w:rsid w:val="009B69FD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61AC"/>
    <w:rsid w:val="00A8404E"/>
    <w:rsid w:val="00AA4C59"/>
    <w:rsid w:val="00AA754F"/>
    <w:rsid w:val="00AC6820"/>
    <w:rsid w:val="00AE2117"/>
    <w:rsid w:val="00AE2870"/>
    <w:rsid w:val="00AF67DA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C70A4"/>
    <w:rsid w:val="00C06858"/>
    <w:rsid w:val="00C3598D"/>
    <w:rsid w:val="00C607A3"/>
    <w:rsid w:val="00C631B8"/>
    <w:rsid w:val="00C6350F"/>
    <w:rsid w:val="00C7474E"/>
    <w:rsid w:val="00C801BE"/>
    <w:rsid w:val="00C814B8"/>
    <w:rsid w:val="00CA3933"/>
    <w:rsid w:val="00CC1D11"/>
    <w:rsid w:val="00CC25AC"/>
    <w:rsid w:val="00CD1C4A"/>
    <w:rsid w:val="00CE1D70"/>
    <w:rsid w:val="00CE25BC"/>
    <w:rsid w:val="00D104D4"/>
    <w:rsid w:val="00D10C46"/>
    <w:rsid w:val="00D33529"/>
    <w:rsid w:val="00D37BC7"/>
    <w:rsid w:val="00D54BE5"/>
    <w:rsid w:val="00D55F2A"/>
    <w:rsid w:val="00D567EE"/>
    <w:rsid w:val="00D7472E"/>
    <w:rsid w:val="00D943AD"/>
    <w:rsid w:val="00D953EB"/>
    <w:rsid w:val="00DA15AE"/>
    <w:rsid w:val="00DC2CC5"/>
    <w:rsid w:val="00DC5B2C"/>
    <w:rsid w:val="00DE4363"/>
    <w:rsid w:val="00DF0978"/>
    <w:rsid w:val="00DF2677"/>
    <w:rsid w:val="00DF6A47"/>
    <w:rsid w:val="00E2530F"/>
    <w:rsid w:val="00E524D0"/>
    <w:rsid w:val="00E571B4"/>
    <w:rsid w:val="00E72C64"/>
    <w:rsid w:val="00E816CC"/>
    <w:rsid w:val="00EA3511"/>
    <w:rsid w:val="00EE32B3"/>
    <w:rsid w:val="00F11A8C"/>
    <w:rsid w:val="00F1390F"/>
    <w:rsid w:val="00F13E29"/>
    <w:rsid w:val="00F221FD"/>
    <w:rsid w:val="00F25C85"/>
    <w:rsid w:val="00F304AE"/>
    <w:rsid w:val="00F42BE9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AE2117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AE211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AE2117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AE211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H&#7884;C\CAPSTONE\Plan\Change%20Management%20Plan\BSS_ChangeRequestForm_V1.0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4C4B8-17E6-4B35-960C-004E6956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LAPTOP24H</cp:lastModifiedBy>
  <cp:revision>3</cp:revision>
  <dcterms:created xsi:type="dcterms:W3CDTF">2016-10-14T15:09:00Z</dcterms:created>
  <dcterms:modified xsi:type="dcterms:W3CDTF">2016-10-14T15:17:00Z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
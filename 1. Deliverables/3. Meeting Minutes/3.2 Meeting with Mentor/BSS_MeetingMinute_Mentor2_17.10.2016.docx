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F13302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F13302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B13C00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17</w:t>
            </w:r>
            <w:r w:rsidR="00701DED" w:rsidRPr="00867013">
              <w:rPr>
                <w:rFonts w:cs="Times New Roman"/>
                <w:sz w:val="28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64FF9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D64FF9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D64FF9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D64FF9">
            <w:rPr>
              <w:rFonts w:cs="Times New Roman"/>
              <w:sz w:val="28"/>
            </w:rPr>
            <w:fldChar w:fldCharType="begin"/>
          </w:r>
          <w:r w:rsidRPr="00D64FF9">
            <w:rPr>
              <w:rFonts w:cs="Times New Roman"/>
              <w:sz w:val="28"/>
            </w:rPr>
            <w:instrText xml:space="preserve"> TOC \o "1-3" \h \z \u </w:instrText>
          </w:r>
          <w:r w:rsidRPr="00D64FF9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D64FF9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D64FF9">
              <w:rPr>
                <w:rFonts w:cs="Times New Roman"/>
                <w:webHidden/>
                <w:sz w:val="28"/>
              </w:rPr>
              <w:tab/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D64FF9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D64FF9">
              <w:rPr>
                <w:rFonts w:cs="Times New Roman"/>
                <w:webHidden/>
                <w:sz w:val="28"/>
              </w:rPr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D64FF9">
              <w:rPr>
                <w:rFonts w:cs="Times New Roman"/>
                <w:webHidden/>
                <w:sz w:val="28"/>
              </w:rPr>
              <w:t>1</w:t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D64FF9" w:rsidRDefault="00F1330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D64FF9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D64FF9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D64FF9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D64FF9">
              <w:rPr>
                <w:rFonts w:cs="Times New Roman"/>
                <w:webHidden/>
                <w:sz w:val="28"/>
              </w:rPr>
              <w:tab/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D64FF9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D64FF9">
              <w:rPr>
                <w:rFonts w:cs="Times New Roman"/>
                <w:webHidden/>
                <w:sz w:val="28"/>
              </w:rPr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D64FF9">
              <w:rPr>
                <w:rFonts w:cs="Times New Roman"/>
                <w:webHidden/>
                <w:sz w:val="28"/>
              </w:rPr>
              <w:t>3</w:t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D64FF9" w:rsidRDefault="00F1330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D64FF9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D64FF9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D64FF9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D64FF9">
              <w:rPr>
                <w:rFonts w:cs="Times New Roman"/>
                <w:webHidden/>
                <w:sz w:val="28"/>
              </w:rPr>
              <w:tab/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D64FF9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D64FF9">
              <w:rPr>
                <w:rFonts w:cs="Times New Roman"/>
                <w:webHidden/>
                <w:sz w:val="28"/>
              </w:rPr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D64FF9">
              <w:rPr>
                <w:rFonts w:cs="Times New Roman"/>
                <w:webHidden/>
                <w:sz w:val="28"/>
              </w:rPr>
              <w:t>3</w:t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D64FF9" w:rsidRDefault="00F1330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D64FF9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D64FF9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D64FF9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D64FF9">
              <w:rPr>
                <w:rFonts w:cs="Times New Roman"/>
                <w:webHidden/>
                <w:sz w:val="28"/>
              </w:rPr>
              <w:tab/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D64FF9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D64FF9">
              <w:rPr>
                <w:rFonts w:cs="Times New Roman"/>
                <w:webHidden/>
                <w:sz w:val="28"/>
              </w:rPr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D64FF9">
              <w:rPr>
                <w:rFonts w:cs="Times New Roman"/>
                <w:webHidden/>
                <w:sz w:val="28"/>
              </w:rPr>
              <w:t>3</w:t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D64FF9" w:rsidRDefault="00F1330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D64FF9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D64FF9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D64FF9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D64FF9">
              <w:rPr>
                <w:rFonts w:cs="Times New Roman"/>
                <w:webHidden/>
                <w:sz w:val="28"/>
              </w:rPr>
              <w:tab/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D64FF9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D64FF9">
              <w:rPr>
                <w:rFonts w:cs="Times New Roman"/>
                <w:webHidden/>
                <w:sz w:val="28"/>
              </w:rPr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D64FF9">
              <w:rPr>
                <w:rFonts w:cs="Times New Roman"/>
                <w:webHidden/>
                <w:sz w:val="28"/>
              </w:rPr>
              <w:t>4</w:t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D64FF9" w:rsidRDefault="00F1330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D64FF9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D64FF9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D64FF9">
              <w:rPr>
                <w:rStyle w:val="Hyperlink"/>
                <w:rFonts w:cs="Times New Roman"/>
                <w:sz w:val="28"/>
              </w:rPr>
              <w:t>Note</w:t>
            </w:r>
            <w:r w:rsidR="00867013" w:rsidRPr="00D64FF9">
              <w:rPr>
                <w:rFonts w:cs="Times New Roman"/>
                <w:webHidden/>
                <w:sz w:val="28"/>
              </w:rPr>
              <w:tab/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D64FF9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D64FF9">
              <w:rPr>
                <w:rFonts w:cs="Times New Roman"/>
                <w:webHidden/>
                <w:sz w:val="28"/>
              </w:rPr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D64FF9">
              <w:rPr>
                <w:rFonts w:cs="Times New Roman"/>
                <w:webHidden/>
                <w:sz w:val="28"/>
              </w:rPr>
              <w:t>4</w:t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D64FF9" w:rsidRDefault="00F1330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D64FF9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D64FF9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D64FF9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D64FF9">
              <w:rPr>
                <w:rFonts w:cs="Times New Roman"/>
                <w:webHidden/>
                <w:sz w:val="28"/>
              </w:rPr>
              <w:tab/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D64FF9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D64FF9">
              <w:rPr>
                <w:rFonts w:cs="Times New Roman"/>
                <w:webHidden/>
                <w:sz w:val="28"/>
              </w:rPr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D64FF9">
              <w:rPr>
                <w:rFonts w:cs="Times New Roman"/>
                <w:webHidden/>
                <w:sz w:val="28"/>
              </w:rPr>
              <w:t>4</w:t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D64FF9" w:rsidRDefault="00F1330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D64FF9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D64FF9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D64FF9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D64FF9">
              <w:rPr>
                <w:rFonts w:cs="Times New Roman"/>
                <w:webHidden/>
                <w:sz w:val="28"/>
              </w:rPr>
              <w:tab/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D64FF9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D64FF9">
              <w:rPr>
                <w:rFonts w:cs="Times New Roman"/>
                <w:webHidden/>
                <w:sz w:val="28"/>
              </w:rPr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D64FF9">
              <w:rPr>
                <w:rFonts w:cs="Times New Roman"/>
                <w:webHidden/>
                <w:sz w:val="28"/>
              </w:rPr>
              <w:t>4</w:t>
            </w:r>
            <w:r w:rsidR="00867013" w:rsidRPr="00D64FF9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D64FF9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  <w:bookmarkStart w:id="6" w:name="_GoBack"/>
      <w:bookmarkEnd w:id="6"/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Room 706A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B13C00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17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/10/2016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10h45</w:t>
            </w:r>
          </w:p>
        </w:tc>
        <w:tc>
          <w:tcPr>
            <w:tcW w:w="1249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12h15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867013">
        <w:trPr>
          <w:trHeight w:val="361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7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5511DB" w:rsidRDefault="00867013" w:rsidP="00867013">
            <w:pPr>
              <w:pStyle w:val="ListParagraph"/>
              <w:numPr>
                <w:ilvl w:val="0"/>
                <w:numId w:val="34"/>
              </w:numPr>
              <w:ind w:right="54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 xml:space="preserve">Discuss about </w:t>
            </w:r>
            <w:r w:rsidR="005B5008" w:rsidRPr="005511DB">
              <w:rPr>
                <w:color w:val="404040" w:themeColor="text1" w:themeTint="BF"/>
                <w:sz w:val="28"/>
                <w:szCs w:val="28"/>
              </w:rPr>
              <w:t>Topic of Capstone</w:t>
            </w:r>
          </w:p>
          <w:p w:rsidR="005B5008" w:rsidRPr="005511DB" w:rsidRDefault="00867013" w:rsidP="00EA50A2">
            <w:pPr>
              <w:pStyle w:val="ListParagraph"/>
              <w:numPr>
                <w:ilvl w:val="0"/>
                <w:numId w:val="34"/>
              </w:numPr>
              <w:ind w:right="54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 xml:space="preserve">Discuss about </w:t>
            </w:r>
            <w:r w:rsidR="005B5008" w:rsidRPr="005511DB">
              <w:rPr>
                <w:color w:val="404040" w:themeColor="text1" w:themeTint="BF"/>
                <w:sz w:val="28"/>
                <w:szCs w:val="28"/>
              </w:rPr>
              <w:t>tools development</w:t>
            </w:r>
          </w:p>
          <w:p w:rsidR="00867013" w:rsidRPr="00867013" w:rsidRDefault="00867013" w:rsidP="00867013">
            <w:pPr>
              <w:ind w:left="360" w:right="54"/>
              <w:rPr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3132"/>
        <w:gridCol w:w="1188"/>
        <w:gridCol w:w="4320"/>
        <w:gridCol w:w="1800"/>
      </w:tblGrid>
      <w:tr w:rsidR="005511DB" w:rsidTr="005511DB">
        <w:trPr>
          <w:trHeight w:val="342"/>
        </w:trPr>
        <w:tc>
          <w:tcPr>
            <w:tcW w:w="10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 w:rsidP="005511DB">
            <w:pPr>
              <w:pStyle w:val="Heading1"/>
              <w:numPr>
                <w:ilvl w:val="0"/>
                <w:numId w:val="35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8" w:name="_Toc465851976"/>
            <w:bookmarkStart w:id="9" w:name="OLE_LINK5"/>
            <w:bookmarkStart w:id="10" w:name="OLE_LINK6"/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8"/>
          </w:p>
        </w:tc>
      </w:tr>
      <w:tr w:rsidR="005511DB" w:rsidTr="005511DB">
        <w:trPr>
          <w:trHeight w:val="44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5511DB" w:rsidTr="005511DB">
        <w:trPr>
          <w:trHeight w:val="7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lesiphu@vanlanguni.vn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5511DB" w:rsidTr="005511DB">
        <w:trPr>
          <w:trHeight w:val="33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hiennguyenthai93@gmail.com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5511DB" w:rsidTr="005511DB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5511DB" w:rsidTr="005511DB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5511DB" w:rsidTr="005511DB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5511DB" w:rsidTr="005511DB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5511DB" w:rsidTr="005511DB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11DB" w:rsidRDefault="005511DB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  <w:bookmarkEnd w:id="9"/>
      <w:bookmarkEnd w:id="10"/>
    </w:tbl>
    <w:p w:rsidR="005511DB" w:rsidRPr="005511DB" w:rsidRDefault="005511DB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1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1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5511DB" w:rsidRDefault="00EA50A2" w:rsidP="0085048F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 xml:space="preserve">- </w:t>
            </w:r>
            <w:r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Decide time and place of training</w:t>
            </w:r>
          </w:p>
          <w:p w:rsidR="00EA50A2" w:rsidRPr="005511DB" w:rsidRDefault="00EA50A2" w:rsidP="0085048F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- Discuss about Front-end , back-end of topic</w:t>
            </w:r>
          </w:p>
          <w:p w:rsidR="00EA50A2" w:rsidRPr="005511DB" w:rsidRDefault="00EA50A2" w:rsidP="0085048F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- Mentor advise to deal with customer about Meteor</w:t>
            </w:r>
          </w:p>
          <w:p w:rsidR="00EA50A2" w:rsidRPr="005511DB" w:rsidRDefault="00EA50A2" w:rsidP="0085048F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- Mentor </w:t>
            </w:r>
            <w:r w:rsidR="00DE54A2"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introduce about Nodejs , MongoDB</w:t>
            </w:r>
          </w:p>
          <w:p w:rsidR="00DE54A2" w:rsidRPr="00EA50A2" w:rsidRDefault="00DE54A2" w:rsidP="0085048F">
            <w:pPr>
              <w:rPr>
                <w:sz w:val="28"/>
                <w:szCs w:val="28"/>
              </w:rPr>
            </w:pPr>
            <w:r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- </w:t>
            </w:r>
            <w:r w:rsidR="002A3A90"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Mentor advise to research about Database</w:t>
            </w:r>
            <w:r w:rsidR="00DE5894"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 to apply MongoDB , AngularJS</w:t>
            </w:r>
          </w:p>
          <w:p w:rsidR="00867013" w:rsidRPr="00867013" w:rsidRDefault="00867013" w:rsidP="0085048F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2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5048F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Note</w:t>
            </w:r>
            <w:bookmarkEnd w:id="13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5048F">
            <w:pPr>
              <w:pStyle w:val="ListParagraph"/>
              <w:ind w:left="1440"/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4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5511DB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5511DB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5511DB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5511DB">
              <w:rPr>
                <w:b/>
                <w:color w:val="404040" w:themeColor="text1" w:themeTint="BF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5511DB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5511DB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5511DB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5511DB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5511DB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5511DB">
              <w:rPr>
                <w:b/>
                <w:color w:val="404040" w:themeColor="text1" w:themeTint="BF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5511DB" w:rsidRDefault="00867013" w:rsidP="0085048F">
            <w:pPr>
              <w:jc w:val="center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5511DB">
              <w:rPr>
                <w:color w:val="404040" w:themeColor="text1" w:themeTint="BF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5511DB" w:rsidRDefault="00867013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511DB">
              <w:rPr>
                <w:noProof/>
                <w:color w:val="404040" w:themeColor="text1" w:themeTint="BF"/>
                <w:sz w:val="28"/>
                <w:szCs w:val="28"/>
              </w:rPr>
              <w:t xml:space="preserve">Write </w:t>
            </w:r>
            <w:r w:rsidR="00DE5894" w:rsidRPr="005511DB">
              <w:rPr>
                <w:noProof/>
                <w:color w:val="404040" w:themeColor="text1" w:themeTint="BF"/>
                <w:sz w:val="28"/>
                <w:szCs w:val="28"/>
              </w:rPr>
              <w:t>Project Charter</w:t>
            </w:r>
          </w:p>
        </w:tc>
        <w:tc>
          <w:tcPr>
            <w:tcW w:w="2137" w:type="dxa"/>
          </w:tcPr>
          <w:p w:rsidR="00867013" w:rsidRPr="005511DB" w:rsidRDefault="00DE5894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511DB">
              <w:rPr>
                <w:noProof/>
                <w:color w:val="404040" w:themeColor="text1" w:themeTint="BF"/>
                <w:sz w:val="28"/>
                <w:szCs w:val="28"/>
              </w:rPr>
              <w:t>17</w:t>
            </w:r>
            <w:r w:rsidR="00867013" w:rsidRPr="005511DB">
              <w:rPr>
                <w:noProof/>
                <w:color w:val="404040" w:themeColor="text1" w:themeTint="BF"/>
                <w:sz w:val="28"/>
                <w:szCs w:val="28"/>
              </w:rPr>
              <w:t>/10/2016</w:t>
            </w:r>
          </w:p>
        </w:tc>
        <w:tc>
          <w:tcPr>
            <w:tcW w:w="1733" w:type="dxa"/>
          </w:tcPr>
          <w:p w:rsidR="00867013" w:rsidRPr="005511DB" w:rsidRDefault="00DE5894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>21</w:t>
            </w:r>
            <w:r w:rsidR="00867013" w:rsidRPr="005511DB">
              <w:rPr>
                <w:color w:val="404040" w:themeColor="text1" w:themeTint="BF"/>
                <w:sz w:val="28"/>
                <w:szCs w:val="28"/>
              </w:rPr>
              <w:t>/10/2016</w:t>
            </w:r>
          </w:p>
        </w:tc>
        <w:tc>
          <w:tcPr>
            <w:tcW w:w="1170" w:type="dxa"/>
          </w:tcPr>
          <w:p w:rsidR="00867013" w:rsidRPr="005511DB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  <w:tr w:rsidR="00867013" w:rsidRPr="00867013" w:rsidTr="00867013">
        <w:trPr>
          <w:trHeight w:val="318"/>
        </w:trPr>
        <w:tc>
          <w:tcPr>
            <w:tcW w:w="697" w:type="dxa"/>
          </w:tcPr>
          <w:p w:rsidR="00867013" w:rsidRPr="005511DB" w:rsidRDefault="00867013" w:rsidP="0085048F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>2</w:t>
            </w:r>
          </w:p>
        </w:tc>
        <w:tc>
          <w:tcPr>
            <w:tcW w:w="3983" w:type="dxa"/>
          </w:tcPr>
          <w:p w:rsidR="00867013" w:rsidRPr="005511DB" w:rsidRDefault="00867013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Learn software development ( Nodejs , </w:t>
            </w:r>
            <w:r w:rsidR="00DE5894"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MongoDB </w:t>
            </w:r>
            <w:r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,</w:t>
            </w:r>
            <w:r w:rsidR="00DE5894"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 AngilarJS</w:t>
            </w:r>
            <w:r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 … ) </w:t>
            </w:r>
          </w:p>
        </w:tc>
        <w:tc>
          <w:tcPr>
            <w:tcW w:w="2137" w:type="dxa"/>
          </w:tcPr>
          <w:p w:rsidR="00200BB8" w:rsidRPr="005511DB" w:rsidRDefault="00DE5894" w:rsidP="0085048F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5511DB">
              <w:rPr>
                <w:noProof/>
                <w:color w:val="404040" w:themeColor="text1" w:themeTint="BF"/>
                <w:sz w:val="28"/>
                <w:szCs w:val="28"/>
              </w:rPr>
              <w:t>17</w:t>
            </w:r>
            <w:r w:rsidR="00867013" w:rsidRPr="005511DB">
              <w:rPr>
                <w:noProof/>
                <w:color w:val="404040" w:themeColor="text1" w:themeTint="BF"/>
                <w:sz w:val="28"/>
                <w:szCs w:val="28"/>
              </w:rPr>
              <w:t>/10/2016</w:t>
            </w:r>
          </w:p>
          <w:p w:rsidR="00867013" w:rsidRPr="005511DB" w:rsidRDefault="00867013" w:rsidP="00200BB8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</w:p>
        </w:tc>
        <w:tc>
          <w:tcPr>
            <w:tcW w:w="1733" w:type="dxa"/>
          </w:tcPr>
          <w:p w:rsidR="00867013" w:rsidRPr="005511DB" w:rsidRDefault="00DE5894" w:rsidP="0085048F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>21</w:t>
            </w:r>
            <w:r w:rsidR="00867013" w:rsidRPr="005511DB">
              <w:rPr>
                <w:color w:val="404040" w:themeColor="text1" w:themeTint="BF"/>
                <w:sz w:val="28"/>
                <w:szCs w:val="28"/>
              </w:rPr>
              <w:t>/10/2016</w:t>
            </w:r>
          </w:p>
        </w:tc>
        <w:tc>
          <w:tcPr>
            <w:tcW w:w="1170" w:type="dxa"/>
          </w:tcPr>
          <w:p w:rsidR="00867013" w:rsidRPr="005511DB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>Medium</w:t>
            </w:r>
          </w:p>
        </w:tc>
      </w:tr>
      <w:tr w:rsidR="00200BB8" w:rsidRPr="00867013" w:rsidTr="00867013">
        <w:trPr>
          <w:trHeight w:val="318"/>
        </w:trPr>
        <w:tc>
          <w:tcPr>
            <w:tcW w:w="697" w:type="dxa"/>
          </w:tcPr>
          <w:p w:rsidR="00200BB8" w:rsidRPr="005511DB" w:rsidRDefault="00200BB8" w:rsidP="0085048F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>3</w:t>
            </w:r>
          </w:p>
        </w:tc>
        <w:tc>
          <w:tcPr>
            <w:tcW w:w="3983" w:type="dxa"/>
          </w:tcPr>
          <w:p w:rsidR="00200BB8" w:rsidRPr="005511DB" w:rsidRDefault="00200BB8" w:rsidP="00DE5894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 w:rsidRPr="005511DB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Write Master Plan</w:t>
            </w:r>
          </w:p>
        </w:tc>
        <w:tc>
          <w:tcPr>
            <w:tcW w:w="2137" w:type="dxa"/>
          </w:tcPr>
          <w:p w:rsidR="00200BB8" w:rsidRPr="005511DB" w:rsidRDefault="00200BB8" w:rsidP="00684F38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5511DB">
              <w:rPr>
                <w:noProof/>
                <w:color w:val="404040" w:themeColor="text1" w:themeTint="BF"/>
                <w:sz w:val="28"/>
                <w:szCs w:val="28"/>
              </w:rPr>
              <w:t>17/10/2016</w:t>
            </w:r>
          </w:p>
          <w:p w:rsidR="00200BB8" w:rsidRPr="005511DB" w:rsidRDefault="00200BB8" w:rsidP="00684F38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</w:p>
        </w:tc>
        <w:tc>
          <w:tcPr>
            <w:tcW w:w="1733" w:type="dxa"/>
          </w:tcPr>
          <w:p w:rsidR="00200BB8" w:rsidRPr="005511DB" w:rsidRDefault="00200BB8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>21/10/2016</w:t>
            </w:r>
          </w:p>
        </w:tc>
        <w:tc>
          <w:tcPr>
            <w:tcW w:w="1170" w:type="dxa"/>
          </w:tcPr>
          <w:p w:rsidR="00200BB8" w:rsidRPr="005511DB" w:rsidRDefault="00200BB8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511DB"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5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Next meeting</w:t>
            </w:r>
            <w:bookmarkEnd w:id="15"/>
          </w:p>
        </w:tc>
      </w:tr>
      <w:tr w:rsidR="00867013" w:rsidRPr="00867013" w:rsidTr="00867013">
        <w:trPr>
          <w:trHeight w:val="252"/>
        </w:trPr>
        <w:tc>
          <w:tcPr>
            <w:tcW w:w="2317" w:type="dxa"/>
          </w:tcPr>
          <w:p w:rsidR="00867013" w:rsidRPr="005511D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5511DB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Date:</w:t>
            </w:r>
            <w:r w:rsidR="005B5008" w:rsidRPr="005511DB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21</w:t>
            </w:r>
            <w:r w:rsidRPr="005511DB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/10/2016</w:t>
            </w:r>
          </w:p>
          <w:p w:rsidR="00867013" w:rsidRPr="005511D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5511D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5511DB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Content:</w:t>
            </w:r>
          </w:p>
          <w:p w:rsidR="00867013" w:rsidRPr="005511D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5511D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5511DB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Time:</w:t>
            </w:r>
            <w:r w:rsidRPr="005511DB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10h45</w:t>
            </w:r>
          </w:p>
          <w:p w:rsidR="00867013" w:rsidRPr="005511D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5511D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5511DB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Location:</w:t>
            </w:r>
            <w:r w:rsidRPr="005511DB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="005B5008" w:rsidRPr="005511DB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CNF coffee</w:t>
            </w:r>
          </w:p>
          <w:p w:rsidR="00867013" w:rsidRPr="005511D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5511DB" w:rsidRDefault="00867013" w:rsidP="0085048F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404040" w:themeColor="text1" w:themeTint="BF"/>
                <w:sz w:val="28"/>
                <w:szCs w:val="28"/>
              </w:rPr>
            </w:pPr>
            <w:r w:rsidRPr="005511DB">
              <w:rPr>
                <w:b/>
                <w:noProof/>
                <w:color w:val="404040" w:themeColor="text1" w:themeTint="BF"/>
                <w:sz w:val="28"/>
                <w:szCs w:val="28"/>
                <w:lang w:val="vi-VN"/>
              </w:rPr>
              <w:t>Writer</w:t>
            </w:r>
            <w:r w:rsidRPr="005511DB">
              <w:rPr>
                <w:b/>
                <w:noProof/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5511DB" w:rsidRDefault="00867013" w:rsidP="0085048F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5511DB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02" w:rsidRDefault="00F13302">
      <w:pPr>
        <w:spacing w:before="0" w:after="0" w:line="240" w:lineRule="auto"/>
      </w:pPr>
      <w:r>
        <w:separator/>
      </w:r>
    </w:p>
  </w:endnote>
  <w:endnote w:type="continuationSeparator" w:id="0">
    <w:p w:rsidR="00F13302" w:rsidRDefault="00F133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FF9" w:rsidRPr="00D64FF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F13302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71A1A">
                                <w:rPr>
                                  <w:rFonts w:asciiTheme="majorHAnsi" w:hAnsiTheme="majorHAnsi"/>
                                </w:rPr>
                                <w:t>October 17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F069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71A1A">
                          <w:rPr>
                            <w:rFonts w:asciiTheme="majorHAnsi" w:hAnsiTheme="majorHAnsi"/>
                          </w:rPr>
                          <w:t>October 17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02" w:rsidRDefault="00F13302">
      <w:pPr>
        <w:spacing w:before="0" w:after="0" w:line="240" w:lineRule="auto"/>
      </w:pPr>
      <w:r>
        <w:separator/>
      </w:r>
    </w:p>
  </w:footnote>
  <w:footnote w:type="continuationSeparator" w:id="0">
    <w:p w:rsidR="00F13302" w:rsidRDefault="00F133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F13302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1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71A1A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17,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8"/>
  </w:num>
  <w:num w:numId="5">
    <w:abstractNumId w:val="21"/>
  </w:num>
  <w:num w:numId="6">
    <w:abstractNumId w:val="18"/>
  </w:num>
  <w:num w:numId="7">
    <w:abstractNumId w:val="2"/>
  </w:num>
  <w:num w:numId="8">
    <w:abstractNumId w:val="31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7"/>
  </w:num>
  <w:num w:numId="14">
    <w:abstractNumId w:val="23"/>
  </w:num>
  <w:num w:numId="15">
    <w:abstractNumId w:val="27"/>
  </w:num>
  <w:num w:numId="16">
    <w:abstractNumId w:val="33"/>
  </w:num>
  <w:num w:numId="17">
    <w:abstractNumId w:val="14"/>
  </w:num>
  <w:num w:numId="18">
    <w:abstractNumId w:val="22"/>
  </w:num>
  <w:num w:numId="19">
    <w:abstractNumId w:val="30"/>
  </w:num>
  <w:num w:numId="20">
    <w:abstractNumId w:val="9"/>
  </w:num>
  <w:num w:numId="21">
    <w:abstractNumId w:val="19"/>
  </w:num>
  <w:num w:numId="22">
    <w:abstractNumId w:val="24"/>
  </w:num>
  <w:num w:numId="23">
    <w:abstractNumId w:val="4"/>
  </w:num>
  <w:num w:numId="24">
    <w:abstractNumId w:val="20"/>
  </w:num>
  <w:num w:numId="25">
    <w:abstractNumId w:val="26"/>
  </w:num>
  <w:num w:numId="26">
    <w:abstractNumId w:val="28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2"/>
  </w:num>
  <w:num w:numId="32">
    <w:abstractNumId w:val="10"/>
  </w:num>
  <w:num w:numId="33">
    <w:abstractNumId w:val="13"/>
  </w:num>
  <w:num w:numId="34">
    <w:abstractNumId w:val="29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1A1A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00BB8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49D0"/>
    <w:rsid w:val="0027561E"/>
    <w:rsid w:val="002A3A90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0A1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11DB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5008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9F0696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13C00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4FF9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E54A2"/>
    <w:rsid w:val="00DE5894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A50A2"/>
    <w:rsid w:val="00EB5F37"/>
    <w:rsid w:val="00EE32B3"/>
    <w:rsid w:val="00F13302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D7D9B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A195E7-EDC5-4937-B9CB-908F882CE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55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7</cp:revision>
  <dcterms:created xsi:type="dcterms:W3CDTF">2016-11-02T05:18:00Z</dcterms:created>
  <dcterms:modified xsi:type="dcterms:W3CDTF">2016-11-08T11:38:00Z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
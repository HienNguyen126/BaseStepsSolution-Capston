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17A" w:rsidRPr="00DE3128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DE3128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DE3128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DE3128" w:rsidRDefault="00536AAD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E0A9E">
                <w:rPr>
                  <w:rFonts w:ascii="Times New Roman" w:hAnsi="Times New Roman" w:cs="Times New Roman"/>
                </w:rPr>
                <w:t xml:space="preserve">Software </w:t>
              </w:r>
              <w:r w:rsidR="006E00C7">
                <w:rPr>
                  <w:rFonts w:ascii="Times New Roman" w:hAnsi="Times New Roman" w:cs="Times New Roman"/>
                </w:rPr>
                <w:t>Measurement Process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536AAD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DE3128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977407"/>
      <w:bookmarkEnd w:id="0"/>
      <w:bookmarkEnd w:id="1"/>
      <w:bookmarkEnd w:id="2"/>
      <w:bookmarkEnd w:id="3"/>
      <w:bookmarkEnd w:id="4"/>
      <w:r w:rsidRPr="00DE3128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DE3128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DE3128" w:rsidRDefault="006E00C7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DE3128" w:rsidRDefault="006E00C7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3/11</w:t>
            </w:r>
            <w:r w:rsidR="002E3E8B" w:rsidRPr="00DE3128">
              <w:rPr>
                <w:rFonts w:cs="Times New Roman"/>
              </w:rPr>
              <w:t>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DE3128" w:rsidRDefault="006E00C7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Measurement Process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DE3128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E3128">
              <w:rPr>
                <w:rFonts w:cs="Times New Roman"/>
              </w:rPr>
              <w:t>1.0</w:t>
            </w:r>
          </w:p>
        </w:tc>
      </w:tr>
      <w:tr w:rsidR="00554E70" w:rsidRPr="00DE3128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DE3128" w:rsidRDefault="00790613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Tai Nguyen</w:t>
            </w:r>
          </w:p>
        </w:tc>
        <w:tc>
          <w:tcPr>
            <w:tcW w:w="1708" w:type="dxa"/>
          </w:tcPr>
          <w:p w:rsidR="00554E70" w:rsidRPr="00DE312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4/11/2016</w:t>
            </w:r>
          </w:p>
        </w:tc>
        <w:tc>
          <w:tcPr>
            <w:tcW w:w="4052" w:type="dxa"/>
          </w:tcPr>
          <w:p w:rsidR="00554E70" w:rsidRPr="00DE312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Process</w:t>
            </w:r>
          </w:p>
        </w:tc>
        <w:tc>
          <w:tcPr>
            <w:tcW w:w="1525" w:type="dxa"/>
          </w:tcPr>
          <w:p w:rsidR="00554E70" w:rsidRPr="00DE3128" w:rsidRDefault="00790613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</w:t>
            </w:r>
            <w:bookmarkStart w:id="6" w:name="_GoBack"/>
            <w:bookmarkEnd w:id="6"/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DE3128">
            <w:rPr>
              <w:rFonts w:ascii="Times New Roman" w:hAnsi="Times New Roman" w:cs="Times New Roman"/>
            </w:rPr>
            <w:t>Table of Contents</w:t>
          </w:r>
        </w:p>
        <w:p w:rsidR="00EC7D9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5977407" w:history="1">
            <w:r w:rsidR="00EC7D98" w:rsidRPr="008B0B0C">
              <w:rPr>
                <w:rStyle w:val="Hyperlink"/>
                <w:rFonts w:cs="Times New Roman"/>
              </w:rPr>
              <w:t>Revision Table</w:t>
            </w:r>
            <w:r w:rsidR="00EC7D98">
              <w:rPr>
                <w:webHidden/>
              </w:rPr>
              <w:tab/>
            </w:r>
            <w:r w:rsidR="00EC7D98">
              <w:rPr>
                <w:webHidden/>
              </w:rPr>
              <w:fldChar w:fldCharType="begin"/>
            </w:r>
            <w:r w:rsidR="00EC7D98">
              <w:rPr>
                <w:webHidden/>
              </w:rPr>
              <w:instrText xml:space="preserve"> PAGEREF _Toc465977407 \h </w:instrText>
            </w:r>
            <w:r w:rsidR="00EC7D98">
              <w:rPr>
                <w:webHidden/>
              </w:rPr>
            </w:r>
            <w:r w:rsidR="00EC7D98">
              <w:rPr>
                <w:webHidden/>
              </w:rPr>
              <w:fldChar w:fldCharType="separate"/>
            </w:r>
            <w:r w:rsidR="00EC7D98">
              <w:rPr>
                <w:webHidden/>
              </w:rPr>
              <w:t>1</w:t>
            </w:r>
            <w:r w:rsidR="00EC7D98">
              <w:rPr>
                <w:webHidden/>
              </w:rPr>
              <w:fldChar w:fldCharType="end"/>
            </w:r>
          </w:hyperlink>
        </w:p>
        <w:p w:rsidR="00EC7D98" w:rsidRDefault="00536AA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977408" w:history="1">
            <w:r w:rsidR="00EC7D98" w:rsidRPr="008B0B0C">
              <w:rPr>
                <w:rStyle w:val="Hyperlink"/>
                <w:rFonts w:cs="Times New Roman"/>
              </w:rPr>
              <w:t>1.</w:t>
            </w:r>
            <w:r w:rsidR="00EC7D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</w:rPr>
              <w:t>INTRODUCTION</w:t>
            </w:r>
            <w:r w:rsidR="00EC7D98">
              <w:rPr>
                <w:webHidden/>
              </w:rPr>
              <w:tab/>
            </w:r>
            <w:r w:rsidR="00EC7D98">
              <w:rPr>
                <w:webHidden/>
              </w:rPr>
              <w:fldChar w:fldCharType="begin"/>
            </w:r>
            <w:r w:rsidR="00EC7D98">
              <w:rPr>
                <w:webHidden/>
              </w:rPr>
              <w:instrText xml:space="preserve"> PAGEREF _Toc465977408 \h </w:instrText>
            </w:r>
            <w:r w:rsidR="00EC7D98">
              <w:rPr>
                <w:webHidden/>
              </w:rPr>
            </w:r>
            <w:r w:rsidR="00EC7D98">
              <w:rPr>
                <w:webHidden/>
              </w:rPr>
              <w:fldChar w:fldCharType="separate"/>
            </w:r>
            <w:r w:rsidR="00EC7D98">
              <w:rPr>
                <w:webHidden/>
              </w:rPr>
              <w:t>3</w:t>
            </w:r>
            <w:r w:rsidR="00EC7D98">
              <w:rPr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09" w:history="1">
            <w:r w:rsidR="00EC7D98" w:rsidRPr="008B0B0C">
              <w:rPr>
                <w:rStyle w:val="Hyperlink"/>
                <w:rFonts w:cs="Times New Roman"/>
                <w:noProof/>
              </w:rPr>
              <w:t>1.1.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Purpose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_Toc465977409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3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0" w:history="1">
            <w:r w:rsidR="00EC7D98" w:rsidRPr="008B0B0C">
              <w:rPr>
                <w:rStyle w:val="Hyperlink"/>
                <w:rFonts w:cs="Times New Roman"/>
                <w:noProof/>
              </w:rPr>
              <w:t>1.2.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Audience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_Toc465977410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3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536AAD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977411" w:history="1">
            <w:r w:rsidR="00EC7D98" w:rsidRPr="008B0B0C">
              <w:rPr>
                <w:rStyle w:val="Hyperlink"/>
                <w:rFonts w:cs="Times New Roman"/>
              </w:rPr>
              <w:t>2.</w:t>
            </w:r>
            <w:r w:rsidR="00EC7D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</w:rPr>
              <w:t>Process</w:t>
            </w:r>
            <w:r w:rsidR="00EC7D98">
              <w:rPr>
                <w:webHidden/>
              </w:rPr>
              <w:tab/>
            </w:r>
            <w:r w:rsidR="00EC7D98">
              <w:rPr>
                <w:webHidden/>
              </w:rPr>
              <w:fldChar w:fldCharType="begin"/>
            </w:r>
            <w:r w:rsidR="00EC7D98">
              <w:rPr>
                <w:webHidden/>
              </w:rPr>
              <w:instrText xml:space="preserve"> PAGEREF _Toc465977411 \h </w:instrText>
            </w:r>
            <w:r w:rsidR="00EC7D98">
              <w:rPr>
                <w:webHidden/>
              </w:rPr>
            </w:r>
            <w:r w:rsidR="00EC7D98">
              <w:rPr>
                <w:webHidden/>
              </w:rPr>
              <w:fldChar w:fldCharType="separate"/>
            </w:r>
            <w:r w:rsidR="00EC7D98">
              <w:rPr>
                <w:webHidden/>
              </w:rPr>
              <w:t>4</w:t>
            </w:r>
            <w:r w:rsidR="00EC7D98">
              <w:rPr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2" w:history="1">
            <w:r w:rsidR="00EC7D98" w:rsidRPr="008B0B0C">
              <w:rPr>
                <w:rStyle w:val="Hyperlink"/>
                <w:rFonts w:cs="Times New Roman"/>
                <w:noProof/>
              </w:rPr>
              <w:t>2.1.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Process flow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_Toc465977412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4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3" w:history="1">
            <w:r w:rsidR="00EC7D98" w:rsidRPr="008B0B0C">
              <w:rPr>
                <w:rStyle w:val="Hyperlink"/>
                <w:rFonts w:cs="Times New Roman"/>
                <w:noProof/>
              </w:rPr>
              <w:t>2.2.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Activities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_Toc465977413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6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4" w:history="1">
            <w:r w:rsidR="00EC7D98" w:rsidRPr="008B0B0C">
              <w:rPr>
                <w:rStyle w:val="Hyperlink"/>
                <w:rFonts w:cs="Times New Roman"/>
                <w:noProof/>
              </w:rPr>
              <w:t>2.3.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Roles and Responsibility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_Toc465977414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6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5" w:history="1">
            <w:r w:rsidR="00EC7D98" w:rsidRPr="008B0B0C">
              <w:rPr>
                <w:rStyle w:val="Hyperlink"/>
                <w:rFonts w:cs="Times New Roman"/>
                <w:noProof/>
              </w:rPr>
              <w:t>2.4.</w:t>
            </w:r>
            <w:r w:rsidR="00EC7D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EC7D98" w:rsidRPr="008B0B0C">
              <w:rPr>
                <w:rStyle w:val="Hyperlink"/>
                <w:rFonts w:cs="Times New Roman"/>
                <w:noProof/>
              </w:rPr>
              <w:t>Goal-Questions-Metrics (GQM)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_Toc465977415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7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EC7D98" w:rsidRDefault="00536AAD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977416" w:history="1">
            <w:r w:rsidR="00EC7D98" w:rsidRPr="008B0B0C">
              <w:rPr>
                <w:rStyle w:val="Hyperlink"/>
                <w:noProof/>
              </w:rPr>
              <w:t>Metric Definition</w:t>
            </w:r>
            <w:r w:rsidR="00EC7D98">
              <w:rPr>
                <w:noProof/>
                <w:webHidden/>
              </w:rPr>
              <w:tab/>
            </w:r>
            <w:r w:rsidR="00EC7D98">
              <w:rPr>
                <w:noProof/>
                <w:webHidden/>
              </w:rPr>
              <w:fldChar w:fldCharType="begin"/>
            </w:r>
            <w:r w:rsidR="00EC7D98">
              <w:rPr>
                <w:noProof/>
                <w:webHidden/>
              </w:rPr>
              <w:instrText xml:space="preserve"> PAGEREF _Toc465977416 \h </w:instrText>
            </w:r>
            <w:r w:rsidR="00EC7D98">
              <w:rPr>
                <w:noProof/>
                <w:webHidden/>
              </w:rPr>
            </w:r>
            <w:r w:rsidR="00EC7D98">
              <w:rPr>
                <w:noProof/>
                <w:webHidden/>
              </w:rPr>
              <w:fldChar w:fldCharType="separate"/>
            </w:r>
            <w:r w:rsidR="00EC7D98">
              <w:rPr>
                <w:noProof/>
                <w:webHidden/>
              </w:rPr>
              <w:t>8</w:t>
            </w:r>
            <w:r w:rsidR="00EC7D98">
              <w:rPr>
                <w:noProof/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977408"/>
      <w:r w:rsidRPr="00494284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977409"/>
      <w:r w:rsidRPr="00494284">
        <w:rPr>
          <w:rFonts w:ascii="Times New Roman" w:hAnsi="Times New Roman" w:cs="Times New Roman"/>
          <w:sz w:val="32"/>
        </w:rPr>
        <w:t>P</w:t>
      </w:r>
      <w:r w:rsidR="00563885" w:rsidRPr="00494284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6B5733" w:rsidRPr="00DE3128" w:rsidRDefault="006E00C7" w:rsidP="00A21875">
      <w:pPr>
        <w:jc w:val="both"/>
        <w:rPr>
          <w:rFonts w:cs="Times New Roman"/>
        </w:rPr>
      </w:pPr>
      <w:r>
        <w:rPr>
          <w:rFonts w:cs="Times New Roman"/>
          <w:sz w:val="28"/>
        </w:rPr>
        <w:t>Show overview about Measurement Phase</w:t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5977410"/>
      <w:r w:rsidRPr="00A21875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DE3128" w:rsidRDefault="00150184" w:rsidP="00150184">
      <w:pPr>
        <w:rPr>
          <w:rFonts w:cs="Times New Roman"/>
        </w:rPr>
      </w:pPr>
      <w:r w:rsidRPr="00A21875">
        <w:rPr>
          <w:rFonts w:cs="Times New Roman"/>
          <w:sz w:val="28"/>
        </w:rPr>
        <w:t xml:space="preserve">The intended audience of the </w:t>
      </w:r>
      <w:r w:rsidR="00097C6A">
        <w:rPr>
          <w:rFonts w:cs="Times New Roman"/>
          <w:sz w:val="28"/>
        </w:rPr>
        <w:t>Measurement</w:t>
      </w:r>
      <w:r w:rsidRPr="00A21875">
        <w:rPr>
          <w:rFonts w:cs="Times New Roman"/>
          <w:sz w:val="28"/>
        </w:rPr>
        <w:t xml:space="preserve"> Plan is</w:t>
      </w:r>
      <w:r w:rsidR="00A21875" w:rsidRPr="00A21875">
        <w:rPr>
          <w:rFonts w:cs="Times New Roman"/>
          <w:sz w:val="28"/>
        </w:rPr>
        <w:t xml:space="preserve"> 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A21875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A21875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>
              <w:rPr>
                <w:rFonts w:cs="Times New Roman"/>
                <w:b w:val="0"/>
                <w:sz w:val="28"/>
                <w:szCs w:val="24"/>
              </w:rPr>
              <w:t>Measurement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A21875" w:rsidRDefault="007B00F5" w:rsidP="00620275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Draw process and guide member</w:t>
            </w:r>
          </w:p>
        </w:tc>
      </w:tr>
      <w:tr w:rsidR="00150184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>
              <w:rPr>
                <w:rFonts w:cs="Times New Roman"/>
                <w:b w:val="0"/>
                <w:sz w:val="28"/>
                <w:szCs w:val="24"/>
              </w:rPr>
              <w:t>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7B00F5" w:rsidP="00620275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 xml:space="preserve">Follow </w:t>
            </w:r>
            <w:r w:rsidRPr="007B00F5">
              <w:rPr>
                <w:rFonts w:cs="Times New Roman"/>
                <w:sz w:val="28"/>
                <w:szCs w:val="24"/>
              </w:rPr>
              <w:t>Work progress</w:t>
            </w:r>
            <w:r>
              <w:rPr>
                <w:rFonts w:cs="Times New Roman"/>
                <w:sz w:val="28"/>
                <w:szCs w:val="24"/>
              </w:rPr>
              <w:t xml:space="preserve"> of team</w:t>
            </w:r>
          </w:p>
        </w:tc>
      </w:tr>
      <w:tr w:rsidR="00150184" w:rsidRPr="00DE3128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>
              <w:rPr>
                <w:rFonts w:cs="Times New Roman"/>
                <w:b w:val="0"/>
                <w:sz w:val="28"/>
                <w:szCs w:val="24"/>
              </w:rPr>
              <w:t>Project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150184" w:rsidRPr="00A21875" w:rsidRDefault="007B00F5" w:rsidP="006B5733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Manage team and measure cost</w:t>
            </w:r>
          </w:p>
        </w:tc>
      </w:tr>
      <w:tr w:rsidR="007B00F5" w:rsidRPr="00DE3128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7B00F5" w:rsidRDefault="007B00F5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>
              <w:rPr>
                <w:rFonts w:cs="Times New Roman"/>
                <w:b w:val="0"/>
                <w:sz w:val="28"/>
                <w:szCs w:val="24"/>
              </w:rPr>
              <w:t>Mentor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7B00F5" w:rsidRPr="00A21875" w:rsidRDefault="007B00F5" w:rsidP="006B5733">
            <w:pPr>
              <w:keepNext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</w:rPr>
              <w:t>Review and give advice for process</w:t>
            </w:r>
          </w:p>
        </w:tc>
      </w:tr>
    </w:tbl>
    <w:p w:rsidR="00563885" w:rsidRPr="00DE3128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1" w:name="_Toc465977411"/>
      <w:r>
        <w:rPr>
          <w:rFonts w:ascii="Times New Roman" w:hAnsi="Times New Roman" w:cs="Times New Roman"/>
          <w:sz w:val="36"/>
        </w:rPr>
        <w:lastRenderedPageBreak/>
        <w:t>Pro</w:t>
      </w:r>
      <w:r w:rsidR="00FC3D7B">
        <w:rPr>
          <w:rFonts w:ascii="Times New Roman" w:hAnsi="Times New Roman" w:cs="Times New Roman"/>
          <w:sz w:val="36"/>
        </w:rPr>
        <w:t>cess</w:t>
      </w:r>
      <w:bookmarkEnd w:id="11"/>
    </w:p>
    <w:p w:rsidR="00DA15AE" w:rsidRPr="00A21875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2" w:name="_Toc465977412"/>
      <w:r>
        <w:rPr>
          <w:rFonts w:ascii="Times New Roman" w:hAnsi="Times New Roman" w:cs="Times New Roman"/>
          <w:sz w:val="32"/>
        </w:rPr>
        <w:t>Process flow</w:t>
      </w:r>
      <w:bookmarkEnd w:id="12"/>
    </w:p>
    <w:p w:rsidR="000E5FC2" w:rsidRPr="00A21875" w:rsidRDefault="00790613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95pt;height:633.5pt">
            <v:imagedata r:id="rId11" o:title="MeasurementProcess1"/>
          </v:shape>
        </w:pict>
      </w:r>
    </w:p>
    <w:p w:rsidR="00A21875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3" w:name="_Toc465977413"/>
      <w:r>
        <w:rPr>
          <w:rFonts w:ascii="Times New Roman" w:hAnsi="Times New Roman" w:cs="Times New Roman"/>
          <w:sz w:val="32"/>
        </w:rPr>
        <w:lastRenderedPageBreak/>
        <w:t>Activities</w:t>
      </w:r>
      <w:bookmarkEnd w:id="13"/>
    </w:p>
    <w:tbl>
      <w:tblPr>
        <w:tblW w:w="1731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370"/>
        <w:gridCol w:w="3420"/>
        <w:gridCol w:w="11520"/>
      </w:tblGrid>
      <w:tr w:rsidR="00615DD4" w:rsidRPr="00F4422F" w:rsidTr="00615DD4">
        <w:tc>
          <w:tcPr>
            <w:tcW w:w="237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F4422F" w:rsidRDefault="00615DD4" w:rsidP="00011FD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4422F"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Phases</w:t>
            </w:r>
          </w:p>
        </w:tc>
        <w:tc>
          <w:tcPr>
            <w:tcW w:w="342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F4422F" w:rsidRDefault="002B3BED" w:rsidP="00011FD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>Activities</w:t>
            </w:r>
          </w:p>
        </w:tc>
        <w:tc>
          <w:tcPr>
            <w:tcW w:w="11520" w:type="dxa"/>
            <w:tcBorders>
              <w:top w:val="single" w:sz="6" w:space="0" w:color="ACB9CA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shd w:val="clear" w:color="auto" w:fill="5B9BD5"/>
          </w:tcPr>
          <w:p w:rsidR="00615DD4" w:rsidRPr="00F4422F" w:rsidRDefault="002B3BED" w:rsidP="002B3BED">
            <w:pPr>
              <w:tabs>
                <w:tab w:val="left" w:pos="1552"/>
                <w:tab w:val="center" w:pos="5652"/>
              </w:tabs>
              <w:spacing w:line="240" w:lineRule="auto"/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</w:pP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ab/>
              <w:t>Description</w:t>
            </w:r>
            <w:r>
              <w:rPr>
                <w:rFonts w:asciiTheme="majorHAnsi" w:eastAsia="Times New Roman" w:hAnsiTheme="majorHAnsi" w:cs="Times New Roman"/>
                <w:b/>
                <w:color w:val="FFFFFF"/>
                <w:sz w:val="28"/>
                <w:szCs w:val="28"/>
                <w:shd w:val="clear" w:color="auto" w:fill="5B9BD5"/>
              </w:rPr>
              <w:tab/>
              <w:t>DeD</w:t>
            </w:r>
          </w:p>
        </w:tc>
      </w:tr>
      <w:tr w:rsidR="00615DD4" w:rsidRPr="00F4422F" w:rsidTr="00615DD4">
        <w:trPr>
          <w:trHeight w:val="1014"/>
        </w:trPr>
        <w:tc>
          <w:tcPr>
            <w:tcW w:w="2370" w:type="dxa"/>
            <w:vMerge w:val="restart"/>
            <w:tcBorders>
              <w:top w:val="single" w:sz="6" w:space="0" w:color="ACB9CA"/>
              <w:left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F4422F" w:rsidRDefault="00615DD4" w:rsidP="00011FDE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Identify Scope</w:t>
            </w:r>
          </w:p>
        </w:tc>
        <w:tc>
          <w:tcPr>
            <w:tcW w:w="34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F4422F" w:rsidRDefault="00615DD4" w:rsidP="00011FDE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Identify Goal, Question, Metric</w:t>
            </w:r>
          </w:p>
        </w:tc>
        <w:tc>
          <w:tcPr>
            <w:tcW w:w="115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</w:tcPr>
          <w:p w:rsidR="00615DD4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Identify goal of project, all question is </w:t>
            </w:r>
          </w:p>
          <w:p w:rsidR="00104263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Collected by member, show some</w:t>
            </w:r>
          </w:p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Metric to solve problem</w:t>
            </w:r>
          </w:p>
        </w:tc>
      </w:tr>
      <w:tr w:rsidR="00615DD4" w:rsidRPr="00F4422F" w:rsidTr="00615DD4">
        <w:tc>
          <w:tcPr>
            <w:tcW w:w="2370" w:type="dxa"/>
            <w:vMerge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F4422F" w:rsidRDefault="00615DD4" w:rsidP="00011FDE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5DD4" w:rsidRPr="00F4422F" w:rsidRDefault="00615DD4" w:rsidP="00011FDE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Define Measure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C40011" w:rsidRDefault="00011FDE" w:rsidP="00C4001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C40011">
              <w:rPr>
                <w:rFonts w:asciiTheme="majorHAnsi" w:hAnsiTheme="majorHAnsi"/>
                <w:sz w:val="28"/>
                <w:szCs w:val="28"/>
              </w:rPr>
              <w:t xml:space="preserve">monitor actual versus estimated size, effort, and schedule in order to make decisions with respect to project plans, progress, </w:t>
            </w:r>
          </w:p>
          <w:p w:rsidR="00615DD4" w:rsidRPr="00F4422F" w:rsidRDefault="00011FDE" w:rsidP="00C40011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C40011">
              <w:rPr>
                <w:rFonts w:asciiTheme="majorHAnsi" w:hAnsiTheme="majorHAnsi"/>
                <w:sz w:val="28"/>
                <w:szCs w:val="28"/>
              </w:rPr>
              <w:t>and need for re</w:t>
            </w:r>
            <w:r w:rsidR="00C40011" w:rsidRPr="00C40011">
              <w:rPr>
                <w:rFonts w:asciiTheme="majorHAnsi" w:hAnsiTheme="majorHAnsi"/>
                <w:sz w:val="28"/>
                <w:szCs w:val="28"/>
              </w:rPr>
              <w:t>-</w:t>
            </w:r>
            <w:r w:rsidRPr="00C40011">
              <w:rPr>
                <w:rFonts w:asciiTheme="majorHAnsi" w:hAnsiTheme="majorHAnsi"/>
                <w:sz w:val="28"/>
                <w:szCs w:val="28"/>
              </w:rPr>
              <w:t>planning</w:t>
            </w:r>
          </w:p>
        </w:tc>
      </w:tr>
      <w:tr w:rsidR="00104263" w:rsidRPr="00F4422F" w:rsidTr="00011FDE">
        <w:tc>
          <w:tcPr>
            <w:tcW w:w="2370" w:type="dxa"/>
            <w:vMerge w:val="restart"/>
            <w:tcBorders>
              <w:left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Define Procedures</w:t>
            </w: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Define Template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F4422F" w:rsidRDefault="000D5CC1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Collect Template for recording data</w:t>
            </w:r>
          </w:p>
        </w:tc>
      </w:tr>
      <w:tr w:rsidR="00104263" w:rsidRPr="00F4422F" w:rsidTr="00615DD4">
        <w:tc>
          <w:tcPr>
            <w:tcW w:w="2370" w:type="dxa"/>
            <w:vMerge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Define how data is collected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F4422F" w:rsidRDefault="000D5CC1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Establish a measurement plan</w:t>
            </w:r>
          </w:p>
        </w:tc>
      </w:tr>
      <w:tr w:rsidR="00104263" w:rsidRPr="00F4422F" w:rsidTr="00615DD4">
        <w:tc>
          <w:tcPr>
            <w:tcW w:w="2370" w:type="dxa"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Collect Data</w:t>
            </w: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Record and store data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F4422F" w:rsidRDefault="00104263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104263" w:rsidRPr="00F4422F" w:rsidTr="00615DD4">
        <w:tc>
          <w:tcPr>
            <w:tcW w:w="2370" w:type="dxa"/>
            <w:tcBorders>
              <w:left w:val="single" w:sz="6" w:space="0" w:color="5B9BD5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0D5CC1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Review </w:t>
            </w:r>
            <w:r w:rsidR="00104263">
              <w:rPr>
                <w:rFonts w:asciiTheme="majorHAnsi" w:hAnsiTheme="majorHAnsi"/>
                <w:sz w:val="28"/>
                <w:szCs w:val="28"/>
              </w:rPr>
              <w:t>and revise procedures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F4422F" w:rsidRDefault="009E4740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9E4740">
              <w:rPr>
                <w:rFonts w:asciiTheme="majorHAnsi" w:hAnsiTheme="majorHAnsi"/>
                <w:sz w:val="28"/>
                <w:szCs w:val="28"/>
              </w:rPr>
              <w:t>collection procedures are adequate</w:t>
            </w:r>
          </w:p>
        </w:tc>
      </w:tr>
      <w:tr w:rsidR="00104263" w:rsidRPr="00F4422F" w:rsidTr="00011FDE">
        <w:tc>
          <w:tcPr>
            <w:tcW w:w="2370" w:type="dxa"/>
            <w:vMerge w:val="restart"/>
            <w:tcBorders>
              <w:top w:val="single" w:sz="6" w:space="0" w:color="5B9BD5"/>
              <w:left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Analyze Data</w:t>
            </w:r>
          </w:p>
        </w:tc>
        <w:tc>
          <w:tcPr>
            <w:tcW w:w="34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Prepare reports</w:t>
            </w:r>
          </w:p>
        </w:tc>
        <w:tc>
          <w:tcPr>
            <w:tcW w:w="11520" w:type="dxa"/>
            <w:tcBorders>
              <w:top w:val="single" w:sz="6" w:space="0" w:color="5B9BD5"/>
              <w:left w:val="single" w:sz="6" w:space="0" w:color="ACB9CA"/>
              <w:bottom w:val="single" w:sz="6" w:space="0" w:color="ACB9CA"/>
              <w:right w:val="single" w:sz="6" w:space="0" w:color="ACB9CA"/>
            </w:tcBorders>
          </w:tcPr>
          <w:p w:rsidR="00104263" w:rsidRPr="00F4422F" w:rsidRDefault="000D5CC1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Prepare template for presenting</w:t>
            </w:r>
          </w:p>
        </w:tc>
      </w:tr>
      <w:tr w:rsidR="00104263" w:rsidRPr="00F4422F" w:rsidTr="00011FDE">
        <w:tc>
          <w:tcPr>
            <w:tcW w:w="2370" w:type="dxa"/>
            <w:vMerge/>
            <w:tcBorders>
              <w:left w:val="single" w:sz="6" w:space="0" w:color="ACB9CA"/>
              <w:bottom w:val="single" w:sz="6" w:space="0" w:color="5B9BD5"/>
              <w:right w:val="single" w:sz="6" w:space="0" w:color="ACB9C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34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04263" w:rsidRPr="00F4422F" w:rsidRDefault="00104263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Analyze and present reports</w:t>
            </w:r>
          </w:p>
        </w:tc>
        <w:tc>
          <w:tcPr>
            <w:tcW w:w="11520" w:type="dxa"/>
            <w:tcBorders>
              <w:top w:val="single" w:sz="6" w:space="0" w:color="ACB9CA"/>
              <w:left w:val="single" w:sz="6" w:space="0" w:color="ACB9CA"/>
              <w:bottom w:val="single" w:sz="6" w:space="0" w:color="5B9BD5"/>
              <w:right w:val="single" w:sz="6" w:space="0" w:color="5B9BD5"/>
            </w:tcBorders>
          </w:tcPr>
          <w:p w:rsidR="00104263" w:rsidRPr="00F4422F" w:rsidRDefault="009E4740" w:rsidP="00104263">
            <w:pPr>
              <w:spacing w:after="0" w:line="240" w:lineRule="auto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9E4740">
              <w:rPr>
                <w:rFonts w:asciiTheme="majorHAnsi" w:hAnsiTheme="majorHAnsi"/>
                <w:sz w:val="28"/>
                <w:szCs w:val="28"/>
              </w:rPr>
              <w:t>report is understood and acceptable</w:t>
            </w:r>
          </w:p>
        </w:tc>
      </w:tr>
    </w:tbl>
    <w:p w:rsidR="00A21875" w:rsidRPr="00A21875" w:rsidRDefault="00A21875" w:rsidP="00A21875"/>
    <w:p w:rsidR="00FC3D7B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4" w:name="_Toc465977414"/>
      <w:r>
        <w:rPr>
          <w:rFonts w:ascii="Times New Roman" w:hAnsi="Times New Roman" w:cs="Times New Roman"/>
          <w:sz w:val="32"/>
        </w:rPr>
        <w:t>Roles and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9"/>
        <w:gridCol w:w="4341"/>
      </w:tblGrid>
      <w:tr w:rsidR="007B00F5" w:rsidRPr="00190EF4" w:rsidTr="00A00C44">
        <w:tc>
          <w:tcPr>
            <w:tcW w:w="4788" w:type="dxa"/>
            <w:shd w:val="clear" w:color="auto" w:fill="00A0B8" w:themeFill="accent1"/>
          </w:tcPr>
          <w:p w:rsidR="007B00F5" w:rsidRPr="00190EF4" w:rsidRDefault="007B00F5" w:rsidP="00A00C4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/>
                <w:sz w:val="28"/>
                <w:szCs w:val="28"/>
              </w:rPr>
              <w:t>Roles</w:t>
            </w:r>
          </w:p>
        </w:tc>
        <w:tc>
          <w:tcPr>
            <w:tcW w:w="4788" w:type="dxa"/>
            <w:shd w:val="clear" w:color="auto" w:fill="00A0B8" w:themeFill="accent1"/>
          </w:tcPr>
          <w:p w:rsidR="007B00F5" w:rsidRPr="00190EF4" w:rsidRDefault="007B00F5" w:rsidP="00A00C44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/>
                <w:sz w:val="28"/>
                <w:szCs w:val="28"/>
              </w:rPr>
              <w:t>Responsibility</w:t>
            </w:r>
          </w:p>
        </w:tc>
      </w:tr>
      <w:tr w:rsidR="007B00F5" w:rsidRPr="00190EF4" w:rsidTr="00A00C44">
        <w:tc>
          <w:tcPr>
            <w:tcW w:w="478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QA Management</w:t>
            </w:r>
          </w:p>
        </w:tc>
        <w:tc>
          <w:tcPr>
            <w:tcW w:w="4788" w:type="dxa"/>
          </w:tcPr>
          <w:p w:rsidR="007B00F5" w:rsidRPr="00190EF4" w:rsidRDefault="007B00F5" w:rsidP="00A00C44">
            <w:pPr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190EF4">
              <w:rPr>
                <w:rFonts w:asciiTheme="majorHAnsi" w:hAnsiTheme="majorHAnsi"/>
                <w:sz w:val="28"/>
                <w:szCs w:val="28"/>
              </w:rPr>
              <w:t xml:space="preserve">Identify scope, issues and assign roles, task for member also choose </w:t>
            </w:r>
            <w:r w:rsidRPr="00190EF4">
              <w:rPr>
                <w:rFonts w:asciiTheme="majorHAnsi" w:hAnsiTheme="majorHAnsi"/>
                <w:sz w:val="28"/>
                <w:szCs w:val="28"/>
              </w:rPr>
              <w:lastRenderedPageBreak/>
              <w:t>measurement process to control project.</w:t>
            </w:r>
          </w:p>
        </w:tc>
      </w:tr>
      <w:tr w:rsidR="007B00F5" w:rsidRPr="00190EF4" w:rsidTr="00A00C44">
        <w:tc>
          <w:tcPr>
            <w:tcW w:w="478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Recorder</w:t>
            </w:r>
          </w:p>
        </w:tc>
        <w:tc>
          <w:tcPr>
            <w:tcW w:w="478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sz w:val="28"/>
                <w:szCs w:val="28"/>
              </w:rPr>
            </w:pPr>
            <w:r w:rsidRPr="00190EF4">
              <w:rPr>
                <w:rFonts w:asciiTheme="majorHAnsi" w:hAnsiTheme="majorHAnsi"/>
                <w:sz w:val="28"/>
                <w:szCs w:val="28"/>
              </w:rPr>
              <w:t>Collect data</w:t>
            </w:r>
          </w:p>
        </w:tc>
      </w:tr>
      <w:tr w:rsidR="007B00F5" w:rsidRPr="00190EF4" w:rsidTr="00A00C44">
        <w:tc>
          <w:tcPr>
            <w:tcW w:w="478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sz w:val="28"/>
                <w:szCs w:val="28"/>
              </w:rPr>
            </w:pPr>
            <w:r w:rsidRPr="00190EF4">
              <w:rPr>
                <w:rFonts w:asciiTheme="majorHAnsi" w:hAnsiTheme="majorHAnsi"/>
                <w:sz w:val="28"/>
                <w:szCs w:val="28"/>
              </w:rPr>
              <w:t>Analyst</w:t>
            </w:r>
          </w:p>
        </w:tc>
        <w:tc>
          <w:tcPr>
            <w:tcW w:w="478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sz w:val="28"/>
                <w:szCs w:val="28"/>
              </w:rPr>
            </w:pPr>
            <w:r w:rsidRPr="00190EF4">
              <w:rPr>
                <w:rFonts w:asciiTheme="majorHAnsi" w:hAnsiTheme="majorHAnsi"/>
                <w:sz w:val="28"/>
                <w:szCs w:val="28"/>
              </w:rPr>
              <w:t xml:space="preserve">Analyze data and  </w:t>
            </w:r>
            <w:r>
              <w:rPr>
                <w:rFonts w:asciiTheme="majorHAnsi" w:hAnsiTheme="majorHAnsi"/>
                <w:sz w:val="28"/>
                <w:szCs w:val="28"/>
              </w:rPr>
              <w:t>store data</w:t>
            </w:r>
          </w:p>
        </w:tc>
      </w:tr>
    </w:tbl>
    <w:p w:rsidR="00FC3D7B" w:rsidRPr="00FC3D7B" w:rsidRDefault="00FC3D7B" w:rsidP="00FC3D7B"/>
    <w:p w:rsidR="007B00F5" w:rsidRPr="007B00F5" w:rsidRDefault="007B00F5" w:rsidP="007B00F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15" w:name="_Toc457506472"/>
      <w:bookmarkStart w:id="16" w:name="_Toc465977415"/>
      <w:r w:rsidRPr="007B00F5">
        <w:rPr>
          <w:rFonts w:ascii="Times New Roman" w:hAnsi="Times New Roman" w:cs="Times New Roman"/>
          <w:sz w:val="32"/>
        </w:rPr>
        <w:t>Goal-Questions-Metrics (GQM)</w:t>
      </w:r>
      <w:bookmarkEnd w:id="15"/>
      <w:bookmarkEnd w:id="16"/>
    </w:p>
    <w:tbl>
      <w:tblPr>
        <w:tblStyle w:val="LightList-Accent11"/>
        <w:tblpPr w:leftFromText="180" w:rightFromText="180" w:vertAnchor="text" w:horzAnchor="page" w:tblpXSpec="center" w:tblpY="178"/>
        <w:tblW w:w="9558" w:type="dxa"/>
        <w:tblLayout w:type="fixed"/>
        <w:tblLook w:val="01E0" w:firstRow="1" w:lastRow="1" w:firstColumn="1" w:lastColumn="1" w:noHBand="0" w:noVBand="0"/>
      </w:tblPr>
      <w:tblGrid>
        <w:gridCol w:w="1998"/>
        <w:gridCol w:w="2340"/>
        <w:gridCol w:w="2880"/>
        <w:gridCol w:w="2340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hideMark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Questions</w:t>
            </w:r>
          </w:p>
        </w:tc>
        <w:tc>
          <w:tcPr>
            <w:tcW w:w="2880" w:type="dxa"/>
            <w:hideMark/>
          </w:tcPr>
          <w:p w:rsidR="007B00F5" w:rsidRPr="00190EF4" w:rsidRDefault="007B00F5" w:rsidP="00A00C44">
            <w:pPr>
              <w:tabs>
                <w:tab w:val="center" w:pos="2016"/>
                <w:tab w:val="right" w:pos="385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Metric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tabs>
                <w:tab w:val="center" w:pos="2016"/>
                <w:tab w:val="right" w:pos="3855"/>
              </w:tabs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Objectives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Ensure the actual project duration is within 10% pe</w:t>
            </w: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rcent of the committed duration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current time diference with planned?</w:t>
            </w:r>
          </w:p>
        </w:tc>
        <w:tc>
          <w:tcPr>
            <w:tcW w:w="2880" w:type="dxa"/>
          </w:tcPr>
          <w:p w:rsidR="007B00F5" w:rsidRPr="00190EF4" w:rsidRDefault="007B00F5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ahoma"/>
                <w:noProof/>
                <w:sz w:val="28"/>
                <w:szCs w:val="28"/>
              </w:rPr>
            </w:pPr>
          </w:p>
          <w:p w:rsidR="007B00F5" w:rsidRPr="00190EF4" w:rsidRDefault="00536AAD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ahoma"/>
                <w:noProof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ahoma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ahoma"/>
                      <w:noProof/>
                      <w:sz w:val="28"/>
                      <w:szCs w:val="28"/>
                    </w:rPr>
                    <m:t>Actual time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ahoma"/>
                      <w:noProof/>
                      <w:sz w:val="28"/>
                      <w:szCs w:val="28"/>
                    </w:rPr>
                    <m:t xml:space="preserve">Estimate time </m:t>
                  </m:r>
                </m:den>
              </m:f>
            </m:oMath>
            <w:r w:rsidR="007B00F5" w:rsidRPr="00190EF4">
              <w:rPr>
                <w:rFonts w:asciiTheme="majorHAnsi" w:hAnsiTheme="majorHAnsi" w:cs="Tahoma"/>
                <w:noProof/>
                <w:sz w:val="28"/>
                <w:szCs w:val="28"/>
              </w:rPr>
              <w:fldChar w:fldCharType="begin"/>
            </w:r>
            <w:r w:rsidR="007B00F5" w:rsidRPr="00190EF4">
              <w:rPr>
                <w:rFonts w:asciiTheme="majorHAnsi" w:hAnsiTheme="majorHAnsi" w:cs="Tahoma"/>
                <w:noProof/>
                <w:sz w:val="28"/>
                <w:szCs w:val="28"/>
              </w:rPr>
              <w:instrText xml:space="preserve">  </w:instrText>
            </w:r>
            <w:r w:rsidR="007B00F5" w:rsidRPr="00190EF4">
              <w:rPr>
                <w:rFonts w:asciiTheme="majorHAnsi" w:hAnsiTheme="majorHAnsi" w:cs="Tahoma"/>
                <w:noProof/>
                <w:sz w:val="28"/>
                <w:szCs w:val="28"/>
              </w:rPr>
              <w:fldChar w:fldCharType="end"/>
            </w:r>
            <w:r w:rsidR="007B00F5" w:rsidRPr="00190EF4">
              <w:rPr>
                <w:rFonts w:asciiTheme="majorHAnsi" w:hAnsiTheme="majorHAnsi" w:cs="Tahoma"/>
                <w:noProof/>
                <w:sz w:val="28"/>
                <w:szCs w:val="28"/>
              </w:rPr>
              <w:fldChar w:fldCharType="begin"/>
            </w:r>
            <w:r w:rsidR="007B00F5" w:rsidRPr="00190EF4">
              <w:rPr>
                <w:rFonts w:asciiTheme="majorHAnsi" w:hAnsiTheme="majorHAnsi" w:cs="Tahoma"/>
                <w:noProof/>
                <w:sz w:val="28"/>
                <w:szCs w:val="28"/>
              </w:rPr>
              <w:instrText xml:space="preserve"> EQ\F(Actual time/ </w:instrText>
            </w:r>
            <w:r w:rsidR="007B00F5" w:rsidRPr="00190EF4">
              <w:rPr>
                <w:rFonts w:asciiTheme="majorHAnsi" w:hAnsiTheme="majorHAnsi" w:cs="Tahoma"/>
                <w:noProof/>
                <w:sz w:val="28"/>
                <w:szCs w:val="28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Time</w:t>
            </w:r>
          </w:p>
        </w:tc>
      </w:tr>
      <w:tr w:rsidR="007B00F5" w:rsidRPr="00190EF4" w:rsidTr="00A00C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Ensure the total cost won’t exceed 10% of the initial budget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current buget diference with planned?</w:t>
            </w:r>
          </w:p>
        </w:tc>
        <w:tc>
          <w:tcPr>
            <w:tcW w:w="2880" w:type="dxa"/>
          </w:tcPr>
          <w:p w:rsidR="007B00F5" w:rsidRPr="00190EF4" w:rsidRDefault="00536AAD" w:rsidP="00A00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ahoma"/>
                <w:noProof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Cost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Ensure the quality of product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many is current defect found on funtion?</w:t>
            </w:r>
          </w:p>
        </w:tc>
        <w:tc>
          <w:tcPr>
            <w:tcW w:w="2880" w:type="dxa"/>
          </w:tcPr>
          <w:p w:rsidR="007B00F5" w:rsidRPr="00190EF4" w:rsidRDefault="00536AAD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ahoma"/>
                <w:b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ahoma"/>
                        <w:b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Quality</w:t>
            </w:r>
          </w:p>
        </w:tc>
      </w:tr>
      <w:tr w:rsidR="007B00F5" w:rsidRPr="00190EF4" w:rsidTr="00A00C44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many is defect fixed?</w:t>
            </w:r>
          </w:p>
        </w:tc>
        <w:tc>
          <w:tcPr>
            <w:tcW w:w="2880" w:type="dxa"/>
          </w:tcPr>
          <w:p w:rsidR="007B00F5" w:rsidRPr="00190EF4" w:rsidRDefault="00536AAD" w:rsidP="00A00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Defect fixed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Defect found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many is test-case pass?</w:t>
            </w:r>
          </w:p>
        </w:tc>
        <w:tc>
          <w:tcPr>
            <w:tcW w:w="2880" w:type="dxa"/>
          </w:tcPr>
          <w:p w:rsidR="007B00F5" w:rsidRPr="00190EF4" w:rsidRDefault="00536AAD" w:rsidP="00A00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 w:val="restart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Ensure team morale always happy to their work success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does member feel about their job?</w:t>
            </w:r>
          </w:p>
        </w:tc>
        <w:tc>
          <w:tcPr>
            <w:tcW w:w="2880" w:type="dxa"/>
          </w:tcPr>
          <w:p w:rsidR="007B00F5" w:rsidRPr="00190EF4" w:rsidRDefault="007B00F5" w:rsidP="00A00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Survey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 w:val="restart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Team morale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190EF4" w:rsidRDefault="007B00F5" w:rsidP="00A00C44">
            <w:pPr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  <w:tc>
          <w:tcPr>
            <w:tcW w:w="2880" w:type="dxa"/>
          </w:tcPr>
          <w:p w:rsidR="007B00F5" w:rsidRPr="00190EF4" w:rsidRDefault="00536AAD" w:rsidP="00A00C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  <w:vMerge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B00F5" w:rsidRPr="00190EF4" w:rsidRDefault="007B00F5" w:rsidP="00A00C44">
            <w:pPr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lastRenderedPageBreak/>
              <w:t>Ensure satification of customer always high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do customer feel about product?</w:t>
            </w:r>
          </w:p>
        </w:tc>
        <w:tc>
          <w:tcPr>
            <w:tcW w:w="2880" w:type="dxa"/>
          </w:tcPr>
          <w:p w:rsidR="007B00F5" w:rsidRPr="00190EF4" w:rsidRDefault="007B00F5" w:rsidP="00A00C4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Survey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40" w:type="dxa"/>
          </w:tcPr>
          <w:p w:rsidR="007B00F5" w:rsidRPr="00190EF4" w:rsidRDefault="007B00F5" w:rsidP="00A00C44">
            <w:pPr>
              <w:jc w:val="center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Customer satification</w:t>
            </w:r>
          </w:p>
        </w:tc>
      </w:tr>
    </w:tbl>
    <w:p w:rsidR="007B00F5" w:rsidRPr="00A927A3" w:rsidRDefault="007B00F5" w:rsidP="007B00F5"/>
    <w:p w:rsidR="007B00F5" w:rsidRPr="00125ED2" w:rsidRDefault="007B00F5" w:rsidP="007B00F5">
      <w:pPr>
        <w:rPr>
          <w:rFonts w:cs="Times New Roman"/>
        </w:rPr>
      </w:pPr>
    </w:p>
    <w:p w:rsidR="007B00F5" w:rsidRPr="00190EF4" w:rsidRDefault="007B00F5" w:rsidP="003331F8">
      <w:pPr>
        <w:pStyle w:val="Heading2"/>
      </w:pPr>
      <w:bookmarkStart w:id="17" w:name="_Toc435144312"/>
      <w:bookmarkStart w:id="18" w:name="_Toc445390608"/>
      <w:bookmarkStart w:id="19" w:name="_Toc457506473"/>
      <w:bookmarkStart w:id="20" w:name="_Toc465977416"/>
      <w:r w:rsidRPr="00190EF4">
        <w:t>Metric Definition</w:t>
      </w:r>
      <w:bookmarkEnd w:id="17"/>
      <w:bookmarkEnd w:id="18"/>
      <w:bookmarkEnd w:id="19"/>
      <w:bookmarkEnd w:id="20"/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536AAD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ahoma"/>
                        <w:b w:val="0"/>
                        <w:bCs w:val="0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Actual time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 xml:space="preserve">Estimate time 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Actual time (A)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 xml:space="preserve">Estimate cost (E) 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A / E: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1: On time.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1: Early.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&gt; 1: Late.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Use to measure progress of product to evaluate current status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Each week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Pr="00125ED2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536AAD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ahoma"/>
                        <w:b w:val="0"/>
                        <w:bCs w:val="0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Current buget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Initial budget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Current buget of phase (CB)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Initial buget of phase (IB)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CB / IB: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1 : On budget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1: Low budget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&gt; 1: Over budget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Use to measure buget of product to control cost on buget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 xml:space="preserve">Each phase 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Pr="00125ED2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536AAD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ahoma"/>
                        <w:bCs w:val="0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Total defects found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  <w:noProof/>
                        <w:sz w:val="28"/>
                        <w:szCs w:val="28"/>
                      </w:rPr>
                      <m:t>KLOC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Total defects found (TDF)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Kilo line of code (KLOC)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Evaluate and control quality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Each funtion completed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Pr="00125ED2" w:rsidRDefault="007B00F5" w:rsidP="007B00F5">
      <w:pPr>
        <w:rPr>
          <w:rFonts w:cs="Times New Roman"/>
        </w:rPr>
      </w:pPr>
    </w:p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536AAD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bCs w:val="0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Defects fixed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Defects found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Defects fixed (DF)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Defects found (F)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DF / F: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1: all defects fixed.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1: product still had defect need be fix.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Evaluate and control quality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Each funtion completed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Default="007B00F5" w:rsidP="007B00F5"/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536AAD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b w:val="0"/>
                        <w:bCs w:val="0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Test-cases pass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test-cases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Test-cases pass : (TP)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Total test-cases  (TT)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TP / TT: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1: product has not defect.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1: product still had defect.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Evaluate and control quality of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Each funtion completed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Team morale survey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Question: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happy are you with your company? (Score 1 -&gt; 5)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 xml:space="preserve">Are members enthusiatic and energetic about their team and their work? 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Are members willing to take one for the team?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Are members proud of their team and their work?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Are members happy to be part of the team?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Are members feeling valuable to the team?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1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Are members happy with their tasks?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average score all question above: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= 5: High morale, happy with team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before="240"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2,5: Low morale need team meeting to solve that problem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lastRenderedPageBreak/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Evaluate and monitor morale member to control quality of their work.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Each week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536AAD" w:rsidP="00A00C44">
            <w:pPr>
              <w:pStyle w:val="InfoBlue"/>
              <w:rPr>
                <w:rFonts w:asciiTheme="majorHAnsi" w:hAnsiTheme="majorHAnsi"/>
                <w:i/>
                <w:noProof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b w:val="0"/>
                        <w:bCs w:val="0"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Absent day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Total team meeting</m:t>
                    </m:r>
                  </m:den>
                </m:f>
              </m:oMath>
            </m:oMathPara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Parameter: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Absent day (A)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Total team meeting (T)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A / T: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1: Good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&lt;= 0.5 : Warning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Evaluate and monitor morale member to control quality of their work.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After each team meeting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7B00F5" w:rsidRDefault="007B00F5" w:rsidP="007B00F5"/>
    <w:tbl>
      <w:tblPr>
        <w:tblStyle w:val="LightList-Accent11"/>
        <w:tblW w:w="10080" w:type="dxa"/>
        <w:tblLayout w:type="fixed"/>
        <w:tblLook w:val="00A0" w:firstRow="1" w:lastRow="0" w:firstColumn="1" w:lastColumn="0" w:noHBand="0" w:noVBand="0"/>
      </w:tblPr>
      <w:tblGrid>
        <w:gridCol w:w="2144"/>
        <w:gridCol w:w="7936"/>
      </w:tblGrid>
      <w:tr w:rsidR="007B00F5" w:rsidRPr="00190EF4" w:rsidTr="00A00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Customer Satification Survey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Definition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Question: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Overall, how satisfied or dissatisfied are you with our company?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 xml:space="preserve">Which of the following words would you use to describe our products? 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well do our products meet your needs?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would you rate the value for money of the product?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2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How likely are you to purchase any of our products again?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Score from 1 -&gt; 5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If average score: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= 5: Good customer satification.</w:t>
            </w:r>
          </w:p>
          <w:p w:rsidR="007B00F5" w:rsidRPr="00190EF4" w:rsidRDefault="007B00F5" w:rsidP="007B00F5">
            <w:pPr>
              <w:pStyle w:val="BodyText"/>
              <w:widowControl w:val="0"/>
              <w:numPr>
                <w:ilvl w:val="0"/>
                <w:numId w:val="30"/>
              </w:numPr>
              <w:suppressAutoHyphens w:val="0"/>
              <w:spacing w:line="240" w:lineRule="atLeas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&lt; 2,5: Need improve quality product.</w:t>
            </w:r>
          </w:p>
          <w:p w:rsidR="007B00F5" w:rsidRPr="00190EF4" w:rsidRDefault="007B00F5" w:rsidP="00A00C44">
            <w:pPr>
              <w:pStyle w:val="BodyText"/>
              <w:widowControl w:val="0"/>
              <w:spacing w:line="240" w:lineRule="atLeast"/>
              <w:ind w:left="720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jc w:val="both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Goals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InfoBlue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Evaluate and monitor customer satification to improve quality product.</w:t>
            </w:r>
          </w:p>
        </w:tc>
      </w:tr>
      <w:tr w:rsidR="007B00F5" w:rsidRPr="00190EF4" w:rsidTr="00A00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Frequency of collection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jc w:val="both"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After each team meeting</w:t>
            </w:r>
          </w:p>
        </w:tc>
      </w:tr>
      <w:tr w:rsidR="007B00F5" w:rsidRPr="00190EF4" w:rsidTr="00A00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:rsidR="007B00F5" w:rsidRPr="00190EF4" w:rsidRDefault="007B00F5" w:rsidP="00A00C44">
            <w:pPr>
              <w:pStyle w:val="Tabletext"/>
              <w:rPr>
                <w:rFonts w:asciiTheme="majorHAnsi" w:hAnsiTheme="majorHAnsi"/>
                <w:b w:val="0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b w:val="0"/>
                <w:noProof/>
                <w:sz w:val="28"/>
                <w:szCs w:val="28"/>
              </w:rPr>
              <w:t>Responsibility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36" w:type="dxa"/>
          </w:tcPr>
          <w:p w:rsidR="007B00F5" w:rsidRPr="00190EF4" w:rsidRDefault="007B00F5" w:rsidP="00A00C44">
            <w:pPr>
              <w:pStyle w:val="BodyText"/>
              <w:keepNext/>
              <w:rPr>
                <w:rFonts w:asciiTheme="majorHAnsi" w:hAnsiTheme="majorHAnsi"/>
                <w:noProof/>
                <w:sz w:val="28"/>
                <w:szCs w:val="28"/>
              </w:rPr>
            </w:pPr>
            <w:r w:rsidRPr="00190EF4">
              <w:rPr>
                <w:rFonts w:asciiTheme="majorHAnsi" w:hAnsiTheme="majorHAnsi"/>
                <w:noProof/>
                <w:sz w:val="28"/>
                <w:szCs w:val="28"/>
              </w:rPr>
              <w:t>Gatherer</w:t>
            </w:r>
          </w:p>
        </w:tc>
      </w:tr>
    </w:tbl>
    <w:p w:rsidR="00FC3D7B" w:rsidRDefault="00FC3D7B" w:rsidP="00FC3D7B"/>
    <w:p w:rsidR="00FC3D7B" w:rsidRDefault="00FC3D7B" w:rsidP="00FC3D7B"/>
    <w:p w:rsidR="00FC3D7B" w:rsidRPr="00FC3D7B" w:rsidRDefault="00FC3D7B" w:rsidP="00FC3D7B"/>
    <w:p w:rsidR="00915F8F" w:rsidRPr="00DE3128" w:rsidRDefault="00915F8F" w:rsidP="00426D32">
      <w:pPr>
        <w:pStyle w:val="Caption"/>
        <w:rPr>
          <w:rFonts w:cs="Times New Roman"/>
        </w:rPr>
      </w:pP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AAD" w:rsidRDefault="00536AAD">
      <w:pPr>
        <w:spacing w:before="0" w:after="0" w:line="240" w:lineRule="auto"/>
      </w:pPr>
      <w:r>
        <w:separator/>
      </w:r>
    </w:p>
  </w:endnote>
  <w:endnote w:type="continuationSeparator" w:id="0">
    <w:p w:rsidR="00536AAD" w:rsidRDefault="00536A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11FDE" w:rsidRDefault="00011FD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0613" w:rsidRPr="00790613">
          <w:rPr>
            <w:b/>
            <w:bCs/>
            <w:noProof/>
          </w:rPr>
          <w:t>13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11FDE" w:rsidRPr="00F25C85" w:rsidRDefault="00011FDE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DE" w:rsidRDefault="00011FDE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1FDE" w:rsidRPr="00D567EE" w:rsidRDefault="00536AAD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011FDE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11FDE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11FDE" w:rsidRPr="00D567EE" w:rsidRDefault="00A02919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011FDE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11FDE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AAD" w:rsidRDefault="00536AAD">
      <w:pPr>
        <w:spacing w:before="0" w:after="0" w:line="240" w:lineRule="auto"/>
      </w:pPr>
      <w:r>
        <w:separator/>
      </w:r>
    </w:p>
  </w:footnote>
  <w:footnote w:type="continuationSeparator" w:id="0">
    <w:p w:rsidR="00536AAD" w:rsidRDefault="00536A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DE" w:rsidRPr="00D567EE" w:rsidRDefault="00536AAD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11FD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Software Measurement Process</w:t>
        </w:r>
      </w:sdtContent>
    </w:sdt>
    <w:r w:rsidR="00011FDE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11FDE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FDE" w:rsidRDefault="00011FDE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5619A2"/>
    <w:multiLevelType w:val="multilevel"/>
    <w:tmpl w:val="01ECF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EA6D5F"/>
    <w:multiLevelType w:val="hybridMultilevel"/>
    <w:tmpl w:val="691A767A"/>
    <w:lvl w:ilvl="0" w:tplc="72385A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622F9"/>
    <w:multiLevelType w:val="hybridMultilevel"/>
    <w:tmpl w:val="057EF2A2"/>
    <w:lvl w:ilvl="0" w:tplc="8892EE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4D86073"/>
    <w:multiLevelType w:val="hybridMultilevel"/>
    <w:tmpl w:val="6552947C"/>
    <w:lvl w:ilvl="0" w:tplc="2C181ED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15166"/>
    <w:multiLevelType w:val="hybridMultilevel"/>
    <w:tmpl w:val="1330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F3A23E0"/>
    <w:multiLevelType w:val="hybridMultilevel"/>
    <w:tmpl w:val="E362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7"/>
  </w:num>
  <w:num w:numId="5">
    <w:abstractNumId w:val="20"/>
  </w:num>
  <w:num w:numId="6">
    <w:abstractNumId w:val="16"/>
  </w:num>
  <w:num w:numId="7">
    <w:abstractNumId w:val="2"/>
  </w:num>
  <w:num w:numId="8">
    <w:abstractNumId w:val="31"/>
  </w:num>
  <w:num w:numId="9">
    <w:abstractNumId w:val="6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3"/>
  </w:num>
  <w:num w:numId="15">
    <w:abstractNumId w:val="27"/>
  </w:num>
  <w:num w:numId="16">
    <w:abstractNumId w:val="32"/>
  </w:num>
  <w:num w:numId="17">
    <w:abstractNumId w:val="12"/>
  </w:num>
  <w:num w:numId="18">
    <w:abstractNumId w:val="21"/>
  </w:num>
  <w:num w:numId="19">
    <w:abstractNumId w:val="30"/>
  </w:num>
  <w:num w:numId="20">
    <w:abstractNumId w:val="8"/>
  </w:num>
  <w:num w:numId="21">
    <w:abstractNumId w:val="17"/>
  </w:num>
  <w:num w:numId="22">
    <w:abstractNumId w:val="24"/>
  </w:num>
  <w:num w:numId="23">
    <w:abstractNumId w:val="4"/>
  </w:num>
  <w:num w:numId="24">
    <w:abstractNumId w:val="18"/>
  </w:num>
  <w:num w:numId="25">
    <w:abstractNumId w:val="26"/>
  </w:num>
  <w:num w:numId="26">
    <w:abstractNumId w:val="29"/>
  </w:num>
  <w:num w:numId="27">
    <w:abstractNumId w:val="11"/>
  </w:num>
  <w:num w:numId="28">
    <w:abstractNumId w:val="10"/>
  </w:num>
  <w:num w:numId="29">
    <w:abstractNumId w:val="5"/>
  </w:num>
  <w:num w:numId="30">
    <w:abstractNumId w:val="19"/>
  </w:num>
  <w:num w:numId="31">
    <w:abstractNumId w:val="28"/>
  </w:num>
  <w:num w:numId="32">
    <w:abstractNumId w:val="33"/>
  </w:num>
  <w:num w:numId="33">
    <w:abstractNumId w:val="22"/>
  </w:num>
  <w:num w:numId="34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1FDE"/>
    <w:rsid w:val="00046235"/>
    <w:rsid w:val="00046E70"/>
    <w:rsid w:val="000779E5"/>
    <w:rsid w:val="000839C1"/>
    <w:rsid w:val="00090E24"/>
    <w:rsid w:val="00097C6A"/>
    <w:rsid w:val="000D10D2"/>
    <w:rsid w:val="000D5CC1"/>
    <w:rsid w:val="000E11E0"/>
    <w:rsid w:val="000E5CA4"/>
    <w:rsid w:val="000E5FC2"/>
    <w:rsid w:val="00104263"/>
    <w:rsid w:val="0011448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3BED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331F8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36AAD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5DD4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0C7"/>
    <w:rsid w:val="006E1C3E"/>
    <w:rsid w:val="006F7DB3"/>
    <w:rsid w:val="00714DD2"/>
    <w:rsid w:val="0073082C"/>
    <w:rsid w:val="00750631"/>
    <w:rsid w:val="00790613"/>
    <w:rsid w:val="007A1669"/>
    <w:rsid w:val="007A5402"/>
    <w:rsid w:val="007B00F5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740"/>
    <w:rsid w:val="009E4E83"/>
    <w:rsid w:val="00A0193F"/>
    <w:rsid w:val="00A02919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C06858"/>
    <w:rsid w:val="00C40011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1D79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C7D98"/>
    <w:rsid w:val="00EE32B3"/>
    <w:rsid w:val="00EF42FB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99901D8-33C1-4058-BFD3-631F9F8B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7B00F5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customStyle="1" w:styleId="Tabletext">
    <w:name w:val="Tabletext"/>
    <w:basedOn w:val="Normal"/>
    <w:rsid w:val="007B00F5"/>
    <w:pPr>
      <w:keepLines/>
      <w:widowControl w:val="0"/>
      <w:spacing w:before="0" w:after="120" w:line="240" w:lineRule="atLeast"/>
    </w:pPr>
    <w:rPr>
      <w:rFonts w:eastAsia="Times New Roman" w:cs="Times New Roman"/>
      <w:color w:val="auto"/>
      <w:sz w:val="20"/>
      <w:lang w:eastAsia="en-US"/>
    </w:rPr>
  </w:style>
  <w:style w:type="paragraph" w:customStyle="1" w:styleId="InfoBlue">
    <w:name w:val="InfoBlue"/>
    <w:basedOn w:val="Normal"/>
    <w:next w:val="BodyText"/>
    <w:autoRedefine/>
    <w:rsid w:val="007B00F5"/>
    <w:pPr>
      <w:widowControl w:val="0"/>
      <w:spacing w:before="0" w:after="120" w:line="240" w:lineRule="atLeast"/>
      <w:jc w:val="both"/>
    </w:pPr>
    <w:rPr>
      <w:rFonts w:eastAsia="Times New Roman" w:cs="Times New Roman"/>
      <w:color w:val="auto"/>
      <w:szCs w:val="24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B00F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51224-86F5-4EB1-AE36-20A7EFC94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19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Measurement Process</vt:lpstr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Measurement Process</dc:title>
  <dc:subject>Quality Human Resource MANAGEMENT</dc:subject>
  <dc:creator>BSS - Team</dc:creator>
  <cp:keywords>Capstone Project</cp:keywords>
  <cp:lastModifiedBy>Admin</cp:lastModifiedBy>
  <cp:revision>11</cp:revision>
  <dcterms:created xsi:type="dcterms:W3CDTF">2016-11-03T10:19:00Z</dcterms:created>
  <dcterms:modified xsi:type="dcterms:W3CDTF">2016-11-04T10:59:00Z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
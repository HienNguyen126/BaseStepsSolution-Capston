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062CDA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62CD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62CD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062CD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3DAFBA2" wp14:editId="02F42942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62CD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62CDA" w:rsidRDefault="00D85D8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020C" w:rsidRPr="00062CDA">
                <w:rPr>
                  <w:rFonts w:ascii="Times New Roman" w:hAnsi="Times New Roman" w:cs="Times New Roman"/>
                </w:rPr>
                <w:t>Change Management Plan</w:t>
              </w:r>
            </w:sdtContent>
          </w:sdt>
          <w:r w:rsidR="002E3E8B" w:rsidRPr="00062CDA">
            <w:rPr>
              <w:rFonts w:ascii="Times New Roman" w:hAnsi="Times New Roman" w:cs="Times New Roman"/>
            </w:rPr>
            <w:t xml:space="preserve"> </w:t>
          </w:r>
        </w:p>
        <w:p w:rsidR="002E3E8B" w:rsidRPr="00062CD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62CD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062CDA">
            <w:rPr>
              <w:rFonts w:ascii="Times New Roman" w:hAnsi="Times New Roman" w:cs="Times New Roman"/>
            </w:rPr>
            <w:br w:type="page"/>
          </w:r>
        </w:p>
        <w:p w:rsidR="002163EE" w:rsidRPr="00062CDA" w:rsidRDefault="00D85D8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62CD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65013491"/>
      <w:bookmarkStart w:id="7" w:name="_Toc465013661"/>
      <w:bookmarkStart w:id="8" w:name="_Toc466381144"/>
      <w:bookmarkEnd w:id="0"/>
      <w:bookmarkEnd w:id="1"/>
      <w:bookmarkEnd w:id="2"/>
      <w:bookmarkEnd w:id="3"/>
      <w:bookmarkEnd w:id="4"/>
      <w:r w:rsidRPr="00062CDA">
        <w:rPr>
          <w:rFonts w:ascii="Times New Roman" w:hAnsi="Times New Roman" w:cs="Times New Roman"/>
          <w:sz w:val="32"/>
        </w:rPr>
        <w:t>Revision Table</w:t>
      </w:r>
      <w:bookmarkEnd w:id="6"/>
      <w:bookmarkEnd w:id="7"/>
      <w:bookmarkEnd w:id="8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62CD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062CD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062CD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554E70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Xuân Thái Hiền, Minh Đoàn</w:t>
            </w:r>
          </w:p>
        </w:tc>
        <w:tc>
          <w:tcPr>
            <w:tcW w:w="1708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701DED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304081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081" w:rsidRPr="00062CDA" w:rsidRDefault="00304081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304081" w:rsidRPr="00062CDA" w:rsidRDefault="00304081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0100DB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100DB" w:rsidRDefault="000100D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</w:t>
            </w:r>
          </w:p>
        </w:tc>
        <w:tc>
          <w:tcPr>
            <w:tcW w:w="1708" w:type="dxa"/>
          </w:tcPr>
          <w:p w:rsidR="000100DB" w:rsidRDefault="000100D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0100DB" w:rsidRDefault="000100D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Fix process</w:t>
            </w:r>
          </w:p>
        </w:tc>
        <w:tc>
          <w:tcPr>
            <w:tcW w:w="1525" w:type="dxa"/>
          </w:tcPr>
          <w:p w:rsidR="000100DB" w:rsidRDefault="000100DB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</w:tbl>
    <w:p w:rsidR="00554E70" w:rsidRPr="00062CDA" w:rsidRDefault="00554E70" w:rsidP="00554E70">
      <w:pPr>
        <w:rPr>
          <w:rFonts w:cs="Times New Roman"/>
        </w:rPr>
      </w:pPr>
    </w:p>
    <w:p w:rsidR="00554E70" w:rsidRPr="00062CDA" w:rsidRDefault="00554E70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Default="00625A6A">
          <w:pPr>
            <w:pStyle w:val="TOCHeading"/>
          </w:pPr>
          <w:r>
            <w:t>Contents</w:t>
          </w:r>
        </w:p>
        <w:p w:rsidR="00304081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81144" w:history="1">
            <w:r w:rsidR="00304081" w:rsidRPr="00B17D84">
              <w:rPr>
                <w:rStyle w:val="Hyperlink"/>
                <w:rFonts w:cs="Times New Roman"/>
              </w:rPr>
              <w:t>Revision Table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_Toc466381144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1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D85D8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5" w:history="1">
            <w:r w:rsidR="00304081" w:rsidRPr="00B17D84">
              <w:rPr>
                <w:rStyle w:val="Hyperlink"/>
                <w:rFonts w:cs="Times New Roman"/>
              </w:rPr>
              <w:t>1.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INTRODUCTION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_Toc466381145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3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6" w:history="1">
            <w:r w:rsidR="00304081" w:rsidRPr="00B17D84">
              <w:rPr>
                <w:rStyle w:val="Hyperlink"/>
                <w:rFonts w:cs="Times New Roman"/>
                <w:noProof/>
              </w:rPr>
              <w:t>1.1.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Purpose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_Toc466381146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7" w:history="1">
            <w:r w:rsidR="00304081" w:rsidRPr="00B17D84">
              <w:rPr>
                <w:rStyle w:val="Hyperlink"/>
                <w:rFonts w:cs="Times New Roman"/>
                <w:noProof/>
              </w:rPr>
              <w:t>1.2.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Audience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_Toc466381147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8" w:history="1">
            <w:r w:rsidR="00304081" w:rsidRPr="00B17D84">
              <w:rPr>
                <w:rStyle w:val="Hyperlink"/>
                <w:rFonts w:cs="Times New Roman"/>
                <w:noProof/>
              </w:rPr>
              <w:t>1.3.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Reference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_Toc466381148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9" w:history="1">
            <w:r w:rsidR="00304081" w:rsidRPr="00B17D84">
              <w:rPr>
                <w:rStyle w:val="Hyperlink"/>
                <w:rFonts w:cs="Times New Roman"/>
              </w:rPr>
              <w:t>2.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Process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_Toc466381149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3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0" w:history="1">
            <w:r w:rsidR="00304081" w:rsidRPr="00B17D84">
              <w:rPr>
                <w:rStyle w:val="Hyperlink"/>
                <w:rFonts w:cs="Times New Roman"/>
                <w:noProof/>
              </w:rPr>
              <w:t>2.1.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Process flow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_Toc466381150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1" w:history="1">
            <w:r w:rsidR="00304081" w:rsidRPr="00B17D84">
              <w:rPr>
                <w:rStyle w:val="Hyperlink"/>
                <w:rFonts w:cs="Times New Roman"/>
                <w:noProof/>
              </w:rPr>
              <w:t>2.2.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Activities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_Toc466381151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4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2" w:history="1">
            <w:r w:rsidR="00304081" w:rsidRPr="00B17D84">
              <w:rPr>
                <w:rStyle w:val="Hyperlink"/>
                <w:rFonts w:cs="Times New Roman"/>
              </w:rPr>
              <w:t>3.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Evaluating and Authorizing Change Request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_Toc466381152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5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3" w:history="1">
            <w:r w:rsidR="00304081" w:rsidRPr="00B17D84">
              <w:rPr>
                <w:rStyle w:val="Hyperlink"/>
                <w:rFonts w:cs="Times New Roman"/>
                <w:noProof/>
              </w:rPr>
              <w:t>3.1.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Priority of change request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_Toc466381153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5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4" w:history="1">
            <w:r w:rsidR="00304081" w:rsidRPr="00B17D84">
              <w:rPr>
                <w:rStyle w:val="Hyperlink"/>
                <w:rFonts w:cs="Times New Roman"/>
                <w:noProof/>
              </w:rPr>
              <w:t>3.2.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Change request type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_Toc466381154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5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D85D8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5" w:history="1">
            <w:r w:rsidR="00304081" w:rsidRPr="00B17D84">
              <w:rPr>
                <w:rStyle w:val="Hyperlink"/>
                <w:rFonts w:cs="Times New Roman"/>
              </w:rPr>
              <w:t>4.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Roles and Responsibilites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_Toc466381155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6</w:t>
            </w:r>
            <w:r w:rsidR="00304081">
              <w:rPr>
                <w:webHidden/>
              </w:rPr>
              <w:fldChar w:fldCharType="end"/>
            </w:r>
          </w:hyperlink>
        </w:p>
        <w:p w:rsidR="00625A6A" w:rsidRDefault="00625A6A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062CDA" w:rsidRDefault="00DF6A47" w:rsidP="00625A6A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p w:rsidR="00676FD4" w:rsidRPr="00062CD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6381145"/>
      <w:r w:rsidRPr="00062CDA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062CD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6381146"/>
      <w:r w:rsidRPr="00062CDA">
        <w:rPr>
          <w:rFonts w:ascii="Times New Roman" w:hAnsi="Times New Roman" w:cs="Times New Roman"/>
          <w:sz w:val="32"/>
        </w:rPr>
        <w:t>P</w:t>
      </w:r>
      <w:r w:rsidR="00563885" w:rsidRPr="00062CDA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062CDA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701DED" w:rsidRPr="00062CDA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6381147"/>
      <w:r w:rsidRPr="00062CDA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062CDA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701DED" w:rsidRPr="00062CDA" w:rsidRDefault="00701DED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9" w:name="_Toc465013495"/>
      <w:bookmarkStart w:id="20" w:name="_Toc465013665"/>
      <w:bookmarkStart w:id="21" w:name="_Toc466381148"/>
      <w:r w:rsidRPr="00062CDA">
        <w:rPr>
          <w:rFonts w:ascii="Times New Roman" w:hAnsi="Times New Roman" w:cs="Times New Roman"/>
          <w:sz w:val="32"/>
        </w:rPr>
        <w:t>Reference</w:t>
      </w:r>
      <w:bookmarkEnd w:id="19"/>
      <w:bookmarkEnd w:id="20"/>
      <w:bookmarkEnd w:id="21"/>
    </w:p>
    <w:p w:rsidR="00701DED" w:rsidRPr="00D65011" w:rsidRDefault="00D85D86" w:rsidP="00701DED">
      <w:pPr>
        <w:rPr>
          <w:rFonts w:cs="Times New Roman"/>
          <w:sz w:val="28"/>
        </w:rPr>
      </w:pPr>
      <w:hyperlink r:id="rId12" w:history="1">
        <w:r w:rsidR="00701DED" w:rsidRPr="00D65011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062CD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2" w:name="_Toc465013496"/>
      <w:bookmarkStart w:id="23" w:name="_Toc465013666"/>
      <w:bookmarkStart w:id="24" w:name="_Toc466381149"/>
      <w:r w:rsidRPr="00062CDA">
        <w:rPr>
          <w:rFonts w:ascii="Times New Roman" w:hAnsi="Times New Roman" w:cs="Times New Roman"/>
          <w:sz w:val="36"/>
        </w:rPr>
        <w:lastRenderedPageBreak/>
        <w:t>Pro</w:t>
      </w:r>
      <w:r w:rsidR="00FC3D7B" w:rsidRPr="00062CDA">
        <w:rPr>
          <w:rFonts w:ascii="Times New Roman" w:hAnsi="Times New Roman" w:cs="Times New Roman"/>
          <w:sz w:val="36"/>
        </w:rPr>
        <w:t>cess</w:t>
      </w:r>
      <w:bookmarkEnd w:id="22"/>
      <w:bookmarkEnd w:id="23"/>
      <w:bookmarkEnd w:id="24"/>
    </w:p>
    <w:p w:rsidR="00DA15AE" w:rsidRPr="00062CD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5" w:name="_Toc465013497"/>
      <w:bookmarkStart w:id="26" w:name="_Toc465013667"/>
      <w:bookmarkStart w:id="27" w:name="_Toc466381150"/>
      <w:r w:rsidRPr="00062CDA">
        <w:rPr>
          <w:rFonts w:ascii="Times New Roman" w:hAnsi="Times New Roman" w:cs="Times New Roman"/>
          <w:sz w:val="32"/>
        </w:rPr>
        <w:t>Process flow</w:t>
      </w:r>
      <w:bookmarkEnd w:id="25"/>
      <w:bookmarkEnd w:id="26"/>
      <w:bookmarkEnd w:id="27"/>
    </w:p>
    <w:p w:rsidR="000E5FC2" w:rsidRDefault="00710039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599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_V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Default="00710039" w:rsidP="00D2173C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Pr="00062CDA" w:rsidRDefault="00D2173C" w:rsidP="00D2173C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Legendary</w:t>
      </w:r>
    </w:p>
    <w:p w:rsidR="00A21875" w:rsidRPr="00062CD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8" w:name="_Toc465013498"/>
      <w:bookmarkStart w:id="29" w:name="_Toc465013668"/>
      <w:bookmarkStart w:id="30" w:name="_Toc466381151"/>
      <w:r w:rsidRPr="00062CDA">
        <w:rPr>
          <w:rFonts w:ascii="Times New Roman" w:hAnsi="Times New Roman" w:cs="Times New Roman"/>
          <w:sz w:val="32"/>
        </w:rPr>
        <w:t>Activities</w:t>
      </w:r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5B7905" w:rsidRPr="00062CDA" w:rsidTr="005B7905">
        <w:tc>
          <w:tcPr>
            <w:tcW w:w="1791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79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 xml:space="preserve">If accepted, it will be assigned to the </w:t>
            </w: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development team to update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Change request form of list agree </w:t>
            </w: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changes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Assigned task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Execute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Reject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062CDA" w:rsidRDefault="00A21875" w:rsidP="00A21875">
      <w:pPr>
        <w:rPr>
          <w:rFonts w:cs="Times New Roman"/>
        </w:rPr>
      </w:pPr>
    </w:p>
    <w:p w:rsidR="00FC3D7B" w:rsidRPr="00D65011" w:rsidRDefault="005B7905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1" w:name="_Toc465013499"/>
      <w:bookmarkStart w:id="32" w:name="_Toc465013669"/>
      <w:bookmarkStart w:id="33" w:name="_Toc466381152"/>
      <w:r w:rsidRPr="00D65011">
        <w:rPr>
          <w:rFonts w:ascii="Times New Roman" w:hAnsi="Times New Roman" w:cs="Times New Roman"/>
          <w:sz w:val="36"/>
        </w:rPr>
        <w:t>Evaluating and Authorizing Change Request</w:t>
      </w:r>
      <w:bookmarkEnd w:id="31"/>
      <w:bookmarkEnd w:id="32"/>
      <w:bookmarkEnd w:id="33"/>
    </w:p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4" w:name="_Toc465013500"/>
      <w:bookmarkStart w:id="35" w:name="_Toc465013670"/>
      <w:bookmarkStart w:id="36" w:name="_Toc466381153"/>
      <w:r w:rsidRPr="00D65011">
        <w:rPr>
          <w:rFonts w:ascii="Times New Roman" w:hAnsi="Times New Roman" w:cs="Times New Roman"/>
          <w:sz w:val="32"/>
        </w:rPr>
        <w:t>Priority of change request</w:t>
      </w:r>
      <w:bookmarkEnd w:id="34"/>
      <w:bookmarkEnd w:id="35"/>
      <w:bookmarkEnd w:id="36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062CDA" w:rsidRPr="00062CDA" w:rsidTr="00625A6A">
        <w:tc>
          <w:tcPr>
            <w:tcW w:w="162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457482516"/>
            <w:bookmarkStart w:id="38" w:name="_Toc465013501"/>
            <w:bookmarkStart w:id="39" w:name="_Toc46501367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bookmarkEnd w:id="37"/>
            <w:bookmarkEnd w:id="38"/>
            <w:bookmarkEnd w:id="39"/>
          </w:p>
        </w:tc>
        <w:tc>
          <w:tcPr>
            <w:tcW w:w="684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40" w:name="_Toc457482517"/>
            <w:bookmarkStart w:id="41" w:name="_Toc465013502"/>
            <w:bookmarkStart w:id="42" w:name="_Toc465013672"/>
            <w:r w:rsidRPr="00062CDA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40"/>
            <w:bookmarkEnd w:id="41"/>
            <w:bookmarkEnd w:id="4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_Toc457482518"/>
            <w:bookmarkStart w:id="44" w:name="_Toc465013503"/>
            <w:bookmarkStart w:id="45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43"/>
            <w:bookmarkEnd w:id="44"/>
            <w:bookmarkEnd w:id="4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46" w:name="_Toc465013504"/>
            <w:bookmarkStart w:id="47" w:name="_Toc465013674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process, cost, duration, time.</w:t>
            </w:r>
            <w:bookmarkEnd w:id="46"/>
            <w:bookmarkEnd w:id="47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8" w:name="_Toc457482520"/>
            <w:bookmarkStart w:id="49" w:name="_Toc465013505"/>
            <w:bookmarkStart w:id="50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48"/>
            <w:bookmarkEnd w:id="49"/>
            <w:bookmarkEnd w:id="50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1" w:name="_Toc465013506"/>
            <w:bookmarkStart w:id="52" w:name="_Toc465013676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deliverables, product.</w:t>
            </w:r>
            <w:bookmarkEnd w:id="51"/>
            <w:bookmarkEnd w:id="5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22"/>
            <w:bookmarkStart w:id="54" w:name="_Toc465013507"/>
            <w:bookmarkStart w:id="55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Low</w:t>
            </w:r>
            <w:bookmarkEnd w:id="53"/>
            <w:bookmarkEnd w:id="54"/>
            <w:bookmarkEnd w:id="5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6" w:name="_Toc465013508"/>
            <w:bookmarkStart w:id="57" w:name="_Toc465013678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resources, scope and quality.</w:t>
            </w:r>
            <w:bookmarkEnd w:id="56"/>
            <w:bookmarkEnd w:id="57"/>
          </w:p>
        </w:tc>
      </w:tr>
    </w:tbl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58" w:name="_Toc465013509"/>
      <w:bookmarkStart w:id="59" w:name="_Toc465013679"/>
      <w:bookmarkStart w:id="60" w:name="_Toc466381154"/>
      <w:r w:rsidRPr="00D65011">
        <w:rPr>
          <w:rFonts w:ascii="Times New Roman" w:hAnsi="Times New Roman" w:cs="Times New Roman"/>
          <w:sz w:val="32"/>
        </w:rPr>
        <w:t>Change request type</w:t>
      </w:r>
      <w:bookmarkEnd w:id="58"/>
      <w:bookmarkEnd w:id="59"/>
      <w:bookmarkEnd w:id="60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062CDA" w:rsidRPr="00062CDA" w:rsidTr="00625A6A">
        <w:tc>
          <w:tcPr>
            <w:tcW w:w="171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1" w:name="_Toc457482525"/>
            <w:bookmarkStart w:id="62" w:name="_Toc465013510"/>
            <w:bookmarkStart w:id="63" w:name="_Toc465013680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Type</w:t>
            </w:r>
            <w:bookmarkEnd w:id="61"/>
            <w:bookmarkEnd w:id="62"/>
            <w:bookmarkEnd w:id="63"/>
          </w:p>
        </w:tc>
        <w:tc>
          <w:tcPr>
            <w:tcW w:w="675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4" w:name="_Toc457482526"/>
            <w:bookmarkStart w:id="65" w:name="_Toc465013511"/>
            <w:bookmarkStart w:id="66" w:name="_Toc46501368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  <w:bookmarkEnd w:id="64"/>
            <w:bookmarkEnd w:id="65"/>
            <w:bookmarkEnd w:id="6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7" w:name="_Toc457482527"/>
            <w:bookmarkStart w:id="68" w:name="_Toc465013512"/>
            <w:bookmarkStart w:id="69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67"/>
            <w:bookmarkEnd w:id="68"/>
            <w:bookmarkEnd w:id="6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0" w:name="_Toc457482528"/>
            <w:bookmarkStart w:id="71" w:name="_Toc465013513"/>
            <w:bookmarkStart w:id="72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70"/>
            <w:bookmarkEnd w:id="71"/>
            <w:bookmarkEnd w:id="7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3" w:name="_Toc457482529"/>
            <w:bookmarkStart w:id="74" w:name="_Toc465013514"/>
            <w:bookmarkStart w:id="75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73"/>
            <w:bookmarkEnd w:id="74"/>
            <w:bookmarkEnd w:id="7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6" w:name="_Toc457482530"/>
            <w:bookmarkStart w:id="77" w:name="_Toc465013515"/>
            <w:bookmarkStart w:id="78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76"/>
            <w:bookmarkEnd w:id="77"/>
            <w:bookmarkEnd w:id="7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9" w:name="_Toc457482531"/>
            <w:bookmarkStart w:id="80" w:name="_Toc465013516"/>
            <w:bookmarkStart w:id="81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79"/>
            <w:bookmarkEnd w:id="80"/>
            <w:bookmarkEnd w:id="8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2" w:name="_Toc457482532"/>
            <w:bookmarkStart w:id="83" w:name="_Toc465013517"/>
            <w:bookmarkStart w:id="84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82"/>
            <w:bookmarkEnd w:id="83"/>
            <w:bookmarkEnd w:id="8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5" w:name="_Toc457482533"/>
            <w:bookmarkStart w:id="86" w:name="_Toc465013518"/>
            <w:bookmarkStart w:id="87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85"/>
            <w:bookmarkEnd w:id="86"/>
            <w:bookmarkEnd w:id="8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8" w:name="_Toc457482534"/>
            <w:bookmarkStart w:id="89" w:name="_Toc465013519"/>
            <w:bookmarkStart w:id="90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88"/>
            <w:bookmarkEnd w:id="89"/>
            <w:bookmarkEnd w:id="9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1" w:name="_Toc457482535"/>
            <w:bookmarkStart w:id="92" w:name="_Toc465013520"/>
            <w:bookmarkStart w:id="93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91"/>
            <w:bookmarkEnd w:id="92"/>
            <w:bookmarkEnd w:id="93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94" w:name="_Toc457482536"/>
            <w:bookmarkStart w:id="95" w:name="_Toc465013521"/>
            <w:bookmarkStart w:id="96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94"/>
            <w:bookmarkEnd w:id="95"/>
            <w:bookmarkEnd w:id="9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7" w:name="_Toc457482537"/>
            <w:bookmarkStart w:id="98" w:name="_Toc465013522"/>
            <w:bookmarkStart w:id="99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97"/>
            <w:bookmarkEnd w:id="98"/>
            <w:bookmarkEnd w:id="9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0" w:name="_Toc457482538"/>
            <w:bookmarkStart w:id="101" w:name="_Toc465013523"/>
            <w:bookmarkStart w:id="102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100"/>
            <w:bookmarkEnd w:id="101"/>
            <w:bookmarkEnd w:id="10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3" w:name="_Toc457482539"/>
            <w:bookmarkStart w:id="104" w:name="_Toc465013524"/>
            <w:bookmarkStart w:id="105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103"/>
            <w:bookmarkEnd w:id="104"/>
            <w:bookmarkEnd w:id="10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6" w:name="_Toc457482540"/>
            <w:bookmarkStart w:id="107" w:name="_Toc465013525"/>
            <w:bookmarkStart w:id="108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106"/>
            <w:bookmarkEnd w:id="107"/>
            <w:bookmarkEnd w:id="10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9" w:name="_Toc457482541"/>
            <w:bookmarkStart w:id="110" w:name="_Toc465013526"/>
            <w:bookmarkStart w:id="111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109"/>
            <w:bookmarkEnd w:id="110"/>
            <w:bookmarkEnd w:id="11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2" w:name="_Toc457482542"/>
            <w:bookmarkStart w:id="113" w:name="_Toc465013527"/>
            <w:bookmarkStart w:id="114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112"/>
            <w:bookmarkEnd w:id="113"/>
            <w:bookmarkEnd w:id="11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5" w:name="_Toc457482543"/>
            <w:bookmarkStart w:id="116" w:name="_Toc465013528"/>
            <w:bookmarkStart w:id="117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115"/>
            <w:bookmarkEnd w:id="116"/>
            <w:bookmarkEnd w:id="11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8" w:name="_Toc457482544"/>
            <w:bookmarkStart w:id="119" w:name="_Toc465013529"/>
            <w:bookmarkStart w:id="120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118"/>
            <w:bookmarkEnd w:id="119"/>
            <w:bookmarkEnd w:id="120"/>
          </w:p>
        </w:tc>
      </w:tr>
    </w:tbl>
    <w:p w:rsidR="00062CDA" w:rsidRPr="00062CDA" w:rsidRDefault="00062CDA" w:rsidP="00062CDA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062CDA" w:rsidRPr="00D65011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21" w:name="_Toc465013530"/>
      <w:bookmarkStart w:id="122" w:name="_Toc465013700"/>
      <w:bookmarkStart w:id="123" w:name="_Toc466381155"/>
      <w:r w:rsidRPr="00D65011">
        <w:rPr>
          <w:rFonts w:ascii="Times New Roman" w:hAnsi="Times New Roman" w:cs="Times New Roman"/>
          <w:sz w:val="36"/>
        </w:rPr>
        <w:t>Roles and Responsibilites</w:t>
      </w:r>
      <w:bookmarkEnd w:id="121"/>
      <w:bookmarkEnd w:id="122"/>
      <w:bookmarkEnd w:id="123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E243D0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1C154D" w:rsidRDefault="00610A96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Default="00610A9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062CDA" w:rsidRDefault="00062CDA" w:rsidP="00062CDA"/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915F8F" w:rsidRPr="00062CDA" w:rsidRDefault="00915F8F" w:rsidP="00426D32">
      <w:pPr>
        <w:pStyle w:val="Caption"/>
        <w:rPr>
          <w:rFonts w:cs="Times New Roman"/>
        </w:rPr>
      </w:pPr>
    </w:p>
    <w:p w:rsidR="005943DD" w:rsidRPr="00062CDA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062CDA" w:rsidRDefault="005943DD" w:rsidP="005943DD">
      <w:pPr>
        <w:rPr>
          <w:rFonts w:cs="Times New Roman"/>
        </w:rPr>
      </w:pPr>
    </w:p>
    <w:p w:rsidR="00606AD8" w:rsidRPr="00062CDA" w:rsidRDefault="00606AD8" w:rsidP="005943DD">
      <w:pPr>
        <w:rPr>
          <w:rFonts w:cs="Times New Roman"/>
        </w:rPr>
      </w:pPr>
    </w:p>
    <w:p w:rsidR="00543620" w:rsidRPr="00062CDA" w:rsidRDefault="00543620" w:rsidP="005943DD">
      <w:pPr>
        <w:rPr>
          <w:rFonts w:cs="Times New Roman"/>
        </w:rPr>
      </w:pPr>
    </w:p>
    <w:sectPr w:rsidR="00543620" w:rsidRPr="00062CD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86" w:rsidRDefault="00D85D86">
      <w:pPr>
        <w:spacing w:before="0" w:after="0" w:line="240" w:lineRule="auto"/>
      </w:pPr>
      <w:r>
        <w:separator/>
      </w:r>
    </w:p>
  </w:endnote>
  <w:endnote w:type="continuationSeparator" w:id="0">
    <w:p w:rsidR="00D85D86" w:rsidRDefault="00D85D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57C" w:rsidRPr="000A057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D85D8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3CA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86" w:rsidRDefault="00D85D86">
      <w:pPr>
        <w:spacing w:before="0" w:after="0" w:line="240" w:lineRule="auto"/>
      </w:pPr>
      <w:r>
        <w:separator/>
      </w:r>
    </w:p>
  </w:footnote>
  <w:footnote w:type="continuationSeparator" w:id="0">
    <w:p w:rsidR="00D85D86" w:rsidRDefault="00D85D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D85D8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767F37BE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8"/>
  </w:num>
  <w:num w:numId="5">
    <w:abstractNumId w:val="20"/>
  </w:num>
  <w:num w:numId="6">
    <w:abstractNumId w:val="17"/>
  </w:num>
  <w:num w:numId="7">
    <w:abstractNumId w:val="2"/>
  </w:num>
  <w:num w:numId="8">
    <w:abstractNumId w:val="29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16"/>
  </w:num>
  <w:num w:numId="14">
    <w:abstractNumId w:val="22"/>
  </w:num>
  <w:num w:numId="15">
    <w:abstractNumId w:val="26"/>
  </w:num>
  <w:num w:numId="16">
    <w:abstractNumId w:val="32"/>
  </w:num>
  <w:num w:numId="17">
    <w:abstractNumId w:val="13"/>
  </w:num>
  <w:num w:numId="18">
    <w:abstractNumId w:val="21"/>
  </w:num>
  <w:num w:numId="19">
    <w:abstractNumId w:val="28"/>
  </w:num>
  <w:num w:numId="20">
    <w:abstractNumId w:val="9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5"/>
  </w:num>
  <w:num w:numId="26">
    <w:abstractNumId w:val="27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1"/>
  </w:num>
  <w:num w:numId="32">
    <w:abstractNumId w:val="10"/>
  </w:num>
  <w:num w:numId="3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0DB"/>
    <w:rsid w:val="00046235"/>
    <w:rsid w:val="00046E70"/>
    <w:rsid w:val="00062CDA"/>
    <w:rsid w:val="000779E5"/>
    <w:rsid w:val="000839C1"/>
    <w:rsid w:val="00090E24"/>
    <w:rsid w:val="000A057C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4081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2E1B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B6626"/>
    <w:rsid w:val="004C2AE8"/>
    <w:rsid w:val="004C3665"/>
    <w:rsid w:val="004C75B6"/>
    <w:rsid w:val="004E38D8"/>
    <w:rsid w:val="004E6110"/>
    <w:rsid w:val="004F3E9B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7FE"/>
    <w:rsid w:val="006E1C3E"/>
    <w:rsid w:val="006F7DB3"/>
    <w:rsid w:val="00701DED"/>
    <w:rsid w:val="00710039"/>
    <w:rsid w:val="00714DD2"/>
    <w:rsid w:val="0073082C"/>
    <w:rsid w:val="007333DF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5EE6"/>
    <w:rsid w:val="008E750F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B66E8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2173C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85D86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B5520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16B48-2B39-421D-B344-F848A6BC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9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2017-01-08T17:19:00Z</dcterms:created>
  <dcterms:modified xsi:type="dcterms:W3CDTF">2017-01-08T17:19:00Z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
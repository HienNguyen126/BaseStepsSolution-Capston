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867013" w:rsidRDefault="00D509C7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F534D1"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3249DC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3249DC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FE35CC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30</w:t>
            </w:r>
            <w:r w:rsidR="00E6232B">
              <w:rPr>
                <w:rFonts w:cs="Times New Roman"/>
                <w:sz w:val="28"/>
              </w:rPr>
              <w:t>/11</w:t>
            </w:r>
            <w:r w:rsidR="00701DED" w:rsidRPr="00867013">
              <w:rPr>
                <w:rFonts w:cs="Times New Roman"/>
                <w:sz w:val="28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9A37D5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9A37D5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9A37D5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9A37D5">
            <w:rPr>
              <w:rFonts w:cs="Times New Roman"/>
              <w:sz w:val="28"/>
            </w:rPr>
            <w:fldChar w:fldCharType="begin"/>
          </w:r>
          <w:r w:rsidRPr="009A37D5">
            <w:rPr>
              <w:rFonts w:cs="Times New Roman"/>
              <w:sz w:val="28"/>
            </w:rPr>
            <w:instrText xml:space="preserve"> TOC \o "1-3" \h \z \u </w:instrText>
          </w:r>
          <w:r w:rsidRPr="009A37D5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9A37D5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1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3249D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3249D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3249D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3249D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3249D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Note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3249D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3249DC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9A37D5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E6232B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Room 701C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703C65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30</w:t>
            </w:r>
            <w:bookmarkStart w:id="6" w:name="_GoBack"/>
            <w:bookmarkEnd w:id="6"/>
            <w:r w:rsidR="00E6232B">
              <w:rPr>
                <w:rFonts w:cs="Times New Roman"/>
                <w:b/>
                <w:noProof/>
                <w:sz w:val="28"/>
                <w:szCs w:val="28"/>
              </w:rPr>
              <w:t>/11</w:t>
            </w:r>
            <w:r w:rsidR="00867013" w:rsidRPr="00867013">
              <w:rPr>
                <w:rFonts w:cs="Times New Roman"/>
                <w:b/>
                <w:noProof/>
                <w:sz w:val="28"/>
                <w:szCs w:val="28"/>
              </w:rPr>
              <w:t>/2016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160525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10</w:t>
            </w:r>
            <w:r w:rsidR="00DA2917">
              <w:rPr>
                <w:rFonts w:cs="Times New Roman"/>
                <w:noProof/>
                <w:sz w:val="28"/>
                <w:szCs w:val="28"/>
              </w:rPr>
              <w:t>h45</w:t>
            </w:r>
          </w:p>
        </w:tc>
        <w:tc>
          <w:tcPr>
            <w:tcW w:w="1249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160525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11</w:t>
            </w:r>
            <w:r w:rsidR="00DA2917">
              <w:rPr>
                <w:rFonts w:cs="Times New Roman"/>
                <w:noProof/>
                <w:sz w:val="28"/>
                <w:szCs w:val="28"/>
              </w:rPr>
              <w:t>h45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867013">
        <w:trPr>
          <w:trHeight w:val="361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7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867013" w:rsidRPr="00160525" w:rsidRDefault="00867013" w:rsidP="00160525">
            <w:pPr>
              <w:ind w:right="54"/>
              <w:rPr>
                <w:sz w:val="28"/>
                <w:szCs w:val="28"/>
              </w:rPr>
            </w:pPr>
          </w:p>
          <w:p w:rsidR="00E6232B" w:rsidRPr="00160525" w:rsidRDefault="00E6232B" w:rsidP="00E6232B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</w:rPr>
              <w:t>Review the analysis functions</w:t>
            </w:r>
          </w:p>
          <w:p w:rsidR="00160525" w:rsidRPr="00DA2917" w:rsidRDefault="00160525" w:rsidP="00E6232B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</w:rPr>
              <w:t>Ask some questions to collect requirement clearly.</w:t>
            </w:r>
          </w:p>
          <w:p w:rsidR="00DA2917" w:rsidRPr="00E6232B" w:rsidRDefault="00DA2917" w:rsidP="00E6232B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  <w:lang w:val="vi-VN"/>
              </w:rPr>
            </w:pPr>
            <w:r>
              <w:rPr>
                <w:color w:val="595959" w:themeColor="text1" w:themeTint="A6"/>
                <w:sz w:val="28"/>
              </w:rPr>
              <w:t>Review Workflows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3132"/>
        <w:gridCol w:w="1188"/>
        <w:gridCol w:w="4320"/>
        <w:gridCol w:w="1800"/>
      </w:tblGrid>
      <w:tr w:rsidR="009A37D5" w:rsidTr="009A37D5">
        <w:trPr>
          <w:trHeight w:val="342"/>
        </w:trPr>
        <w:tc>
          <w:tcPr>
            <w:tcW w:w="10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 w:rsidP="009A37D5">
            <w:pPr>
              <w:pStyle w:val="Heading1"/>
              <w:numPr>
                <w:ilvl w:val="0"/>
                <w:numId w:val="37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8" w:name="_Toc465851976"/>
            <w:bookmarkStart w:id="9" w:name="OLE_LINK5"/>
            <w:bookmarkStart w:id="10" w:name="OLE_LINK6"/>
            <w:bookmarkStart w:id="11" w:name="OLE_LINK7"/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8"/>
          </w:p>
        </w:tc>
      </w:tr>
      <w:tr w:rsidR="009A37D5" w:rsidTr="009A37D5">
        <w:trPr>
          <w:trHeight w:val="44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9A37D5" w:rsidTr="009A37D5">
        <w:trPr>
          <w:trHeight w:val="7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lesiphu@vanlanguni.vn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9A37D5" w:rsidTr="009A37D5">
        <w:trPr>
          <w:trHeight w:val="33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hiennguyenthai93@gmail.com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  <w:bookmarkEnd w:id="9"/>
      <w:bookmarkEnd w:id="10"/>
      <w:bookmarkEnd w:id="11"/>
    </w:tbl>
    <w:p w:rsidR="00867013" w:rsidRDefault="00867013" w:rsidP="00867013">
      <w:pPr>
        <w:rPr>
          <w:rFonts w:cs="Times New Roman"/>
          <w:noProof/>
          <w:sz w:val="28"/>
          <w:szCs w:val="28"/>
        </w:rPr>
      </w:pPr>
    </w:p>
    <w:p w:rsidR="009A37D5" w:rsidRPr="009A37D5" w:rsidRDefault="009A37D5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2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160525" w:rsidRDefault="00430BC9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br/>
            </w:r>
            <w:r w:rsidR="00E6232B" w:rsidRPr="00B1718B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</w:t>
            </w:r>
            <w:r w:rsidR="00160525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Review fuctions list</w:t>
            </w:r>
          </w:p>
          <w:p w:rsidR="005C794A" w:rsidRDefault="00160525" w:rsidP="00DA2917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</w:t>
            </w:r>
            <w:r w:rsidR="00DA2917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Function “View point” : Education staff import by file excel</w:t>
            </w:r>
          </w:p>
          <w:p w:rsidR="00DA2917" w:rsidRDefault="00945D6A" w:rsidP="00DA2917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Define 5 roles : Admin , Education staff , Poster , Approver , user</w:t>
            </w:r>
          </w:p>
          <w:p w:rsidR="00945D6A" w:rsidRDefault="00945D6A" w:rsidP="00DA2917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Customer only talk about business ( need have URD before )</w:t>
            </w:r>
          </w:p>
          <w:p w:rsidR="00945D6A" w:rsidRDefault="00945D6A" w:rsidP="00DA2917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Need have interfaces and create usecase descriptions before create workflow</w:t>
            </w:r>
          </w:p>
          <w:p w:rsidR="00945D6A" w:rsidRDefault="00945D6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Workflow of function “ View point” : Web only display point of latest year</w:t>
            </w:r>
          </w:p>
          <w:p w:rsidR="00B07FF3" w:rsidRDefault="00945D6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Workflow of function “Post news” : Can save draft , can use draft tranfer to admin.</w:t>
            </w:r>
          </w:p>
          <w:p w:rsidR="00945D6A" w:rsidRDefault="00945D6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</w:t>
            </w:r>
            <w:r w:rsidR="0006168C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“</w:t>
            </w: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Filters</w:t>
            </w:r>
            <w:r w:rsidR="0006168C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”</w:t>
            </w: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is difference from </w:t>
            </w:r>
            <w:r w:rsidR="0006168C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“</w:t>
            </w: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Sort</w:t>
            </w:r>
            <w:r w:rsidR="0006168C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”</w:t>
            </w:r>
          </w:p>
          <w:p w:rsidR="00945D6A" w:rsidRDefault="00945D6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</w:t>
            </w:r>
            <w:r w:rsidR="004719C4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Need more function “Manage Homepage”</w:t>
            </w:r>
          </w:p>
          <w:p w:rsidR="004719C4" w:rsidRDefault="004719C4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</w:t>
            </w:r>
            <w:r w:rsidR="00E95253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Have 2 type of authorization : data &amp; functional</w:t>
            </w:r>
          </w:p>
          <w:p w:rsidR="00E95253" w:rsidRPr="00945D6A" w:rsidRDefault="00E95253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Search question : key</w:t>
            </w:r>
          </w:p>
          <w:p w:rsidR="00B07FF3" w:rsidRPr="00B07FF3" w:rsidRDefault="00B07FF3" w:rsidP="00B07FF3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bookmarkEnd w:id="13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5048F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Note</w:t>
            </w:r>
            <w:bookmarkEnd w:id="14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AC7126" w:rsidRDefault="00867013" w:rsidP="00AC7126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5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5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</w:rPr>
              <w:t>Status</w:t>
            </w:r>
          </w:p>
        </w:tc>
      </w:tr>
      <w:tr w:rsidR="00867013" w:rsidRPr="00867013" w:rsidTr="00867013">
        <w:trPr>
          <w:trHeight w:val="350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867013" w:rsidRPr="00B1718B" w:rsidRDefault="00DC021C" w:rsidP="0085048F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noProof/>
                <w:color w:val="595959" w:themeColor="text1" w:themeTint="A6"/>
                <w:sz w:val="28"/>
                <w:szCs w:val="28"/>
              </w:rPr>
              <w:t>Analysis requirement</w:t>
            </w:r>
          </w:p>
        </w:tc>
        <w:tc>
          <w:tcPr>
            <w:tcW w:w="2137" w:type="dxa"/>
          </w:tcPr>
          <w:p w:rsidR="00867013" w:rsidRPr="00B1718B" w:rsidRDefault="005C794A" w:rsidP="0085048F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14</w:t>
            </w:r>
            <w:r w:rsidR="0080490E" w:rsidRPr="00B1718B">
              <w:rPr>
                <w:color w:val="595959" w:themeColor="text1" w:themeTint="A6"/>
                <w:sz w:val="28"/>
                <w:szCs w:val="28"/>
              </w:rPr>
              <w:t>/11/2016</w:t>
            </w:r>
          </w:p>
        </w:tc>
        <w:tc>
          <w:tcPr>
            <w:tcW w:w="1733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70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  <w:r w:rsidRPr="00B1718B">
              <w:rPr>
                <w:color w:val="595959" w:themeColor="text1" w:themeTint="A6"/>
                <w:sz w:val="28"/>
                <w:szCs w:val="28"/>
              </w:rPr>
              <w:t>High</w:t>
            </w:r>
          </w:p>
        </w:tc>
      </w:tr>
      <w:tr w:rsidR="00867013" w:rsidRPr="00867013" w:rsidTr="00867013">
        <w:trPr>
          <w:trHeight w:val="318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3983" w:type="dxa"/>
          </w:tcPr>
          <w:p w:rsidR="00867013" w:rsidRPr="00B1718B" w:rsidRDefault="00867013" w:rsidP="0085048F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137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  <w:lang w:val="vi-VN"/>
              </w:rPr>
            </w:pPr>
          </w:p>
        </w:tc>
        <w:tc>
          <w:tcPr>
            <w:tcW w:w="1733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  <w:lang w:val="vi-VN"/>
              </w:rPr>
            </w:pPr>
          </w:p>
        </w:tc>
        <w:tc>
          <w:tcPr>
            <w:tcW w:w="1170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6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Next meeting</w:t>
            </w:r>
            <w:bookmarkEnd w:id="16"/>
          </w:p>
        </w:tc>
      </w:tr>
      <w:tr w:rsidR="00867013" w:rsidRPr="00867013" w:rsidTr="00EA5BF9">
        <w:trPr>
          <w:trHeight w:val="665"/>
        </w:trPr>
        <w:tc>
          <w:tcPr>
            <w:tcW w:w="2317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Date: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Content: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Time: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Location: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B1718B" w:rsidRDefault="00867013" w:rsidP="0085048F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noProof/>
                <w:color w:val="595959" w:themeColor="text1" w:themeTint="A6"/>
                <w:sz w:val="28"/>
                <w:szCs w:val="28"/>
                <w:lang w:val="vi-VN"/>
              </w:rPr>
              <w:t>Writer</w:t>
            </w:r>
            <w:r w:rsidRPr="00B1718B">
              <w:rPr>
                <w:b/>
                <w:noProof/>
                <w:color w:val="595959" w:themeColor="text1" w:themeTint="A6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B1718B" w:rsidRDefault="00867013" w:rsidP="0085048F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 w:cs="Times New Roman"/>
                <w:noProof/>
                <w:color w:val="595959" w:themeColor="text1" w:themeTint="A6"/>
                <w:sz w:val="28"/>
                <w:szCs w:val="28"/>
              </w:rPr>
              <w:t>Nguyễn Anh Khởi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9DC" w:rsidRDefault="003249DC">
      <w:pPr>
        <w:spacing w:before="0" w:after="0" w:line="240" w:lineRule="auto"/>
      </w:pPr>
      <w:r>
        <w:separator/>
      </w:r>
    </w:p>
  </w:endnote>
  <w:endnote w:type="continuationSeparator" w:id="0">
    <w:p w:rsidR="003249DC" w:rsidRDefault="003249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C65" w:rsidRPr="00703C6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3249DC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3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6ECC">
                                <w:rPr>
                                  <w:rFonts w:asciiTheme="majorHAnsi" w:hAnsiTheme="majorHAnsi"/>
                                </w:rPr>
                                <w:t>November 30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DA6D88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3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56ECC">
                          <w:rPr>
                            <w:rFonts w:asciiTheme="majorHAnsi" w:hAnsiTheme="majorHAnsi"/>
                          </w:rPr>
                          <w:t>November 30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9DC" w:rsidRDefault="003249DC">
      <w:pPr>
        <w:spacing w:before="0" w:after="0" w:line="240" w:lineRule="auto"/>
      </w:pPr>
      <w:r>
        <w:separator/>
      </w:r>
    </w:p>
  </w:footnote>
  <w:footnote w:type="continuationSeparator" w:id="0">
    <w:p w:rsidR="003249DC" w:rsidRDefault="003249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3249DC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3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56EC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30,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DB31F16"/>
    <w:multiLevelType w:val="hybridMultilevel"/>
    <w:tmpl w:val="8ED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3A685F"/>
    <w:multiLevelType w:val="hybridMultilevel"/>
    <w:tmpl w:val="821C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080CCA"/>
    <w:multiLevelType w:val="hybridMultilevel"/>
    <w:tmpl w:val="CB8E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9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63CD691D"/>
    <w:multiLevelType w:val="hybridMultilevel"/>
    <w:tmpl w:val="4CE69734"/>
    <w:lvl w:ilvl="0" w:tplc="27AEB2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5">
    <w:nsid w:val="73F71421"/>
    <w:multiLevelType w:val="hybridMultilevel"/>
    <w:tmpl w:val="F9EE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FE65FE1"/>
    <w:multiLevelType w:val="hybridMultilevel"/>
    <w:tmpl w:val="0DA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8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4"/>
  </w:num>
  <w:num w:numId="9">
    <w:abstractNumId w:val="6"/>
  </w:num>
  <w:num w:numId="10">
    <w:abstractNumId w:val="17"/>
  </w:num>
  <w:num w:numId="11">
    <w:abstractNumId w:val="16"/>
  </w:num>
  <w:num w:numId="12">
    <w:abstractNumId w:val="3"/>
  </w:num>
  <w:num w:numId="13">
    <w:abstractNumId w:val="18"/>
  </w:num>
  <w:num w:numId="14">
    <w:abstractNumId w:val="26"/>
  </w:num>
  <w:num w:numId="15">
    <w:abstractNumId w:val="30"/>
  </w:num>
  <w:num w:numId="16">
    <w:abstractNumId w:val="37"/>
  </w:num>
  <w:num w:numId="17">
    <w:abstractNumId w:val="15"/>
  </w:num>
  <w:num w:numId="18">
    <w:abstractNumId w:val="24"/>
  </w:num>
  <w:num w:numId="19">
    <w:abstractNumId w:val="33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29"/>
  </w:num>
  <w:num w:numId="26">
    <w:abstractNumId w:val="31"/>
  </w:num>
  <w:num w:numId="27">
    <w:abstractNumId w:val="13"/>
  </w:num>
  <w:num w:numId="28">
    <w:abstractNumId w:val="12"/>
  </w:num>
  <w:num w:numId="29">
    <w:abstractNumId w:val="5"/>
  </w:num>
  <w:num w:numId="30">
    <w:abstractNumId w:val="7"/>
  </w:num>
  <w:num w:numId="31">
    <w:abstractNumId w:val="36"/>
  </w:num>
  <w:num w:numId="32">
    <w:abstractNumId w:val="11"/>
  </w:num>
  <w:num w:numId="33">
    <w:abstractNumId w:val="14"/>
  </w:num>
  <w:num w:numId="34">
    <w:abstractNumId w:val="32"/>
  </w:num>
  <w:num w:numId="35">
    <w:abstractNumId w:val="35"/>
  </w:num>
  <w:num w:numId="36">
    <w:abstractNumId w:val="38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25"/>
  </w:num>
  <w:num w:numId="40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68C"/>
    <w:rsid w:val="00062CDA"/>
    <w:rsid w:val="000779E5"/>
    <w:rsid w:val="0008264A"/>
    <w:rsid w:val="000839C1"/>
    <w:rsid w:val="00090E24"/>
    <w:rsid w:val="00092091"/>
    <w:rsid w:val="000D10D2"/>
    <w:rsid w:val="000E11E0"/>
    <w:rsid w:val="000E5CA4"/>
    <w:rsid w:val="000E5FC2"/>
    <w:rsid w:val="000F4715"/>
    <w:rsid w:val="00124FAE"/>
    <w:rsid w:val="001254B5"/>
    <w:rsid w:val="00137FF8"/>
    <w:rsid w:val="001425F1"/>
    <w:rsid w:val="00142CE5"/>
    <w:rsid w:val="0014613F"/>
    <w:rsid w:val="00150184"/>
    <w:rsid w:val="00160525"/>
    <w:rsid w:val="00167CAD"/>
    <w:rsid w:val="00176C86"/>
    <w:rsid w:val="00184EDC"/>
    <w:rsid w:val="001A1858"/>
    <w:rsid w:val="001A55A4"/>
    <w:rsid w:val="001C0255"/>
    <w:rsid w:val="001C15E3"/>
    <w:rsid w:val="001C1F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49D0"/>
    <w:rsid w:val="0027561E"/>
    <w:rsid w:val="00277D12"/>
    <w:rsid w:val="00292FD5"/>
    <w:rsid w:val="002A3DF8"/>
    <w:rsid w:val="002B2F38"/>
    <w:rsid w:val="002B786F"/>
    <w:rsid w:val="002C13B7"/>
    <w:rsid w:val="002C2758"/>
    <w:rsid w:val="002C35A5"/>
    <w:rsid w:val="002E0A9E"/>
    <w:rsid w:val="002E1ED1"/>
    <w:rsid w:val="002E29FF"/>
    <w:rsid w:val="002E3E8B"/>
    <w:rsid w:val="002E561A"/>
    <w:rsid w:val="002E7F32"/>
    <w:rsid w:val="00306EB3"/>
    <w:rsid w:val="003249DC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B2B2C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0BC9"/>
    <w:rsid w:val="0043211E"/>
    <w:rsid w:val="0046317A"/>
    <w:rsid w:val="00465033"/>
    <w:rsid w:val="00466645"/>
    <w:rsid w:val="004719C4"/>
    <w:rsid w:val="004836F1"/>
    <w:rsid w:val="00486C1C"/>
    <w:rsid w:val="00492D96"/>
    <w:rsid w:val="00494284"/>
    <w:rsid w:val="00497895"/>
    <w:rsid w:val="004A0561"/>
    <w:rsid w:val="004A25F8"/>
    <w:rsid w:val="004A6BE1"/>
    <w:rsid w:val="004A72B4"/>
    <w:rsid w:val="004A7EA6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14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C794A"/>
    <w:rsid w:val="005D1DA0"/>
    <w:rsid w:val="005D57D8"/>
    <w:rsid w:val="00606AD8"/>
    <w:rsid w:val="00610A96"/>
    <w:rsid w:val="006160BD"/>
    <w:rsid w:val="00620275"/>
    <w:rsid w:val="00622CDE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03C65"/>
    <w:rsid w:val="00714DD2"/>
    <w:rsid w:val="0073082C"/>
    <w:rsid w:val="00731299"/>
    <w:rsid w:val="00746DA8"/>
    <w:rsid w:val="00750631"/>
    <w:rsid w:val="007A1669"/>
    <w:rsid w:val="007A5402"/>
    <w:rsid w:val="007C1181"/>
    <w:rsid w:val="007D3F86"/>
    <w:rsid w:val="007D6528"/>
    <w:rsid w:val="007E0D90"/>
    <w:rsid w:val="007E63A8"/>
    <w:rsid w:val="00801F86"/>
    <w:rsid w:val="0080490E"/>
    <w:rsid w:val="00842089"/>
    <w:rsid w:val="00856B00"/>
    <w:rsid w:val="0086229F"/>
    <w:rsid w:val="00863204"/>
    <w:rsid w:val="00867013"/>
    <w:rsid w:val="00867AFD"/>
    <w:rsid w:val="00871EF4"/>
    <w:rsid w:val="00884923"/>
    <w:rsid w:val="00885E5A"/>
    <w:rsid w:val="0088776B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45D6A"/>
    <w:rsid w:val="009534CE"/>
    <w:rsid w:val="00956ECC"/>
    <w:rsid w:val="00965318"/>
    <w:rsid w:val="009654E6"/>
    <w:rsid w:val="00966A3C"/>
    <w:rsid w:val="00973D8F"/>
    <w:rsid w:val="00990D25"/>
    <w:rsid w:val="00994FE7"/>
    <w:rsid w:val="009974BE"/>
    <w:rsid w:val="009A37D5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07FF3"/>
    <w:rsid w:val="00B1718B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09C7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0BC2"/>
    <w:rsid w:val="00DA15AE"/>
    <w:rsid w:val="00DA2917"/>
    <w:rsid w:val="00DA6D88"/>
    <w:rsid w:val="00DC021C"/>
    <w:rsid w:val="00DC1F46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6232B"/>
    <w:rsid w:val="00E72C64"/>
    <w:rsid w:val="00E76A2D"/>
    <w:rsid w:val="00E816CC"/>
    <w:rsid w:val="00E95253"/>
    <w:rsid w:val="00EA3511"/>
    <w:rsid w:val="00EA5BF9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37BB"/>
    <w:rsid w:val="00FA5837"/>
    <w:rsid w:val="00FB4B5B"/>
    <w:rsid w:val="00FC0668"/>
    <w:rsid w:val="00FC06D9"/>
    <w:rsid w:val="00FC3D7B"/>
    <w:rsid w:val="00FD1EE9"/>
    <w:rsid w:val="00FE35CC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29BDE-3A63-4DEE-B357-1A97FCBD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307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17</cp:revision>
  <dcterms:created xsi:type="dcterms:W3CDTF">2016-11-02T05:18:00Z</dcterms:created>
  <dcterms:modified xsi:type="dcterms:W3CDTF">2016-12-12T11:03:00Z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
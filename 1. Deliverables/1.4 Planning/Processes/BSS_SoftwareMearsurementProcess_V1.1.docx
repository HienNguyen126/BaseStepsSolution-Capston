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B175E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175E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B175E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B175E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B175E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2F93FA4A" wp14:editId="5AF5B83B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B175E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B175EE" w:rsidRDefault="0060216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B175EE">
                <w:rPr>
                  <w:rFonts w:ascii="Times New Roman" w:hAnsi="Times New Roman" w:cs="Times New Roman"/>
                </w:rPr>
                <w:t xml:space="preserve">Software </w:t>
              </w:r>
              <w:r w:rsidR="006E00C7" w:rsidRPr="00B175EE">
                <w:rPr>
                  <w:rFonts w:ascii="Times New Roman" w:hAnsi="Times New Roman" w:cs="Times New Roman"/>
                </w:rPr>
                <w:t>Measurement Process</w:t>
              </w:r>
            </w:sdtContent>
          </w:sdt>
          <w:r w:rsidR="002E3E8B" w:rsidRPr="00B175EE">
            <w:rPr>
              <w:rFonts w:ascii="Times New Roman" w:hAnsi="Times New Roman" w:cs="Times New Roman"/>
            </w:rPr>
            <w:t xml:space="preserve"> </w:t>
          </w:r>
        </w:p>
        <w:p w:rsidR="002E3E8B" w:rsidRPr="00B175E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B175E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B175EE">
            <w:rPr>
              <w:rFonts w:ascii="Times New Roman" w:hAnsi="Times New Roman" w:cs="Times New Roman"/>
            </w:rPr>
            <w:br w:type="page"/>
          </w:r>
        </w:p>
        <w:p w:rsidR="002163EE" w:rsidRPr="00B175EE" w:rsidRDefault="0060216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B175E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977407"/>
      <w:bookmarkEnd w:id="0"/>
      <w:bookmarkEnd w:id="1"/>
      <w:bookmarkEnd w:id="2"/>
      <w:bookmarkEnd w:id="3"/>
      <w:bookmarkEnd w:id="4"/>
      <w:r w:rsidRPr="00B175EE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B175E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B175E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B175E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B175E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B175E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B175E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B175E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B175E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B175E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B175E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B175EE" w:rsidRDefault="006E00C7" w:rsidP="00554E70">
            <w:pPr>
              <w:rPr>
                <w:rFonts w:cs="Times New Roman"/>
              </w:rPr>
            </w:pPr>
            <w:r w:rsidRPr="00B175EE"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B175EE" w:rsidRDefault="006E00C7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5EE">
              <w:rPr>
                <w:rFonts w:cs="Times New Roman"/>
              </w:rPr>
              <w:t>3/11</w:t>
            </w:r>
            <w:r w:rsidR="002E3E8B" w:rsidRPr="00B175EE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B175EE" w:rsidRDefault="006E00C7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5EE">
              <w:rPr>
                <w:rFonts w:cs="Times New Roman"/>
              </w:rPr>
              <w:t>Measurement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B175EE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5EE">
              <w:rPr>
                <w:rFonts w:cs="Times New Roman"/>
              </w:rPr>
              <w:t>1.0</w:t>
            </w:r>
          </w:p>
        </w:tc>
      </w:tr>
      <w:tr w:rsidR="00B175EE" w:rsidRPr="00B175E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175EE" w:rsidRPr="00B175EE" w:rsidRDefault="00B175E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B175EE" w:rsidRPr="00B175EE" w:rsidRDefault="00B175E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12/11/2016</w:t>
            </w:r>
          </w:p>
        </w:tc>
        <w:tc>
          <w:tcPr>
            <w:tcW w:w="4052" w:type="dxa"/>
          </w:tcPr>
          <w:p w:rsidR="00B175EE" w:rsidRPr="00B175EE" w:rsidRDefault="00B175E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Re-format document</w:t>
            </w:r>
          </w:p>
        </w:tc>
        <w:tc>
          <w:tcPr>
            <w:tcW w:w="1525" w:type="dxa"/>
          </w:tcPr>
          <w:p w:rsidR="00B175EE" w:rsidRPr="00B175EE" w:rsidRDefault="00602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B175EE" w:rsidRDefault="00554E70" w:rsidP="00554E70">
      <w:pPr>
        <w:rPr>
          <w:rFonts w:cs="Times New Roman"/>
        </w:rPr>
      </w:pPr>
    </w:p>
    <w:p w:rsidR="00554E70" w:rsidRPr="00B175EE" w:rsidRDefault="00554E70">
      <w:pPr>
        <w:rPr>
          <w:rFonts w:cs="Times New Roman"/>
        </w:rPr>
      </w:pPr>
      <w:r w:rsidRPr="00B175EE">
        <w:rPr>
          <w:rFonts w:cs="Times New Roman"/>
        </w:rPr>
        <w:br w:type="page"/>
      </w:r>
      <w:bookmarkStart w:id="6" w:name="_GoBack"/>
      <w:bookmarkEnd w:id="6"/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B175EE" w:rsidRDefault="00C814B8">
          <w:pPr>
            <w:pStyle w:val="TOCHeading"/>
            <w:rPr>
              <w:rFonts w:ascii="Times New Roman" w:hAnsi="Times New Roman" w:cs="Times New Roman"/>
            </w:rPr>
          </w:pPr>
          <w:r w:rsidRPr="00B175EE">
            <w:rPr>
              <w:rFonts w:ascii="Times New Roman" w:hAnsi="Times New Roman" w:cs="Times New Roman"/>
            </w:rPr>
            <w:t>Table of Contents</w:t>
          </w:r>
        </w:p>
        <w:p w:rsidR="00EC7D98" w:rsidRPr="00B175EE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B175EE">
            <w:rPr>
              <w:rFonts w:cs="Times New Roman"/>
            </w:rPr>
            <w:fldChar w:fldCharType="begin"/>
          </w:r>
          <w:r w:rsidRPr="00B175EE">
            <w:rPr>
              <w:rFonts w:cs="Times New Roman"/>
            </w:rPr>
            <w:instrText xml:space="preserve"> TOC \o "1-3" \h \z \u </w:instrText>
          </w:r>
          <w:r w:rsidRPr="00B175EE">
            <w:rPr>
              <w:rFonts w:cs="Times New Roman"/>
            </w:rPr>
            <w:fldChar w:fldCharType="separate"/>
          </w:r>
          <w:hyperlink w:anchor="_Toc465977407" w:history="1">
            <w:r w:rsidR="00EC7D98" w:rsidRPr="00B175EE">
              <w:rPr>
                <w:rStyle w:val="Hyperlink"/>
                <w:rFonts w:cs="Times New Roman"/>
              </w:rPr>
              <w:t>Revision Table</w:t>
            </w:r>
            <w:r w:rsidR="00EC7D98" w:rsidRPr="00B175EE">
              <w:rPr>
                <w:rFonts w:cs="Times New Roman"/>
                <w:webHidden/>
              </w:rPr>
              <w:tab/>
            </w:r>
            <w:r w:rsidR="00EC7D98" w:rsidRPr="00B175EE">
              <w:rPr>
                <w:rFonts w:cs="Times New Roman"/>
                <w:webHidden/>
              </w:rPr>
              <w:fldChar w:fldCharType="begin"/>
            </w:r>
            <w:r w:rsidR="00EC7D98" w:rsidRPr="00B175EE">
              <w:rPr>
                <w:rFonts w:cs="Times New Roman"/>
                <w:webHidden/>
              </w:rPr>
              <w:instrText xml:space="preserve"> PAGEREF _Toc465977407 \h </w:instrText>
            </w:r>
            <w:r w:rsidR="00EC7D98" w:rsidRPr="00B175EE">
              <w:rPr>
                <w:rFonts w:cs="Times New Roman"/>
                <w:webHidden/>
              </w:rPr>
            </w:r>
            <w:r w:rsidR="00EC7D98" w:rsidRPr="00B175EE">
              <w:rPr>
                <w:rFonts w:cs="Times New Roman"/>
                <w:webHidden/>
              </w:rPr>
              <w:fldChar w:fldCharType="separate"/>
            </w:r>
            <w:r w:rsidR="00EC7D98" w:rsidRPr="00B175EE">
              <w:rPr>
                <w:rFonts w:cs="Times New Roman"/>
                <w:webHidden/>
              </w:rPr>
              <w:t>1</w:t>
            </w:r>
            <w:r w:rsidR="00EC7D98" w:rsidRPr="00B175EE">
              <w:rPr>
                <w:rFonts w:cs="Times New Roman"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08" w:history="1">
            <w:r w:rsidR="00EC7D98" w:rsidRPr="00B175EE">
              <w:rPr>
                <w:rStyle w:val="Hyperlink"/>
                <w:rFonts w:cs="Times New Roman"/>
              </w:rPr>
              <w:t>1.</w:t>
            </w:r>
            <w:r w:rsidR="00EC7D98" w:rsidRPr="00B175E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</w:rPr>
              <w:t>INTRODUCTION</w:t>
            </w:r>
            <w:r w:rsidR="00EC7D98" w:rsidRPr="00B175EE">
              <w:rPr>
                <w:rFonts w:cs="Times New Roman"/>
                <w:webHidden/>
              </w:rPr>
              <w:tab/>
            </w:r>
            <w:r w:rsidR="00EC7D98" w:rsidRPr="00B175EE">
              <w:rPr>
                <w:rFonts w:cs="Times New Roman"/>
                <w:webHidden/>
              </w:rPr>
              <w:fldChar w:fldCharType="begin"/>
            </w:r>
            <w:r w:rsidR="00EC7D98" w:rsidRPr="00B175EE">
              <w:rPr>
                <w:rFonts w:cs="Times New Roman"/>
                <w:webHidden/>
              </w:rPr>
              <w:instrText xml:space="preserve"> PAGEREF _Toc465977408 \h </w:instrText>
            </w:r>
            <w:r w:rsidR="00EC7D98" w:rsidRPr="00B175EE">
              <w:rPr>
                <w:rFonts w:cs="Times New Roman"/>
                <w:webHidden/>
              </w:rPr>
            </w:r>
            <w:r w:rsidR="00EC7D98" w:rsidRPr="00B175EE">
              <w:rPr>
                <w:rFonts w:cs="Times New Roman"/>
                <w:webHidden/>
              </w:rPr>
              <w:fldChar w:fldCharType="separate"/>
            </w:r>
            <w:r w:rsidR="00EC7D98" w:rsidRPr="00B175EE">
              <w:rPr>
                <w:rFonts w:cs="Times New Roman"/>
                <w:webHidden/>
              </w:rPr>
              <w:t>3</w:t>
            </w:r>
            <w:r w:rsidR="00EC7D98" w:rsidRPr="00B175EE">
              <w:rPr>
                <w:rFonts w:cs="Times New Roman"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09" w:history="1">
            <w:r w:rsidR="00EC7D98" w:rsidRPr="00B175EE">
              <w:rPr>
                <w:rStyle w:val="Hyperlink"/>
                <w:rFonts w:cs="Times New Roman"/>
                <w:noProof/>
              </w:rPr>
              <w:t>1.1.</w:t>
            </w:r>
            <w:r w:rsidR="00EC7D98" w:rsidRPr="00B175EE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  <w:noProof/>
              </w:rPr>
              <w:t>Purpose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_Toc465977409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3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0" w:history="1">
            <w:r w:rsidR="00EC7D98" w:rsidRPr="00B175EE">
              <w:rPr>
                <w:rStyle w:val="Hyperlink"/>
                <w:rFonts w:cs="Times New Roman"/>
                <w:noProof/>
              </w:rPr>
              <w:t>1.2.</w:t>
            </w:r>
            <w:r w:rsidR="00EC7D98" w:rsidRPr="00B175EE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  <w:noProof/>
              </w:rPr>
              <w:t>Audience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_Toc465977410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3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11" w:history="1">
            <w:r w:rsidR="00EC7D98" w:rsidRPr="00B175EE">
              <w:rPr>
                <w:rStyle w:val="Hyperlink"/>
                <w:rFonts w:cs="Times New Roman"/>
              </w:rPr>
              <w:t>2.</w:t>
            </w:r>
            <w:r w:rsidR="00EC7D98" w:rsidRPr="00B175E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</w:rPr>
              <w:t>Process</w:t>
            </w:r>
            <w:r w:rsidR="00EC7D98" w:rsidRPr="00B175EE">
              <w:rPr>
                <w:rFonts w:cs="Times New Roman"/>
                <w:webHidden/>
              </w:rPr>
              <w:tab/>
            </w:r>
            <w:r w:rsidR="00EC7D98" w:rsidRPr="00B175EE">
              <w:rPr>
                <w:rFonts w:cs="Times New Roman"/>
                <w:webHidden/>
              </w:rPr>
              <w:fldChar w:fldCharType="begin"/>
            </w:r>
            <w:r w:rsidR="00EC7D98" w:rsidRPr="00B175EE">
              <w:rPr>
                <w:rFonts w:cs="Times New Roman"/>
                <w:webHidden/>
              </w:rPr>
              <w:instrText xml:space="preserve"> PAGEREF _Toc465977411 \h </w:instrText>
            </w:r>
            <w:r w:rsidR="00EC7D98" w:rsidRPr="00B175EE">
              <w:rPr>
                <w:rFonts w:cs="Times New Roman"/>
                <w:webHidden/>
              </w:rPr>
            </w:r>
            <w:r w:rsidR="00EC7D98" w:rsidRPr="00B175EE">
              <w:rPr>
                <w:rFonts w:cs="Times New Roman"/>
                <w:webHidden/>
              </w:rPr>
              <w:fldChar w:fldCharType="separate"/>
            </w:r>
            <w:r w:rsidR="00EC7D98" w:rsidRPr="00B175EE">
              <w:rPr>
                <w:rFonts w:cs="Times New Roman"/>
                <w:webHidden/>
              </w:rPr>
              <w:t>4</w:t>
            </w:r>
            <w:r w:rsidR="00EC7D98" w:rsidRPr="00B175EE">
              <w:rPr>
                <w:rFonts w:cs="Times New Roman"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2" w:history="1">
            <w:r w:rsidR="00EC7D98" w:rsidRPr="00B175EE">
              <w:rPr>
                <w:rStyle w:val="Hyperlink"/>
                <w:rFonts w:cs="Times New Roman"/>
                <w:noProof/>
              </w:rPr>
              <w:t>2.1.</w:t>
            </w:r>
            <w:r w:rsidR="00EC7D98" w:rsidRPr="00B175EE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  <w:noProof/>
              </w:rPr>
              <w:t>Process flow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_Toc465977412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4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3" w:history="1">
            <w:r w:rsidR="00EC7D98" w:rsidRPr="00B175EE">
              <w:rPr>
                <w:rStyle w:val="Hyperlink"/>
                <w:rFonts w:cs="Times New Roman"/>
                <w:noProof/>
              </w:rPr>
              <w:t>2.2.</w:t>
            </w:r>
            <w:r w:rsidR="00EC7D98" w:rsidRPr="00B175EE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  <w:noProof/>
              </w:rPr>
              <w:t>Activities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_Toc465977413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6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4" w:history="1">
            <w:r w:rsidR="00EC7D98" w:rsidRPr="00B175EE">
              <w:rPr>
                <w:rStyle w:val="Hyperlink"/>
                <w:rFonts w:cs="Times New Roman"/>
                <w:noProof/>
              </w:rPr>
              <w:t>2.3.</w:t>
            </w:r>
            <w:r w:rsidR="00EC7D98" w:rsidRPr="00B175EE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  <w:noProof/>
              </w:rPr>
              <w:t>Roles and Responsibility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_Toc465977414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6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5" w:history="1">
            <w:r w:rsidR="00EC7D98" w:rsidRPr="00B175EE">
              <w:rPr>
                <w:rStyle w:val="Hyperlink"/>
                <w:rFonts w:cs="Times New Roman"/>
                <w:noProof/>
              </w:rPr>
              <w:t>2.4.</w:t>
            </w:r>
            <w:r w:rsidR="00EC7D98" w:rsidRPr="00B175EE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B175EE">
              <w:rPr>
                <w:rStyle w:val="Hyperlink"/>
                <w:rFonts w:cs="Times New Roman"/>
                <w:noProof/>
              </w:rPr>
              <w:t>Goal-Questions-Metrics (GQM)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_Toc465977415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7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C7D98" w:rsidRPr="00B175EE" w:rsidRDefault="0060216B">
          <w:pPr>
            <w:pStyle w:val="TOC2"/>
            <w:tabs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6" w:history="1">
            <w:r w:rsidR="00EC7D98" w:rsidRPr="00B175EE">
              <w:rPr>
                <w:rStyle w:val="Hyperlink"/>
                <w:rFonts w:cs="Times New Roman"/>
                <w:noProof/>
              </w:rPr>
              <w:t>Metric Definition</w:t>
            </w:r>
            <w:r w:rsidR="00EC7D98" w:rsidRPr="00B175EE">
              <w:rPr>
                <w:rFonts w:cs="Times New Roman"/>
                <w:noProof/>
                <w:webHidden/>
              </w:rPr>
              <w:tab/>
            </w:r>
            <w:r w:rsidR="00EC7D98" w:rsidRPr="00B175EE">
              <w:rPr>
                <w:rFonts w:cs="Times New Roman"/>
                <w:noProof/>
                <w:webHidden/>
              </w:rPr>
              <w:fldChar w:fldCharType="begin"/>
            </w:r>
            <w:r w:rsidR="00EC7D98" w:rsidRPr="00B175EE">
              <w:rPr>
                <w:rFonts w:cs="Times New Roman"/>
                <w:noProof/>
                <w:webHidden/>
              </w:rPr>
              <w:instrText xml:space="preserve"> PAGEREF _Toc465977416 \h </w:instrText>
            </w:r>
            <w:r w:rsidR="00EC7D98" w:rsidRPr="00B175EE">
              <w:rPr>
                <w:rFonts w:cs="Times New Roman"/>
                <w:noProof/>
                <w:webHidden/>
              </w:rPr>
            </w:r>
            <w:r w:rsidR="00EC7D98" w:rsidRPr="00B175EE">
              <w:rPr>
                <w:rFonts w:cs="Times New Roman"/>
                <w:noProof/>
                <w:webHidden/>
              </w:rPr>
              <w:fldChar w:fldCharType="separate"/>
            </w:r>
            <w:r w:rsidR="00EC7D98" w:rsidRPr="00B175EE">
              <w:rPr>
                <w:rFonts w:cs="Times New Roman"/>
                <w:noProof/>
                <w:webHidden/>
              </w:rPr>
              <w:t>8</w:t>
            </w:r>
            <w:r w:rsidR="00EC7D98" w:rsidRPr="00B175E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814B8" w:rsidRPr="00B175EE" w:rsidRDefault="00C814B8">
          <w:pPr>
            <w:rPr>
              <w:rFonts w:cs="Times New Roman"/>
            </w:rPr>
          </w:pPr>
          <w:r w:rsidRPr="00B175E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B175EE" w:rsidRDefault="00DF6A47">
      <w:pPr>
        <w:rPr>
          <w:rFonts w:cs="Times New Roman"/>
        </w:rPr>
      </w:pPr>
      <w:r w:rsidRPr="00B175EE">
        <w:rPr>
          <w:rFonts w:cs="Times New Roman"/>
        </w:rPr>
        <w:br w:type="page"/>
      </w:r>
    </w:p>
    <w:p w:rsidR="00676FD4" w:rsidRPr="00B175E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977408"/>
      <w:r w:rsidRPr="00B175EE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B175E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977409"/>
      <w:r w:rsidRPr="00B175EE">
        <w:rPr>
          <w:rFonts w:ascii="Times New Roman" w:hAnsi="Times New Roman" w:cs="Times New Roman"/>
          <w:sz w:val="32"/>
        </w:rPr>
        <w:t>P</w:t>
      </w:r>
      <w:r w:rsidR="00563885" w:rsidRPr="00B175EE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B175EE" w:rsidRDefault="006E00C7" w:rsidP="00A21875">
      <w:pPr>
        <w:jc w:val="both"/>
        <w:rPr>
          <w:rFonts w:cs="Times New Roman"/>
        </w:rPr>
      </w:pPr>
      <w:r w:rsidRPr="00B175EE">
        <w:rPr>
          <w:rFonts w:cs="Times New Roman"/>
          <w:sz w:val="28"/>
        </w:rPr>
        <w:t>Show overview about Measurement Phase</w:t>
      </w:r>
    </w:p>
    <w:p w:rsidR="006B5733" w:rsidRPr="00B175EE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5977410"/>
      <w:r w:rsidRPr="00B175EE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B175EE" w:rsidRDefault="00150184" w:rsidP="00150184">
      <w:pPr>
        <w:rPr>
          <w:rFonts w:cs="Times New Roman"/>
        </w:rPr>
      </w:pPr>
      <w:r w:rsidRPr="00B175EE">
        <w:rPr>
          <w:rFonts w:cs="Times New Roman"/>
          <w:sz w:val="28"/>
        </w:rPr>
        <w:t xml:space="preserve">The intended audience of the </w:t>
      </w:r>
      <w:r w:rsidR="00097C6A" w:rsidRPr="00B175EE">
        <w:rPr>
          <w:rFonts w:cs="Times New Roman"/>
          <w:sz w:val="28"/>
        </w:rPr>
        <w:t>Measurement</w:t>
      </w:r>
      <w:r w:rsidRPr="00B175EE">
        <w:rPr>
          <w:rFonts w:cs="Times New Roman"/>
          <w:sz w:val="28"/>
        </w:rPr>
        <w:t xml:space="preserve"> Plan is</w:t>
      </w:r>
      <w:r w:rsidR="00A21875" w:rsidRPr="00B175EE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B175EE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B175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B175EE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B175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B175EE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B175EE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B175EE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B175EE">
              <w:rPr>
                <w:rFonts w:cs="Times New Roman"/>
                <w:b w:val="0"/>
                <w:sz w:val="28"/>
                <w:szCs w:val="24"/>
              </w:rPr>
              <w:t>Measurement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B175EE" w:rsidRDefault="007B00F5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B175EE">
              <w:rPr>
                <w:rFonts w:cs="Times New Roman"/>
                <w:sz w:val="28"/>
                <w:szCs w:val="24"/>
              </w:rPr>
              <w:t>Draw process and guide member</w:t>
            </w:r>
          </w:p>
        </w:tc>
      </w:tr>
      <w:tr w:rsidR="00150184" w:rsidRPr="00B175EE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B175EE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B175EE">
              <w:rPr>
                <w:rFonts w:cs="Times New Roman"/>
                <w:b w:val="0"/>
                <w:sz w:val="28"/>
                <w:szCs w:val="24"/>
              </w:rPr>
              <w:t>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B175EE" w:rsidRDefault="007B00F5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B175EE">
              <w:rPr>
                <w:rFonts w:cs="Times New Roman"/>
                <w:sz w:val="28"/>
                <w:szCs w:val="24"/>
              </w:rPr>
              <w:t>Follow Work progress of team</w:t>
            </w:r>
          </w:p>
        </w:tc>
      </w:tr>
      <w:tr w:rsidR="00150184" w:rsidRPr="00B175EE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B175EE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B175EE">
              <w:rPr>
                <w:rFonts w:cs="Times New Roman"/>
                <w:b w:val="0"/>
                <w:sz w:val="28"/>
                <w:szCs w:val="24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B175EE" w:rsidRDefault="007B00F5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B175EE">
              <w:rPr>
                <w:rFonts w:cs="Times New Roman"/>
                <w:sz w:val="28"/>
                <w:szCs w:val="24"/>
              </w:rPr>
              <w:t>Manage team and measure cost</w:t>
            </w:r>
          </w:p>
        </w:tc>
      </w:tr>
      <w:tr w:rsidR="007B00F5" w:rsidRPr="00B175EE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7B00F5" w:rsidRPr="00B175EE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B175EE">
              <w:rPr>
                <w:rFonts w:cs="Times New Roman"/>
                <w:b w:val="0"/>
                <w:sz w:val="28"/>
                <w:szCs w:val="24"/>
              </w:rPr>
              <w:t>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7B00F5" w:rsidRPr="00B175EE" w:rsidRDefault="007B00F5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B175EE">
              <w:rPr>
                <w:rFonts w:cs="Times New Roman"/>
                <w:sz w:val="28"/>
                <w:szCs w:val="24"/>
              </w:rPr>
              <w:t>Review and give advice for process</w:t>
            </w:r>
          </w:p>
        </w:tc>
      </w:tr>
    </w:tbl>
    <w:p w:rsidR="00563885" w:rsidRPr="00B175E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5977411"/>
      <w:r w:rsidRPr="00B175EE">
        <w:rPr>
          <w:rFonts w:ascii="Times New Roman" w:hAnsi="Times New Roman" w:cs="Times New Roman"/>
          <w:sz w:val="36"/>
        </w:rPr>
        <w:lastRenderedPageBreak/>
        <w:t>Pro</w:t>
      </w:r>
      <w:r w:rsidR="00FC3D7B" w:rsidRPr="00B175EE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B175E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5977412"/>
      <w:r w:rsidRPr="00B175EE"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Pr="00B175EE" w:rsidRDefault="0060216B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95pt;height:633.5pt">
            <v:imagedata r:id="rId12" o:title="MeasurementProcess1"/>
          </v:shape>
        </w:pict>
      </w:r>
    </w:p>
    <w:p w:rsidR="00A21875" w:rsidRPr="00B175E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5977413"/>
      <w:r w:rsidRPr="00B175EE">
        <w:rPr>
          <w:rFonts w:ascii="Times New Roman" w:hAnsi="Times New Roman" w:cs="Times New Roman"/>
          <w:sz w:val="32"/>
        </w:rPr>
        <w:lastRenderedPageBreak/>
        <w:t>Activities</w:t>
      </w:r>
      <w:bookmarkEnd w:id="13"/>
    </w:p>
    <w:tbl>
      <w:tblPr>
        <w:tblStyle w:val="TableGrid"/>
        <w:tblW w:w="0" w:type="auto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00" w:firstRow="0" w:lastRow="0" w:firstColumn="0" w:lastColumn="0" w:noHBand="0" w:noVBand="1"/>
      </w:tblPr>
      <w:tblGrid>
        <w:gridCol w:w="1664"/>
        <w:gridCol w:w="2009"/>
        <w:gridCol w:w="5183"/>
      </w:tblGrid>
      <w:tr w:rsidR="00615DD4" w:rsidRPr="00B175EE" w:rsidTr="00B175EE">
        <w:tc>
          <w:tcPr>
            <w:tcW w:w="0" w:type="auto"/>
            <w:shd w:val="clear" w:color="auto" w:fill="00ADDC" w:themeFill="accent4"/>
          </w:tcPr>
          <w:p w:rsidR="00615DD4" w:rsidRPr="00B175EE" w:rsidRDefault="00615DD4" w:rsidP="00B175EE">
            <w:pPr>
              <w:rPr>
                <w:b/>
                <w:color w:val="FFFFFF" w:themeColor="background1"/>
                <w:sz w:val="28"/>
              </w:rPr>
            </w:pPr>
            <w:r w:rsidRPr="00B175EE">
              <w:rPr>
                <w:b/>
                <w:color w:val="FFFFFF" w:themeColor="background1"/>
                <w:sz w:val="28"/>
              </w:rPr>
              <w:t>Phases</w:t>
            </w:r>
          </w:p>
        </w:tc>
        <w:tc>
          <w:tcPr>
            <w:tcW w:w="0" w:type="auto"/>
            <w:shd w:val="clear" w:color="auto" w:fill="00ADDC" w:themeFill="accent4"/>
          </w:tcPr>
          <w:p w:rsidR="00615DD4" w:rsidRPr="00B175EE" w:rsidRDefault="002B3BED" w:rsidP="00B175EE">
            <w:pPr>
              <w:rPr>
                <w:b/>
                <w:color w:val="FFFFFF" w:themeColor="background1"/>
                <w:sz w:val="28"/>
              </w:rPr>
            </w:pPr>
            <w:r w:rsidRPr="00B175EE">
              <w:rPr>
                <w:b/>
                <w:color w:val="FFFFFF" w:themeColor="background1"/>
                <w:sz w:val="28"/>
              </w:rPr>
              <w:t>Activities</w:t>
            </w:r>
          </w:p>
        </w:tc>
        <w:tc>
          <w:tcPr>
            <w:tcW w:w="0" w:type="auto"/>
            <w:shd w:val="clear" w:color="auto" w:fill="00ADDC" w:themeFill="accent4"/>
          </w:tcPr>
          <w:p w:rsidR="00615DD4" w:rsidRPr="00B175EE" w:rsidRDefault="00B175EE" w:rsidP="00B175EE">
            <w:pPr>
              <w:tabs>
                <w:tab w:val="left" w:pos="720"/>
                <w:tab w:val="left" w:pos="1440"/>
                <w:tab w:val="left" w:pos="2160"/>
                <w:tab w:val="left" w:pos="3645"/>
              </w:tabs>
              <w:rPr>
                <w:b/>
                <w:color w:val="FFFFFF" w:themeColor="background1"/>
                <w:sz w:val="28"/>
              </w:rPr>
            </w:pPr>
            <w:r w:rsidRPr="00B175EE">
              <w:rPr>
                <w:b/>
                <w:color w:val="FFFFFF" w:themeColor="background1"/>
                <w:sz w:val="28"/>
              </w:rPr>
              <w:tab/>
              <w:t>Description</w:t>
            </w:r>
          </w:p>
        </w:tc>
      </w:tr>
      <w:tr w:rsidR="00615DD4" w:rsidRPr="00B175EE" w:rsidTr="00B175EE">
        <w:trPr>
          <w:trHeight w:val="1014"/>
        </w:trPr>
        <w:tc>
          <w:tcPr>
            <w:tcW w:w="0" w:type="auto"/>
            <w:vMerge w:val="restart"/>
          </w:tcPr>
          <w:p w:rsidR="00615DD4" w:rsidRPr="00B175EE" w:rsidRDefault="00615DD4" w:rsidP="00011FDE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Identify Sco</w:t>
            </w:r>
            <w:r w:rsidR="00B175EE">
              <w:rPr>
                <w:rFonts w:cs="Times New Roman"/>
                <w:sz w:val="28"/>
                <w:szCs w:val="28"/>
              </w:rPr>
              <w:t>s</w:t>
            </w:r>
            <w:r w:rsidRPr="00B175EE">
              <w:rPr>
                <w:rFonts w:cs="Times New Roman"/>
                <w:sz w:val="28"/>
                <w:szCs w:val="28"/>
              </w:rPr>
              <w:t>pe</w:t>
            </w:r>
          </w:p>
        </w:tc>
        <w:tc>
          <w:tcPr>
            <w:tcW w:w="0" w:type="auto"/>
          </w:tcPr>
          <w:p w:rsidR="00615DD4" w:rsidRPr="00B175EE" w:rsidRDefault="00615DD4" w:rsidP="00011FDE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Identify Goal, Question, Metric</w:t>
            </w:r>
          </w:p>
        </w:tc>
        <w:tc>
          <w:tcPr>
            <w:tcW w:w="0" w:type="auto"/>
          </w:tcPr>
          <w:p w:rsidR="00615DD4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 xml:space="preserve">Identify goal of project, all question is </w:t>
            </w:r>
          </w:p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Collected by member, show some</w:t>
            </w:r>
          </w:p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Metric to solve problem</w:t>
            </w:r>
          </w:p>
        </w:tc>
      </w:tr>
      <w:tr w:rsidR="00615DD4" w:rsidRPr="00B175EE" w:rsidTr="00B175EE">
        <w:tc>
          <w:tcPr>
            <w:tcW w:w="0" w:type="auto"/>
            <w:vMerge/>
          </w:tcPr>
          <w:p w:rsidR="00615DD4" w:rsidRPr="00B175EE" w:rsidRDefault="00615DD4" w:rsidP="00011FD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15DD4" w:rsidRPr="00B175EE" w:rsidRDefault="00615DD4" w:rsidP="00011FDE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Define Measure</w:t>
            </w:r>
          </w:p>
        </w:tc>
        <w:tc>
          <w:tcPr>
            <w:tcW w:w="0" w:type="auto"/>
          </w:tcPr>
          <w:p w:rsidR="00C40011" w:rsidRPr="00B175EE" w:rsidRDefault="00011FDE" w:rsidP="00C40011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 xml:space="preserve">monitor actual versus estimated size, effort, and schedule in order to make decisions with respect to project plans, progress, </w:t>
            </w:r>
          </w:p>
          <w:p w:rsidR="00615DD4" w:rsidRPr="00B175EE" w:rsidRDefault="00011FDE" w:rsidP="00C40011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and need for re</w:t>
            </w:r>
            <w:r w:rsidR="00C40011" w:rsidRPr="00B175EE">
              <w:rPr>
                <w:rFonts w:cs="Times New Roman"/>
                <w:sz w:val="28"/>
                <w:szCs w:val="28"/>
              </w:rPr>
              <w:t>-</w:t>
            </w:r>
            <w:r w:rsidRPr="00B175EE">
              <w:rPr>
                <w:rFonts w:cs="Times New Roman"/>
                <w:sz w:val="28"/>
                <w:szCs w:val="28"/>
              </w:rPr>
              <w:t>planning</w:t>
            </w:r>
          </w:p>
        </w:tc>
      </w:tr>
      <w:tr w:rsidR="00104263" w:rsidRPr="00B175EE" w:rsidTr="00B175EE">
        <w:tc>
          <w:tcPr>
            <w:tcW w:w="0" w:type="auto"/>
            <w:vMerge w:val="restart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Define Procedures</w:t>
            </w:r>
          </w:p>
        </w:tc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Define Template</w:t>
            </w:r>
          </w:p>
        </w:tc>
        <w:tc>
          <w:tcPr>
            <w:tcW w:w="0" w:type="auto"/>
          </w:tcPr>
          <w:p w:rsidR="00104263" w:rsidRPr="00B175EE" w:rsidRDefault="000D5CC1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Collect Template for recording data</w:t>
            </w:r>
          </w:p>
        </w:tc>
      </w:tr>
      <w:tr w:rsidR="00104263" w:rsidRPr="00B175EE" w:rsidTr="00B175EE">
        <w:tc>
          <w:tcPr>
            <w:tcW w:w="0" w:type="auto"/>
            <w:vMerge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Define how data is collected</w:t>
            </w:r>
          </w:p>
        </w:tc>
        <w:tc>
          <w:tcPr>
            <w:tcW w:w="0" w:type="auto"/>
          </w:tcPr>
          <w:p w:rsidR="00104263" w:rsidRPr="00B175EE" w:rsidRDefault="000D5CC1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Establish a measurement plan</w:t>
            </w:r>
          </w:p>
        </w:tc>
      </w:tr>
      <w:tr w:rsidR="00104263" w:rsidRPr="00B175EE" w:rsidTr="00B175EE">
        <w:trPr>
          <w:trHeight w:val="755"/>
        </w:trPr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Collect Data</w:t>
            </w:r>
          </w:p>
        </w:tc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Record and store data</w:t>
            </w:r>
          </w:p>
        </w:tc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104263" w:rsidRPr="00B175EE" w:rsidTr="00B175EE"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04263" w:rsidRPr="00B175EE" w:rsidRDefault="000D5CC1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 xml:space="preserve">Review </w:t>
            </w:r>
            <w:r w:rsidR="00104263" w:rsidRPr="00B175EE">
              <w:rPr>
                <w:rFonts w:cs="Times New Roman"/>
                <w:sz w:val="28"/>
                <w:szCs w:val="28"/>
              </w:rPr>
              <w:t>and revise procedures</w:t>
            </w:r>
          </w:p>
        </w:tc>
        <w:tc>
          <w:tcPr>
            <w:tcW w:w="0" w:type="auto"/>
          </w:tcPr>
          <w:p w:rsidR="00104263" w:rsidRPr="00B175EE" w:rsidRDefault="009E4740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collection procedures are adequate</w:t>
            </w:r>
          </w:p>
        </w:tc>
      </w:tr>
      <w:tr w:rsidR="00104263" w:rsidRPr="00B175EE" w:rsidTr="00B175EE">
        <w:tc>
          <w:tcPr>
            <w:tcW w:w="0" w:type="auto"/>
            <w:vMerge w:val="restart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Analyze Data</w:t>
            </w:r>
          </w:p>
        </w:tc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Prepare reports</w:t>
            </w:r>
          </w:p>
        </w:tc>
        <w:tc>
          <w:tcPr>
            <w:tcW w:w="0" w:type="auto"/>
          </w:tcPr>
          <w:p w:rsidR="00104263" w:rsidRPr="00B175EE" w:rsidRDefault="000D5CC1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Prepare template for presenting</w:t>
            </w:r>
          </w:p>
        </w:tc>
      </w:tr>
      <w:tr w:rsidR="00104263" w:rsidRPr="00B175EE" w:rsidTr="00B175EE">
        <w:tc>
          <w:tcPr>
            <w:tcW w:w="0" w:type="auto"/>
            <w:vMerge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104263" w:rsidRPr="00B175EE" w:rsidRDefault="00104263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Analyze and present reports</w:t>
            </w:r>
          </w:p>
        </w:tc>
        <w:tc>
          <w:tcPr>
            <w:tcW w:w="0" w:type="auto"/>
          </w:tcPr>
          <w:p w:rsidR="00104263" w:rsidRPr="00B175EE" w:rsidRDefault="009E4740" w:rsidP="00104263">
            <w:pPr>
              <w:jc w:val="both"/>
              <w:rPr>
                <w:rFonts w:cs="Times New Roman"/>
                <w:sz w:val="28"/>
                <w:szCs w:val="28"/>
              </w:rPr>
            </w:pPr>
            <w:r w:rsidRPr="00B175EE">
              <w:rPr>
                <w:rFonts w:cs="Times New Roman"/>
                <w:sz w:val="28"/>
                <w:szCs w:val="28"/>
              </w:rPr>
              <w:t>report is understood and acceptable</w:t>
            </w:r>
          </w:p>
        </w:tc>
      </w:tr>
    </w:tbl>
    <w:p w:rsidR="00A21875" w:rsidRPr="00B175EE" w:rsidRDefault="00A21875" w:rsidP="00A21875">
      <w:pPr>
        <w:rPr>
          <w:rFonts w:cs="Times New Roman"/>
        </w:rPr>
      </w:pPr>
    </w:p>
    <w:p w:rsidR="00FC3D7B" w:rsidRPr="00B175EE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5977414"/>
      <w:r w:rsidRPr="00B175EE"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Style w:val="TableGrid"/>
        <w:tblW w:w="0" w:type="auto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A0" w:firstRow="1" w:lastRow="0" w:firstColumn="1" w:lastColumn="0" w:noHBand="0" w:noVBand="1"/>
      </w:tblPr>
      <w:tblGrid>
        <w:gridCol w:w="4414"/>
        <w:gridCol w:w="4442"/>
      </w:tblGrid>
      <w:tr w:rsidR="007B00F5" w:rsidRPr="00B175EE" w:rsidTr="00B175EE">
        <w:tc>
          <w:tcPr>
            <w:tcW w:w="4788" w:type="dxa"/>
            <w:shd w:val="clear" w:color="auto" w:fill="00ADDC" w:themeFill="accent4"/>
          </w:tcPr>
          <w:p w:rsidR="007B00F5" w:rsidRPr="00B175EE" w:rsidRDefault="007B00F5" w:rsidP="00A00C44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175E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Roles</w:t>
            </w:r>
          </w:p>
        </w:tc>
        <w:tc>
          <w:tcPr>
            <w:tcW w:w="4788" w:type="dxa"/>
            <w:shd w:val="clear" w:color="auto" w:fill="00ADDC" w:themeFill="accent4"/>
          </w:tcPr>
          <w:p w:rsidR="007B00F5" w:rsidRPr="00B175EE" w:rsidRDefault="007B00F5" w:rsidP="00A00C44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175E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7B00F5" w:rsidRPr="00B175EE" w:rsidTr="00B175EE">
        <w:tc>
          <w:tcPr>
            <w:tcW w:w="4788" w:type="dxa"/>
          </w:tcPr>
          <w:p w:rsidR="007B00F5" w:rsidRPr="00B175EE" w:rsidRDefault="007B00F5" w:rsidP="00A00C44">
            <w:pPr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color w:val="404040" w:themeColor="text1" w:themeTint="BF"/>
                <w:sz w:val="28"/>
                <w:szCs w:val="28"/>
              </w:rPr>
              <w:t>QA Management</w:t>
            </w:r>
          </w:p>
        </w:tc>
        <w:tc>
          <w:tcPr>
            <w:tcW w:w="4788" w:type="dxa"/>
          </w:tcPr>
          <w:p w:rsidR="007B00F5" w:rsidRPr="00B175EE" w:rsidRDefault="007B00F5" w:rsidP="00A00C44">
            <w:pPr>
              <w:jc w:val="both"/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color w:val="404040" w:themeColor="text1" w:themeTint="BF"/>
                <w:sz w:val="28"/>
                <w:szCs w:val="28"/>
              </w:rPr>
              <w:t>Identify scope, issues and assign roles, task for member also choose measurement process to control project.</w:t>
            </w:r>
          </w:p>
        </w:tc>
      </w:tr>
      <w:tr w:rsidR="007B00F5" w:rsidRPr="00B175EE" w:rsidTr="00B175EE">
        <w:tc>
          <w:tcPr>
            <w:tcW w:w="4788" w:type="dxa"/>
          </w:tcPr>
          <w:p w:rsidR="007B00F5" w:rsidRPr="00B175EE" w:rsidRDefault="007B00F5" w:rsidP="00A00C44">
            <w:pPr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color w:val="404040" w:themeColor="text1" w:themeTint="BF"/>
                <w:sz w:val="28"/>
                <w:szCs w:val="28"/>
              </w:rPr>
              <w:t>Recorder</w:t>
            </w:r>
          </w:p>
        </w:tc>
        <w:tc>
          <w:tcPr>
            <w:tcW w:w="4788" w:type="dxa"/>
          </w:tcPr>
          <w:p w:rsidR="007B00F5" w:rsidRPr="00B175EE" w:rsidRDefault="007B00F5" w:rsidP="00A00C44">
            <w:pPr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color w:val="404040" w:themeColor="text1" w:themeTint="BF"/>
                <w:sz w:val="28"/>
                <w:szCs w:val="28"/>
              </w:rPr>
              <w:t>Collect data</w:t>
            </w:r>
          </w:p>
        </w:tc>
      </w:tr>
      <w:tr w:rsidR="007B00F5" w:rsidRPr="00B175EE" w:rsidTr="00B175EE">
        <w:tc>
          <w:tcPr>
            <w:tcW w:w="4788" w:type="dxa"/>
          </w:tcPr>
          <w:p w:rsidR="007B00F5" w:rsidRPr="00B175EE" w:rsidRDefault="007B00F5" w:rsidP="00A00C44">
            <w:pPr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color w:val="404040" w:themeColor="text1" w:themeTint="BF"/>
                <w:sz w:val="28"/>
                <w:szCs w:val="28"/>
              </w:rPr>
              <w:t>Analyst</w:t>
            </w:r>
          </w:p>
        </w:tc>
        <w:tc>
          <w:tcPr>
            <w:tcW w:w="4788" w:type="dxa"/>
          </w:tcPr>
          <w:p w:rsidR="007B00F5" w:rsidRPr="00B175EE" w:rsidRDefault="007B00F5" w:rsidP="00A00C44">
            <w:pPr>
              <w:rPr>
                <w:rFonts w:cs="Times New Roman"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color w:val="404040" w:themeColor="text1" w:themeTint="BF"/>
                <w:sz w:val="28"/>
                <w:szCs w:val="28"/>
              </w:rPr>
              <w:t>Analyze data and  store data</w:t>
            </w:r>
          </w:p>
        </w:tc>
      </w:tr>
    </w:tbl>
    <w:p w:rsidR="00FC3D7B" w:rsidRPr="00B175EE" w:rsidRDefault="00FC3D7B" w:rsidP="00FC3D7B">
      <w:pPr>
        <w:rPr>
          <w:rFonts w:cs="Times New Roman"/>
        </w:rPr>
      </w:pPr>
    </w:p>
    <w:p w:rsidR="007B00F5" w:rsidRPr="00B175EE" w:rsidRDefault="007B00F5" w:rsidP="007B00F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57506472"/>
      <w:bookmarkStart w:id="16" w:name="_Toc465977415"/>
      <w:r w:rsidRPr="00B175EE">
        <w:rPr>
          <w:rFonts w:ascii="Times New Roman" w:hAnsi="Times New Roman" w:cs="Times New Roman"/>
          <w:sz w:val="32"/>
        </w:rPr>
        <w:t>Goal-Questions-Metrics (GQM)</w:t>
      </w:r>
      <w:bookmarkEnd w:id="15"/>
      <w:bookmarkEnd w:id="16"/>
    </w:p>
    <w:tbl>
      <w:tblPr>
        <w:tblStyle w:val="LightList-Accent11"/>
        <w:tblpPr w:leftFromText="180" w:rightFromText="180" w:vertAnchor="text" w:horzAnchor="page" w:tblpXSpec="center" w:tblpY="178"/>
        <w:tblW w:w="9558" w:type="dxa"/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880"/>
        <w:gridCol w:w="2340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00ADDC" w:themeFill="accent4"/>
            <w:hideMark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sz w:val="28"/>
                <w:szCs w:val="28"/>
              </w:rPr>
            </w:pPr>
            <w:r w:rsidRPr="00B175EE">
              <w:rPr>
                <w:rFonts w:cs="Times New Roman"/>
                <w:noProof/>
                <w:sz w:val="28"/>
                <w:szCs w:val="28"/>
              </w:rPr>
              <w:t>Goal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00ADDC" w:themeFill="accent4"/>
          </w:tcPr>
          <w:p w:rsidR="007B00F5" w:rsidRPr="00B175EE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 w:val="0"/>
                <w:noProof/>
                <w:sz w:val="28"/>
                <w:szCs w:val="28"/>
              </w:rPr>
            </w:pPr>
            <w:r w:rsidRPr="00B175EE">
              <w:rPr>
                <w:rFonts w:cs="Times New Roman"/>
                <w:noProof/>
                <w:sz w:val="28"/>
                <w:szCs w:val="28"/>
              </w:rPr>
              <w:t>Questions</w:t>
            </w:r>
          </w:p>
        </w:tc>
        <w:tc>
          <w:tcPr>
            <w:tcW w:w="2880" w:type="dxa"/>
            <w:shd w:val="clear" w:color="auto" w:fill="00ADDC" w:themeFill="accent4"/>
            <w:hideMark/>
          </w:tcPr>
          <w:p w:rsidR="007B00F5" w:rsidRPr="00B175EE" w:rsidRDefault="007B00F5" w:rsidP="00A00C44">
            <w:pPr>
              <w:tabs>
                <w:tab w:val="center" w:pos="2016"/>
                <w:tab w:val="right" w:pos="38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 w:val="28"/>
                <w:szCs w:val="28"/>
              </w:rPr>
            </w:pPr>
            <w:r w:rsidRPr="00B175EE">
              <w:rPr>
                <w:rFonts w:cs="Times New Roman"/>
                <w:noProof/>
                <w:sz w:val="28"/>
                <w:szCs w:val="28"/>
              </w:rPr>
              <w:t>Metric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shd w:val="clear" w:color="auto" w:fill="00ADDC" w:themeFill="accent4"/>
          </w:tcPr>
          <w:p w:rsidR="007B00F5" w:rsidRPr="00B175EE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 w:val="0"/>
                <w:noProof/>
                <w:sz w:val="28"/>
                <w:szCs w:val="28"/>
              </w:rPr>
            </w:pPr>
            <w:r w:rsidRPr="00B175EE">
              <w:rPr>
                <w:rFonts w:cs="Times New Roman"/>
                <w:noProof/>
                <w:sz w:val="28"/>
                <w:szCs w:val="28"/>
              </w:rPr>
              <w:t>Objectives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lastRenderedPageBreak/>
              <w:t>Ensure the actual project duration is within 10% pe</w:t>
            </w: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rcent of the committed 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current time diference with planned?</w:t>
            </w:r>
          </w:p>
        </w:tc>
        <w:tc>
          <w:tcPr>
            <w:tcW w:w="2880" w:type="dxa"/>
          </w:tcPr>
          <w:p w:rsidR="007B00F5" w:rsidRPr="00B175EE" w:rsidRDefault="007B00F5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</w:p>
          <w:p w:rsidR="007B00F5" w:rsidRPr="00B175EE" w:rsidRDefault="0060216B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color w:val="404040" w:themeColor="text1" w:themeTint="BF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404040" w:themeColor="text1" w:themeTint="BF"/>
                      <w:sz w:val="28"/>
                      <w:szCs w:val="28"/>
                    </w:rPr>
                    <m:t>Actual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color w:val="404040" w:themeColor="text1" w:themeTint="BF"/>
                      <w:sz w:val="28"/>
                      <w:szCs w:val="28"/>
                    </w:rPr>
                    <m:t xml:space="preserve">Estimate time </m:t>
                  </m:r>
                </m:den>
              </m:f>
            </m:oMath>
            <w:r w:rsidR="007B00F5"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fldChar w:fldCharType="begin"/>
            </w:r>
            <w:r w:rsidR="007B00F5"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instrText xml:space="preserve">  </w:instrText>
            </w:r>
            <w:r w:rsidR="007B00F5"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fldChar w:fldCharType="end"/>
            </w:r>
            <w:r w:rsidR="007B00F5"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fldChar w:fldCharType="begin"/>
            </w:r>
            <w:r w:rsidR="007B00F5"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instrText xml:space="preserve"> EQ\F(Actual time/ </w:instrText>
            </w:r>
            <w:r w:rsidR="007B00F5"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Time</w:t>
            </w:r>
          </w:p>
        </w:tc>
      </w:tr>
      <w:tr w:rsidR="007B00F5" w:rsidRPr="00B175EE" w:rsidTr="00A00C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Ensure the total cost won’t exceed 10% of the initial budget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current buget diference with planned?</w:t>
            </w:r>
          </w:p>
        </w:tc>
        <w:tc>
          <w:tcPr>
            <w:tcW w:w="2880" w:type="dxa"/>
          </w:tcPr>
          <w:p w:rsidR="007B00F5" w:rsidRPr="00B175EE" w:rsidRDefault="0060216B" w:rsidP="00A00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Cost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Ensure the quality of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many is current defect found on funtion?</w:t>
            </w:r>
          </w:p>
        </w:tc>
        <w:tc>
          <w:tcPr>
            <w:tcW w:w="2880" w:type="dxa"/>
          </w:tcPr>
          <w:p w:rsidR="007B00F5" w:rsidRPr="00B175EE" w:rsidRDefault="0060216B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noProof/>
                <w:color w:val="404040" w:themeColor="text1" w:themeTint="BF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noProof/>
                        <w:color w:val="404040" w:themeColor="text1" w:themeTint="BF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Quality</w:t>
            </w:r>
          </w:p>
        </w:tc>
      </w:tr>
      <w:tr w:rsidR="007B00F5" w:rsidRPr="00B175EE" w:rsidTr="00A00C44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many is defect fixed?</w:t>
            </w:r>
          </w:p>
        </w:tc>
        <w:tc>
          <w:tcPr>
            <w:tcW w:w="2880" w:type="dxa"/>
          </w:tcPr>
          <w:p w:rsidR="007B00F5" w:rsidRPr="00B175EE" w:rsidRDefault="0060216B" w:rsidP="00A00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noProof/>
                <w:color w:val="404040" w:themeColor="text1" w:themeTint="BF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color w:val="404040" w:themeColor="text1" w:themeTint="BF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Defect fixed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Defect found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many is test-case pass?</w:t>
            </w:r>
          </w:p>
        </w:tc>
        <w:tc>
          <w:tcPr>
            <w:tcW w:w="2880" w:type="dxa"/>
          </w:tcPr>
          <w:p w:rsidR="007B00F5" w:rsidRPr="00B175EE" w:rsidRDefault="0060216B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</w:p>
        </w:tc>
      </w:tr>
      <w:tr w:rsidR="007B00F5" w:rsidRPr="00B175EE" w:rsidTr="00A00C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Ensure team morale always happy to their work success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does member feel about their job?</w:t>
            </w:r>
          </w:p>
        </w:tc>
        <w:tc>
          <w:tcPr>
            <w:tcW w:w="2880" w:type="dxa"/>
          </w:tcPr>
          <w:p w:rsidR="007B00F5" w:rsidRPr="00B175EE" w:rsidRDefault="007B00F5" w:rsidP="00A00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Survey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Team morale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175EE" w:rsidRDefault="007B00F5" w:rsidP="00A00C44">
            <w:pPr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B175EE" w:rsidRDefault="0060216B" w:rsidP="00A0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color w:val="404040" w:themeColor="text1" w:themeTint="BF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</w:p>
        </w:tc>
      </w:tr>
      <w:tr w:rsidR="007B00F5" w:rsidRPr="00B175EE" w:rsidTr="00A00C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B175EE" w:rsidRDefault="007B00F5" w:rsidP="00A00C44">
            <w:pPr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Ensure satification of customer always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How do customer feel about product?</w:t>
            </w:r>
          </w:p>
        </w:tc>
        <w:tc>
          <w:tcPr>
            <w:tcW w:w="2880" w:type="dxa"/>
          </w:tcPr>
          <w:p w:rsidR="007B00F5" w:rsidRPr="00B175EE" w:rsidRDefault="007B00F5" w:rsidP="00A00C4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noProof/>
                <w:color w:val="404040" w:themeColor="text1" w:themeTint="BF"/>
                <w:sz w:val="28"/>
                <w:szCs w:val="28"/>
              </w:rPr>
              <w:t>Survey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B175EE" w:rsidRDefault="007B00F5" w:rsidP="00A00C44">
            <w:pPr>
              <w:jc w:val="center"/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cs="Times New Roman"/>
                <w:b w:val="0"/>
                <w:noProof/>
                <w:color w:val="404040" w:themeColor="text1" w:themeTint="BF"/>
                <w:sz w:val="28"/>
                <w:szCs w:val="28"/>
              </w:rPr>
              <w:t>Customer satification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p w:rsidR="007B00F5" w:rsidRPr="00B175EE" w:rsidRDefault="007B00F5" w:rsidP="007B00F5">
      <w:pPr>
        <w:rPr>
          <w:rFonts w:cs="Times New Roman"/>
        </w:rPr>
      </w:pPr>
    </w:p>
    <w:p w:rsidR="007B00F5" w:rsidRPr="00B175EE" w:rsidRDefault="007B00F5" w:rsidP="003331F8">
      <w:pPr>
        <w:pStyle w:val="Heading2"/>
        <w:rPr>
          <w:rFonts w:ascii="Times New Roman" w:hAnsi="Times New Roman" w:cs="Times New Roman"/>
        </w:rPr>
      </w:pPr>
      <w:bookmarkStart w:id="17" w:name="_Toc435144312"/>
      <w:bookmarkStart w:id="18" w:name="_Toc445390608"/>
      <w:bookmarkStart w:id="19" w:name="_Toc457506473"/>
      <w:bookmarkStart w:id="20" w:name="_Toc465977416"/>
      <w:r w:rsidRPr="00B175EE">
        <w:rPr>
          <w:rFonts w:ascii="Times New Roman" w:hAnsi="Times New Roman" w:cs="Times New Roman"/>
        </w:rPr>
        <w:t>Metric Definition</w:t>
      </w:r>
      <w:bookmarkEnd w:id="17"/>
      <w:bookmarkEnd w:id="18"/>
      <w:bookmarkEnd w:id="19"/>
      <w:bookmarkEnd w:id="20"/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60216B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 w:val="0"/>
                        <w:bCs w:val="0"/>
                        <w:i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Actual time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 xml:space="preserve">Estimate time </m:t>
                    </m:r>
                  </m:den>
                </m:f>
              </m:oMath>
            </m:oMathPara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Parameter: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Actual time (A)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lastRenderedPageBreak/>
              <w:t xml:space="preserve">Estimate cost (E) 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A / E: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1: On time.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&lt; 1: Early.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&gt; 1: Late.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Use to measure progress of product to evaluate current status of product.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Each week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60216B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 w:val="0"/>
                        <w:bCs w:val="0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Parameter: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Current buget of phase (CB)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Initial buget of phase (IB)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CB / IB: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1 : On budget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&lt; 1: Low budget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&gt; 1: Over budget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Use to measure buget of product to control cost on buget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 xml:space="preserve">Each phase 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60216B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Cs w:val="0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Parameter: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lastRenderedPageBreak/>
              <w:t>Total defects found (TDF)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Kilo line of code (KLOC)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Evaluate and control quality of product.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Each funtion completed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60216B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Cs w:val="0"/>
                        <w:i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fixed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found</m:t>
                    </m:r>
                  </m:den>
                </m:f>
              </m:oMath>
            </m:oMathPara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Parameter: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Defects fixed (DF)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Defects found (F)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DF / F: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1: all defects fixed.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&lt; 1: product still had defect need be fix.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Evaluate and control quality of product.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Each funtion completed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60216B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 w:val="0"/>
                        <w:bCs w:val="0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Parameter: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Test-cases pass : (TP)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Total test-cases  (TT)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TP / TT: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1: product has not defect.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lastRenderedPageBreak/>
              <w:t>&lt; 1: product still had defect.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Evaluate and control quality of product.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Each funtion completed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7B00F5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Team morale survey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Question: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How happy are you with your company? (Score 1 -&gt; 5)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 xml:space="preserve">Are members enthusiatic and energetic about their team and their work? 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Are members willing to take one for the team?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Are members proud of their team and their work?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Are members happy to be part of the team?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Are members feeling valuable to the team?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Are members happy with their tasks?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average score all question above: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= 5: High morale, happy with team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&lt; 2,5: Low morale need team meeting to solve that problem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Evaluate and monitor morale member to control quality of their work.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Each week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ADDC" w:themeFill="accent4"/>
          </w:tcPr>
          <w:p w:rsidR="007B00F5" w:rsidRPr="00B175EE" w:rsidRDefault="0060216B" w:rsidP="00A00C44">
            <w:pPr>
              <w:pStyle w:val="InfoBlue"/>
              <w:rPr>
                <w:i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 w:val="0"/>
                        <w:bCs w:val="0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</w:tr>
      <w:tr w:rsidR="007B00F5" w:rsidRPr="00B175EE" w:rsidTr="00B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Parameter: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Absent day (A)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Total team meeting (T)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A / T: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1: Good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&lt;= 0.5 : Warning</w:t>
            </w:r>
          </w:p>
        </w:tc>
      </w:tr>
      <w:tr w:rsidR="007B00F5" w:rsidRPr="00B175EE" w:rsidTr="00B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tcBorders>
              <w:left w:val="none" w:sz="0" w:space="0" w:color="auto"/>
              <w:right w:val="none" w:sz="0" w:space="0" w:color="auto"/>
            </w:tcBorders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Evaluate and monitor morale member to control quality of their work.</w:t>
            </w:r>
          </w:p>
        </w:tc>
      </w:tr>
      <w:tr w:rsidR="007B00F5" w:rsidRPr="00B175EE" w:rsidTr="00B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After each team meeting</w:t>
            </w:r>
          </w:p>
        </w:tc>
      </w:tr>
      <w:tr w:rsidR="007B00F5" w:rsidRPr="00B175EE" w:rsidTr="00B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7B00F5" w:rsidRPr="00B175EE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B175EE" w:rsidTr="00B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shd w:val="clear" w:color="auto" w:fill="00ADDC" w:themeFill="accent4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  <w:shd w:val="clear" w:color="auto" w:fill="00ADDC" w:themeFill="accent4"/>
          </w:tcPr>
          <w:p w:rsidR="007B00F5" w:rsidRPr="00B175EE" w:rsidRDefault="007B00F5" w:rsidP="00A00C44">
            <w:pPr>
              <w:pStyle w:val="InfoBlue"/>
              <w:rPr>
                <w:noProof/>
                <w:color w:val="FFFFFF" w:themeColor="background1"/>
                <w:sz w:val="28"/>
                <w:szCs w:val="28"/>
              </w:rPr>
            </w:pPr>
            <w:r w:rsidRPr="00B175EE">
              <w:rPr>
                <w:noProof/>
                <w:color w:val="FFFFFF" w:themeColor="background1"/>
                <w:sz w:val="28"/>
                <w:szCs w:val="28"/>
              </w:rPr>
              <w:t>Customer Satification Survey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Question: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Overall, how satisfied or dissatisfied are you with our company?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 xml:space="preserve">Which of the following words would you use to describe our products? 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How well do our products meet your needs?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How would you rate the value for money of the product?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How likely are you to purchase any of our products again?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Score from 1 -&gt; 5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If average score: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= 5: Good customer satification.</w:t>
            </w:r>
          </w:p>
          <w:p w:rsidR="007B00F5" w:rsidRPr="00B175EE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&lt; 2,5: Need improve quality product.</w:t>
            </w:r>
          </w:p>
          <w:p w:rsidR="007B00F5" w:rsidRPr="00B175EE" w:rsidRDefault="007B00F5" w:rsidP="00A00C44">
            <w:pPr>
              <w:pStyle w:val="BodyText"/>
              <w:widowControl w:val="0"/>
              <w:spacing w:line="240" w:lineRule="atLeast"/>
              <w:ind w:left="720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jc w:val="both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InfoBlue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t xml:space="preserve">Evaluate and monitor customer satification to improve quality </w:t>
            </w: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lastRenderedPageBreak/>
              <w:t>product.</w:t>
            </w:r>
          </w:p>
        </w:tc>
      </w:tr>
      <w:tr w:rsidR="007B00F5" w:rsidRPr="00B175EE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noProof/>
                <w:color w:val="404040" w:themeColor="text1" w:themeTint="BF"/>
                <w:sz w:val="28"/>
                <w:szCs w:val="28"/>
              </w:rPr>
              <w:lastRenderedPageBreak/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jc w:val="both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After each team meeting</w:t>
            </w:r>
          </w:p>
        </w:tc>
      </w:tr>
      <w:tr w:rsidR="007B00F5" w:rsidRPr="00B175EE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B175EE" w:rsidRDefault="007B00F5" w:rsidP="00A00C44">
            <w:pPr>
              <w:pStyle w:val="Tabletext"/>
              <w:rPr>
                <w:b w:val="0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b w:val="0"/>
                <w:noProof/>
                <w:color w:val="404040" w:themeColor="text1" w:themeTint="BF"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B175EE" w:rsidRDefault="007B00F5" w:rsidP="00A00C44">
            <w:pPr>
              <w:pStyle w:val="BodyText"/>
              <w:keepNext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B175EE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Gatherer</w:t>
            </w:r>
          </w:p>
        </w:tc>
      </w:tr>
    </w:tbl>
    <w:p w:rsidR="00FC3D7B" w:rsidRPr="00B175EE" w:rsidRDefault="00FC3D7B" w:rsidP="00FC3D7B">
      <w:pPr>
        <w:rPr>
          <w:rFonts w:cs="Times New Roman"/>
        </w:rPr>
      </w:pPr>
    </w:p>
    <w:p w:rsidR="00FC3D7B" w:rsidRPr="00B175EE" w:rsidRDefault="00FC3D7B" w:rsidP="00FC3D7B">
      <w:pPr>
        <w:rPr>
          <w:rFonts w:cs="Times New Roman"/>
        </w:rPr>
      </w:pPr>
    </w:p>
    <w:p w:rsidR="00FC3D7B" w:rsidRPr="00B175EE" w:rsidRDefault="00FC3D7B" w:rsidP="00FC3D7B">
      <w:pPr>
        <w:rPr>
          <w:rFonts w:cs="Times New Roman"/>
        </w:rPr>
      </w:pPr>
    </w:p>
    <w:p w:rsidR="00915F8F" w:rsidRPr="00B175EE" w:rsidRDefault="00915F8F" w:rsidP="00426D32">
      <w:pPr>
        <w:pStyle w:val="Caption"/>
        <w:rPr>
          <w:rFonts w:cs="Times New Roman"/>
        </w:rPr>
      </w:pPr>
    </w:p>
    <w:p w:rsidR="005943DD" w:rsidRPr="00B175E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B175EE" w:rsidRDefault="005943DD" w:rsidP="005943DD">
      <w:pPr>
        <w:rPr>
          <w:rFonts w:cs="Times New Roman"/>
        </w:rPr>
      </w:pPr>
    </w:p>
    <w:p w:rsidR="00606AD8" w:rsidRPr="00B175EE" w:rsidRDefault="00606AD8" w:rsidP="005943DD">
      <w:pPr>
        <w:rPr>
          <w:rFonts w:cs="Times New Roman"/>
        </w:rPr>
      </w:pPr>
    </w:p>
    <w:p w:rsidR="00543620" w:rsidRPr="00B175EE" w:rsidRDefault="00543620" w:rsidP="005943DD">
      <w:pPr>
        <w:rPr>
          <w:rFonts w:cs="Times New Roman"/>
        </w:rPr>
      </w:pPr>
    </w:p>
    <w:sectPr w:rsidR="00543620" w:rsidRPr="00B175E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4E7" w:rsidRDefault="007A44E7">
      <w:pPr>
        <w:spacing w:before="0" w:after="0" w:line="240" w:lineRule="auto"/>
      </w:pPr>
      <w:r>
        <w:separator/>
      </w:r>
    </w:p>
  </w:endnote>
  <w:endnote w:type="continuationSeparator" w:id="0">
    <w:p w:rsidR="007A44E7" w:rsidRDefault="007A44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1FDE" w:rsidRDefault="00011F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16B" w:rsidRPr="0060216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1FDE" w:rsidRPr="00F25C85" w:rsidRDefault="00011FD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DE" w:rsidRDefault="00011FD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DE" w:rsidRPr="00D567EE" w:rsidRDefault="0060216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11FDE" w:rsidRPr="00D567EE" w:rsidRDefault="00A0291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4E7" w:rsidRDefault="007A44E7">
      <w:pPr>
        <w:spacing w:before="0" w:after="0" w:line="240" w:lineRule="auto"/>
      </w:pPr>
      <w:r>
        <w:separator/>
      </w:r>
    </w:p>
  </w:footnote>
  <w:footnote w:type="continuationSeparator" w:id="0">
    <w:p w:rsidR="007A44E7" w:rsidRDefault="007A44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DE" w:rsidRPr="00D567EE" w:rsidRDefault="0060216B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1FD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Measurement Process</w:t>
        </w:r>
      </w:sdtContent>
    </w:sdt>
    <w:r w:rsidR="00011FDE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11FD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DE" w:rsidRDefault="00011FD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EA6D5F"/>
    <w:multiLevelType w:val="hybridMultilevel"/>
    <w:tmpl w:val="691A767A"/>
    <w:lvl w:ilvl="0" w:tplc="7238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622F9"/>
    <w:multiLevelType w:val="hybridMultilevel"/>
    <w:tmpl w:val="057EF2A2"/>
    <w:lvl w:ilvl="0" w:tplc="8892E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D86073"/>
    <w:multiLevelType w:val="hybridMultilevel"/>
    <w:tmpl w:val="6552947C"/>
    <w:lvl w:ilvl="0" w:tplc="2C181E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15166"/>
    <w:multiLevelType w:val="hybridMultilevel"/>
    <w:tmpl w:val="1330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F3A23E0"/>
    <w:multiLevelType w:val="hybridMultilevel"/>
    <w:tmpl w:val="E36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1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7"/>
  </w:num>
  <w:num w:numId="16">
    <w:abstractNumId w:val="32"/>
  </w:num>
  <w:num w:numId="17">
    <w:abstractNumId w:val="12"/>
  </w:num>
  <w:num w:numId="18">
    <w:abstractNumId w:val="21"/>
  </w:num>
  <w:num w:numId="19">
    <w:abstractNumId w:val="30"/>
  </w:num>
  <w:num w:numId="20">
    <w:abstractNumId w:val="8"/>
  </w:num>
  <w:num w:numId="21">
    <w:abstractNumId w:val="17"/>
  </w:num>
  <w:num w:numId="22">
    <w:abstractNumId w:val="24"/>
  </w:num>
  <w:num w:numId="23">
    <w:abstractNumId w:val="4"/>
  </w:num>
  <w:num w:numId="24">
    <w:abstractNumId w:val="18"/>
  </w:num>
  <w:num w:numId="25">
    <w:abstractNumId w:val="26"/>
  </w:num>
  <w:num w:numId="26">
    <w:abstractNumId w:val="29"/>
  </w:num>
  <w:num w:numId="27">
    <w:abstractNumId w:val="11"/>
  </w:num>
  <w:num w:numId="28">
    <w:abstractNumId w:val="10"/>
  </w:num>
  <w:num w:numId="29">
    <w:abstractNumId w:val="5"/>
  </w:num>
  <w:num w:numId="30">
    <w:abstractNumId w:val="19"/>
  </w:num>
  <w:num w:numId="31">
    <w:abstractNumId w:val="28"/>
  </w:num>
  <w:num w:numId="32">
    <w:abstractNumId w:val="33"/>
  </w:num>
  <w:num w:numId="33">
    <w:abstractNumId w:val="22"/>
  </w:num>
  <w:num w:numId="34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1FDE"/>
    <w:rsid w:val="00046235"/>
    <w:rsid w:val="00046E70"/>
    <w:rsid w:val="000779E5"/>
    <w:rsid w:val="000839C1"/>
    <w:rsid w:val="00090E24"/>
    <w:rsid w:val="00097C6A"/>
    <w:rsid w:val="000D10D2"/>
    <w:rsid w:val="000D5CC1"/>
    <w:rsid w:val="000E11E0"/>
    <w:rsid w:val="000E5CA4"/>
    <w:rsid w:val="000E5FC2"/>
    <w:rsid w:val="00104263"/>
    <w:rsid w:val="0011448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3BED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31F8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AAD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216B"/>
    <w:rsid w:val="00606AD8"/>
    <w:rsid w:val="00615DD4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0C7"/>
    <w:rsid w:val="006E1C3E"/>
    <w:rsid w:val="006F7DB3"/>
    <w:rsid w:val="00714DD2"/>
    <w:rsid w:val="0073082C"/>
    <w:rsid w:val="00750631"/>
    <w:rsid w:val="00790613"/>
    <w:rsid w:val="007A1669"/>
    <w:rsid w:val="007A44E7"/>
    <w:rsid w:val="007A5402"/>
    <w:rsid w:val="007B00F5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740"/>
    <w:rsid w:val="009E4E83"/>
    <w:rsid w:val="00A0193F"/>
    <w:rsid w:val="00A02919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75EE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40011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1D79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C7D98"/>
    <w:rsid w:val="00EE32B3"/>
    <w:rsid w:val="00EF42FB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20A15-F68E-41ED-9D0E-C71B0B76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13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Measurement Process</vt:lpstr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Measurement Process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2016-11-14T07:34:00Z</dcterms:created>
  <dcterms:modified xsi:type="dcterms:W3CDTF">2016-11-14T07:36:00Z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
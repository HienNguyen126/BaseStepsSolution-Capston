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867013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385A55C6" wp14:editId="7C996F2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867013" w:rsidRDefault="00F86C29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867013" w:rsidRPr="00867013">
                <w:rPr>
                  <w:rFonts w:ascii="Times New Roman" w:hAnsi="Times New Roman" w:cs="Times New Roman"/>
                </w:rPr>
                <w:t>Meeting Minutes</w:t>
              </w:r>
            </w:sdtContent>
          </w:sdt>
          <w:r w:rsidR="002E3E8B" w:rsidRPr="00867013">
            <w:rPr>
              <w:rFonts w:ascii="Times New Roman" w:hAnsi="Times New Roman" w:cs="Times New Roman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F86C29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867013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851974"/>
      <w:bookmarkEnd w:id="0"/>
      <w:bookmarkEnd w:id="1"/>
      <w:bookmarkEnd w:id="2"/>
      <w:bookmarkEnd w:id="3"/>
      <w:bookmarkEnd w:id="4"/>
      <w:r w:rsidRPr="00867013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867013" w:rsidRDefault="00867013" w:rsidP="00554E70">
            <w:pPr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Khoi Nguyen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867013" w:rsidRDefault="00D3687E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24</w:t>
            </w:r>
            <w:r w:rsidR="00701DED" w:rsidRPr="00867013">
              <w:rPr>
                <w:rFonts w:cs="Times New Roman"/>
                <w:sz w:val="28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86701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86701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</w:rPr>
            </w:pPr>
            <w:r w:rsidRPr="00867013">
              <w:rPr>
                <w:rFonts w:cs="Times New Roman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20250D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20250D">
            <w:rPr>
              <w:rFonts w:ascii="Times New Roman" w:hAnsi="Times New Roman" w:cs="Times New Roman"/>
              <w:sz w:val="32"/>
            </w:rPr>
            <w:t>Table of Contents</w:t>
          </w:r>
        </w:p>
        <w:p w:rsidR="00867013" w:rsidRPr="0020250D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20250D">
            <w:rPr>
              <w:rFonts w:cs="Times New Roman"/>
              <w:sz w:val="28"/>
            </w:rPr>
            <w:fldChar w:fldCharType="begin"/>
          </w:r>
          <w:r w:rsidRPr="0020250D">
            <w:rPr>
              <w:rFonts w:cs="Times New Roman"/>
              <w:sz w:val="28"/>
            </w:rPr>
            <w:instrText xml:space="preserve"> TOC \o "1-3" \h \z \u </w:instrText>
          </w:r>
          <w:r w:rsidRPr="0020250D">
            <w:rPr>
              <w:rFonts w:cs="Times New Roman"/>
              <w:sz w:val="28"/>
            </w:rPr>
            <w:fldChar w:fldCharType="separate"/>
          </w:r>
          <w:hyperlink w:anchor="_Toc465851974" w:history="1">
            <w:r w:rsidR="00867013" w:rsidRPr="0020250D">
              <w:rPr>
                <w:rStyle w:val="Hyperlink"/>
                <w:rFonts w:cs="Times New Roman"/>
                <w:sz w:val="28"/>
              </w:rPr>
              <w:t>Revision Table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_Toc465851974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1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86C29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5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1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Purpose of meeting: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_Toc465851975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3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86C29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6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2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Participants in meeting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_Toc465851976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3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86C29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7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3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Content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_Toc465851977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3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86C29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8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4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References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_Toc465851978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4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86C29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79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5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Note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_Toc465851979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4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86C29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0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6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To Do Tasks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_Toc465851980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4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867013" w:rsidRPr="0020250D" w:rsidRDefault="00F86C29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65851981" w:history="1">
            <w:r w:rsidR="00867013" w:rsidRPr="0020250D">
              <w:rPr>
                <w:rStyle w:val="Hyperlink"/>
                <w:rFonts w:cs="Times New Roman"/>
                <w:sz w:val="28"/>
                <w:lang w:val="vi-VN"/>
              </w:rPr>
              <w:t>7</w:t>
            </w:r>
            <w:r w:rsidR="00867013" w:rsidRPr="0020250D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867013" w:rsidRPr="0020250D">
              <w:rPr>
                <w:rStyle w:val="Hyperlink"/>
                <w:rFonts w:cs="Times New Roman"/>
                <w:sz w:val="28"/>
              </w:rPr>
              <w:t>Next meeting</w:t>
            </w:r>
            <w:r w:rsidR="00867013" w:rsidRPr="0020250D">
              <w:rPr>
                <w:rFonts w:cs="Times New Roman"/>
                <w:webHidden/>
                <w:sz w:val="28"/>
              </w:rPr>
              <w:tab/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begin"/>
            </w:r>
            <w:r w:rsidR="00867013" w:rsidRPr="0020250D">
              <w:rPr>
                <w:rFonts w:cs="Times New Roman"/>
                <w:webHidden/>
                <w:sz w:val="28"/>
              </w:rPr>
              <w:instrText xml:space="preserve"> PAGEREF _Toc465851981 \h </w:instrText>
            </w:r>
            <w:r w:rsidR="00867013" w:rsidRPr="0020250D">
              <w:rPr>
                <w:rFonts w:cs="Times New Roman"/>
                <w:webHidden/>
                <w:sz w:val="28"/>
              </w:rPr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separate"/>
            </w:r>
            <w:r w:rsidR="00867013" w:rsidRPr="0020250D">
              <w:rPr>
                <w:rFonts w:cs="Times New Roman"/>
                <w:webHidden/>
                <w:sz w:val="28"/>
              </w:rPr>
              <w:t>4</w:t>
            </w:r>
            <w:r w:rsidR="00867013" w:rsidRPr="0020250D">
              <w:rPr>
                <w:rFonts w:cs="Times New Roman"/>
                <w:webHidden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20250D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50"/>
        <w:gridCol w:w="1368"/>
        <w:gridCol w:w="1219"/>
        <w:gridCol w:w="1247"/>
        <w:gridCol w:w="2199"/>
      </w:tblGrid>
      <w:tr w:rsidR="00867013" w:rsidRPr="00867013" w:rsidTr="008E05DD">
        <w:tc>
          <w:tcPr>
            <w:tcW w:w="198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867013" w:rsidRDefault="00867013" w:rsidP="008E05DD">
            <w:pPr>
              <w:rPr>
                <w:rFonts w:cs="Times New Roman"/>
                <w:noProof/>
                <w:sz w:val="28"/>
                <w:szCs w:val="28"/>
              </w:rPr>
            </w:pPr>
            <w:r w:rsidRPr="00867013">
              <w:rPr>
                <w:rFonts w:cs="Times New Roman"/>
                <w:noProof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867013" w:rsidRDefault="00277A9E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7 Floor of  Van Lang university</w:t>
            </w:r>
          </w:p>
        </w:tc>
      </w:tr>
      <w:tr w:rsidR="00867013" w:rsidRPr="00867013" w:rsidTr="008E05DD">
        <w:tc>
          <w:tcPr>
            <w:tcW w:w="198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867013" w:rsidRDefault="00277A9E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b/>
                <w:noProof/>
                <w:sz w:val="28"/>
                <w:szCs w:val="28"/>
              </w:rPr>
              <w:t>24/</w:t>
            </w:r>
            <w:r w:rsidR="00867013" w:rsidRPr="00867013">
              <w:rPr>
                <w:rFonts w:cs="Times New Roman"/>
                <w:b/>
                <w:noProof/>
                <w:sz w:val="28"/>
                <w:szCs w:val="28"/>
              </w:rPr>
              <w:t>10/2016</w:t>
            </w:r>
          </w:p>
        </w:tc>
        <w:tc>
          <w:tcPr>
            <w:tcW w:w="1325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867013" w:rsidRDefault="00277A9E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10</w:t>
            </w:r>
            <w:r w:rsidR="003877EE">
              <w:rPr>
                <w:rFonts w:cs="Times New Roman"/>
                <w:noProof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sz w:val="28"/>
                <w:szCs w:val="28"/>
              </w:rPr>
              <w:t>50</w:t>
            </w:r>
          </w:p>
        </w:tc>
        <w:tc>
          <w:tcPr>
            <w:tcW w:w="1249" w:type="dxa"/>
          </w:tcPr>
          <w:p w:rsidR="00867013" w:rsidRPr="00867013" w:rsidRDefault="00867013" w:rsidP="008E05DD">
            <w:pPr>
              <w:rPr>
                <w:rFonts w:cs="Times New Roman"/>
                <w:b/>
                <w:noProof/>
                <w:sz w:val="28"/>
                <w:szCs w:val="28"/>
              </w:rPr>
            </w:pPr>
            <w:r w:rsidRPr="00867013">
              <w:rPr>
                <w:rFonts w:cs="Times New Roman"/>
                <w:b/>
                <w:noProof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867013" w:rsidRDefault="00277A9E" w:rsidP="008E05DD">
            <w:pPr>
              <w:rPr>
                <w:rFonts w:cs="Times New Roman"/>
                <w:noProof/>
                <w:sz w:val="28"/>
                <w:szCs w:val="28"/>
              </w:rPr>
            </w:pPr>
            <w:r>
              <w:rPr>
                <w:rFonts w:cs="Times New Roman"/>
                <w:noProof/>
                <w:sz w:val="28"/>
                <w:szCs w:val="28"/>
              </w:rPr>
              <w:t>12h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630" w:type="dxa"/>
        <w:tblLayout w:type="fixed"/>
        <w:tblLook w:val="0000" w:firstRow="0" w:lastRow="0" w:firstColumn="0" w:lastColumn="0" w:noHBand="0" w:noVBand="0"/>
      </w:tblPr>
      <w:tblGrid>
        <w:gridCol w:w="9630"/>
      </w:tblGrid>
      <w:tr w:rsidR="00867013" w:rsidRPr="00867013" w:rsidTr="00277A9E">
        <w:trPr>
          <w:trHeight w:val="386"/>
        </w:trPr>
        <w:tc>
          <w:tcPr>
            <w:tcW w:w="963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ind w:right="54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6" w:name="_Toc465851975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Purpose of meeting:</w:t>
            </w:r>
            <w:bookmarkEnd w:id="6"/>
          </w:p>
        </w:tc>
      </w:tr>
      <w:tr w:rsidR="00867013" w:rsidRPr="00867013" w:rsidTr="00867013">
        <w:trPr>
          <w:trHeight w:val="683"/>
        </w:trPr>
        <w:tc>
          <w:tcPr>
            <w:tcW w:w="9630" w:type="dxa"/>
          </w:tcPr>
          <w:p w:rsidR="00867013" w:rsidRPr="0020250D" w:rsidRDefault="00277A9E" w:rsidP="00CC6471">
            <w:pPr>
              <w:pStyle w:val="ListParagraph"/>
              <w:numPr>
                <w:ilvl w:val="0"/>
                <w:numId w:val="34"/>
              </w:numPr>
              <w:ind w:right="54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Review Process</w:t>
            </w:r>
          </w:p>
          <w:p w:rsidR="00867013" w:rsidRPr="00867013" w:rsidRDefault="00867013" w:rsidP="008E05DD">
            <w:pPr>
              <w:pStyle w:val="ListParagraph"/>
              <w:numPr>
                <w:ilvl w:val="0"/>
                <w:numId w:val="34"/>
              </w:numPr>
              <w:ind w:right="54"/>
              <w:rPr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 xml:space="preserve">Discuss about </w:t>
            </w:r>
            <w:r w:rsidR="00277A9E" w:rsidRPr="0020250D">
              <w:rPr>
                <w:color w:val="404040" w:themeColor="text1" w:themeTint="BF"/>
                <w:sz w:val="28"/>
                <w:szCs w:val="28"/>
              </w:rPr>
              <w:t>requirement phase</w:t>
            </w:r>
            <w:r w:rsidR="00CC6471" w:rsidRPr="0020250D">
              <w:rPr>
                <w:color w:val="404040" w:themeColor="text1" w:themeTint="BF"/>
                <w:sz w:val="28"/>
                <w:szCs w:val="28"/>
              </w:rPr>
              <w:t xml:space="preserve"> , how to get requirement of customer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10440" w:type="dxa"/>
        <w:tblInd w:w="-522" w:type="dxa"/>
        <w:tblLayout w:type="fixed"/>
        <w:tblLook w:val="0000" w:firstRow="0" w:lastRow="0" w:firstColumn="0" w:lastColumn="0" w:noHBand="0" w:noVBand="0"/>
      </w:tblPr>
      <w:tblGrid>
        <w:gridCol w:w="3132"/>
        <w:gridCol w:w="1188"/>
        <w:gridCol w:w="4320"/>
        <w:gridCol w:w="1800"/>
      </w:tblGrid>
      <w:tr w:rsidR="00867013" w:rsidRPr="00867013" w:rsidTr="0020250D">
        <w:trPr>
          <w:trHeight w:val="342"/>
        </w:trPr>
        <w:tc>
          <w:tcPr>
            <w:tcW w:w="1044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24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7" w:name="_Toc465851976"/>
            <w:bookmarkStart w:id="8" w:name="OLE_LINK5"/>
            <w:bookmarkStart w:id="9" w:name="OLE_LINK6"/>
            <w:bookmarkStart w:id="10" w:name="OLE_LINK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Participants in meeting</w:t>
            </w:r>
            <w:bookmarkEnd w:id="7"/>
          </w:p>
        </w:tc>
      </w:tr>
      <w:tr w:rsidR="00867013" w:rsidRPr="00867013" w:rsidTr="0020250D">
        <w:trPr>
          <w:trHeight w:val="440"/>
        </w:trPr>
        <w:tc>
          <w:tcPr>
            <w:tcW w:w="3132" w:type="dxa"/>
          </w:tcPr>
          <w:p w:rsidR="00867013" w:rsidRPr="0020250D" w:rsidRDefault="00867013" w:rsidP="008E05DD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Name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Role</w:t>
            </w:r>
          </w:p>
        </w:tc>
        <w:tc>
          <w:tcPr>
            <w:tcW w:w="4320" w:type="dxa"/>
          </w:tcPr>
          <w:p w:rsidR="00867013" w:rsidRPr="0020250D" w:rsidRDefault="00867013" w:rsidP="008E05DD">
            <w:pPr>
              <w:jc w:val="center"/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  <w:lang w:val="vi-VN"/>
              </w:rPr>
              <w:t>E-mail</w:t>
            </w:r>
          </w:p>
        </w:tc>
        <w:tc>
          <w:tcPr>
            <w:tcW w:w="1800" w:type="dxa"/>
          </w:tcPr>
          <w:p w:rsidR="00867013" w:rsidRPr="0020250D" w:rsidRDefault="00867013" w:rsidP="008E05DD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Phone</w:t>
            </w:r>
          </w:p>
        </w:tc>
      </w:tr>
      <w:tr w:rsidR="00867013" w:rsidRPr="00867013" w:rsidTr="0020250D">
        <w:trPr>
          <w:trHeight w:val="70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Lê Sĩ Phú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Mentor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l</w:t>
            </w:r>
            <w:r w:rsidR="00867013" w:rsidRPr="0020250D">
              <w:rPr>
                <w:rFonts w:eastAsiaTheme="majorEastAsia"/>
                <w:noProof/>
                <w:color w:val="404040" w:themeColor="text1" w:themeTint="BF"/>
                <w:sz w:val="28"/>
                <w:szCs w:val="28"/>
              </w:rPr>
              <w:t>esiphu@vanlanguni.vn</w:t>
            </w:r>
          </w:p>
        </w:tc>
        <w:tc>
          <w:tcPr>
            <w:tcW w:w="1800" w:type="dxa"/>
          </w:tcPr>
          <w:p w:rsidR="00867013" w:rsidRPr="0020250D" w:rsidRDefault="00867013" w:rsidP="008E05DD">
            <w:pPr>
              <w:jc w:val="center"/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0986982003</w:t>
            </w:r>
          </w:p>
        </w:tc>
      </w:tr>
      <w:tr w:rsidR="00867013" w:rsidRPr="00867013" w:rsidTr="0020250D">
        <w:trPr>
          <w:trHeight w:val="33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Thái Hiền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Leader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h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iennguyenthai93@gmail.com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0937398353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Trần Xuân Hải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haitran2402@gmail.com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01662542331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nguyenanhkhoicntt@gmai.com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0933408603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Đoàn Anh Minh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minhdoan414@gmail.com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01284144641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Hoàng Anh Tài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nguyenhoanganhtai95@gmail.com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01203244599</w:t>
            </w:r>
          </w:p>
        </w:tc>
      </w:tr>
      <w:tr w:rsidR="00867013" w:rsidRPr="00867013" w:rsidTr="0020250D">
        <w:trPr>
          <w:trHeight w:val="342"/>
        </w:trPr>
        <w:tc>
          <w:tcPr>
            <w:tcW w:w="3132" w:type="dxa"/>
          </w:tcPr>
          <w:p w:rsidR="00867013" w:rsidRPr="0020250D" w:rsidRDefault="00867013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Nguyễn Xuân Thái Hiền</w:t>
            </w:r>
          </w:p>
        </w:tc>
        <w:tc>
          <w:tcPr>
            <w:tcW w:w="1188" w:type="dxa"/>
          </w:tcPr>
          <w:p w:rsidR="00867013" w:rsidRPr="0020250D" w:rsidRDefault="00867013" w:rsidP="0020250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Member</w:t>
            </w:r>
          </w:p>
        </w:tc>
        <w:tc>
          <w:tcPr>
            <w:tcW w:w="432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bs.gtts44@gmail.com</w:t>
            </w:r>
          </w:p>
        </w:tc>
        <w:tc>
          <w:tcPr>
            <w:tcW w:w="1800" w:type="dxa"/>
          </w:tcPr>
          <w:p w:rsidR="00867013" w:rsidRPr="0020250D" w:rsidRDefault="0020250D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>
              <w:rPr>
                <w:noProof/>
                <w:color w:val="404040" w:themeColor="text1" w:themeTint="BF"/>
                <w:sz w:val="28"/>
                <w:szCs w:val="28"/>
              </w:rPr>
              <w:t>0974949241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  <w:bookmarkStart w:id="11" w:name="_GoBack"/>
      <w:bookmarkEnd w:id="8"/>
      <w:bookmarkEnd w:id="9"/>
      <w:bookmarkEnd w:id="10"/>
      <w:bookmarkEnd w:id="11"/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2" w:name="_Toc465851977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Content</w:t>
            </w:r>
            <w:bookmarkEnd w:id="12"/>
          </w:p>
        </w:tc>
      </w:tr>
      <w:tr w:rsidR="00867013" w:rsidRPr="00867013" w:rsidTr="00867013">
        <w:trPr>
          <w:trHeight w:val="363"/>
        </w:trPr>
        <w:tc>
          <w:tcPr>
            <w:tcW w:w="9720" w:type="dxa"/>
          </w:tcPr>
          <w:p w:rsidR="00867013" w:rsidRPr="0020250D" w:rsidRDefault="00CC6471" w:rsidP="00277A9E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- Review incremental process</w:t>
            </w:r>
          </w:p>
          <w:p w:rsidR="00CC6471" w:rsidRPr="0020250D" w:rsidRDefault="00CC6471" w:rsidP="00277A9E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  + Prototype -&gt; Concept</w:t>
            </w:r>
          </w:p>
          <w:p w:rsidR="00CC6471" w:rsidRPr="0020250D" w:rsidRDefault="00CC6471" w:rsidP="00277A9E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  + Output of Architeture , what step after Architeture?</w:t>
            </w:r>
          </w:p>
          <w:p w:rsidR="00CC6471" w:rsidRPr="0020250D" w:rsidRDefault="00CC6471" w:rsidP="00277A9E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  + Where are release of Requirement phase?</w:t>
            </w:r>
          </w:p>
          <w:p w:rsidR="00641220" w:rsidRPr="0020250D" w:rsidRDefault="00641220" w:rsidP="00277A9E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  + Where is System test ?</w:t>
            </w:r>
          </w:p>
          <w:p w:rsidR="00CC6471" w:rsidRPr="0020250D" w:rsidRDefault="00CC6471" w:rsidP="00277A9E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  + Need to reseach and re-define process</w:t>
            </w:r>
          </w:p>
          <w:p w:rsidR="00CC6471" w:rsidRPr="0020250D" w:rsidRDefault="00CC6471" w:rsidP="00277A9E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- Discuss about requirement phase</w:t>
            </w:r>
          </w:p>
          <w:p w:rsidR="00CC6471" w:rsidRPr="0020250D" w:rsidRDefault="00CC6471" w:rsidP="00277A9E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  + </w:t>
            </w:r>
            <w:r w:rsidRPr="0020250D">
              <w:rPr>
                <w:color w:val="404040" w:themeColor="text1" w:themeTint="BF"/>
                <w:sz w:val="28"/>
                <w:szCs w:val="28"/>
              </w:rPr>
              <w:t>Discuss about how to get requirement of customer</w:t>
            </w:r>
          </w:p>
          <w:p w:rsidR="00CC6471" w:rsidRPr="0020250D" w:rsidRDefault="00CC6471" w:rsidP="00277A9E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 xml:space="preserve">  + Need to get </w:t>
            </w:r>
            <w:r w:rsidR="002B7598" w:rsidRPr="0020250D">
              <w:rPr>
                <w:color w:val="404040" w:themeColor="text1" w:themeTint="BF"/>
                <w:sz w:val="28"/>
                <w:szCs w:val="28"/>
              </w:rPr>
              <w:t>business goal , mission goal</w:t>
            </w:r>
          </w:p>
          <w:p w:rsidR="002B7598" w:rsidRPr="0020250D" w:rsidRDefault="002B7598" w:rsidP="00277A9E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 xml:space="preserve">  + </w:t>
            </w:r>
            <w:r w:rsidR="000A1EEA" w:rsidRPr="0020250D">
              <w:rPr>
                <w:color w:val="404040" w:themeColor="text1" w:themeTint="BF"/>
                <w:sz w:val="28"/>
                <w:szCs w:val="28"/>
              </w:rPr>
              <w:t xml:space="preserve">Specially at vision , scope  </w:t>
            </w:r>
          </w:p>
          <w:p w:rsidR="000A1EEA" w:rsidRPr="0020250D" w:rsidRDefault="000A1EEA" w:rsidP="00277A9E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 xml:space="preserve">  + Get</w:t>
            </w:r>
            <w:r w:rsidR="007C60F0" w:rsidRPr="0020250D">
              <w:rPr>
                <w:color w:val="404040" w:themeColor="text1" w:themeTint="BF"/>
                <w:sz w:val="28"/>
                <w:szCs w:val="28"/>
              </w:rPr>
              <w:t xml:space="preserve"> clearly about contrains , business function</w:t>
            </w:r>
          </w:p>
          <w:p w:rsidR="007C60F0" w:rsidRPr="0020250D" w:rsidRDefault="007C60F0" w:rsidP="00277A9E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 xml:space="preserve">  + Get core value</w:t>
            </w:r>
            <w:r w:rsidR="00641220" w:rsidRPr="0020250D">
              <w:rPr>
                <w:color w:val="404040" w:themeColor="text1" w:themeTint="BF"/>
                <w:sz w:val="28"/>
                <w:szCs w:val="28"/>
              </w:rPr>
              <w:t xml:space="preserve"> to limit scope</w:t>
            </w:r>
          </w:p>
          <w:p w:rsidR="00641220" w:rsidRDefault="00641220" w:rsidP="00277A9E">
            <w:pPr>
              <w:rPr>
                <w:noProof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 xml:space="preserve"> </w:t>
            </w:r>
          </w:p>
          <w:p w:rsidR="00CC6471" w:rsidRPr="00867013" w:rsidRDefault="00CC6471" w:rsidP="00277A9E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3" w:name="_Toc465851978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References</w:t>
            </w:r>
            <w:bookmarkEnd w:id="13"/>
          </w:p>
        </w:tc>
      </w:tr>
      <w:tr w:rsidR="00867013" w:rsidRPr="00867013" w:rsidTr="00867013">
        <w:trPr>
          <w:trHeight w:val="467"/>
        </w:trPr>
        <w:tc>
          <w:tcPr>
            <w:tcW w:w="9720" w:type="dxa"/>
          </w:tcPr>
          <w:p w:rsidR="00867013" w:rsidRPr="00867013" w:rsidRDefault="00867013" w:rsidP="008E05DD">
            <w:pPr>
              <w:rPr>
                <w:noProof/>
                <w:sz w:val="28"/>
                <w:szCs w:val="28"/>
              </w:rPr>
            </w:pP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  <w:r w:rsidRPr="00867013">
        <w:rPr>
          <w:rFonts w:cs="Times New Roman"/>
          <w:noProof/>
          <w:sz w:val="28"/>
          <w:szCs w:val="28"/>
        </w:rPr>
        <w:tab/>
      </w: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4" w:name="_Toc465851979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Note</w:t>
            </w:r>
            <w:bookmarkEnd w:id="14"/>
          </w:p>
        </w:tc>
      </w:tr>
      <w:tr w:rsidR="00867013" w:rsidRPr="00867013" w:rsidTr="00867013">
        <w:trPr>
          <w:trHeight w:val="418"/>
        </w:trPr>
        <w:tc>
          <w:tcPr>
            <w:tcW w:w="9720" w:type="dxa"/>
          </w:tcPr>
          <w:p w:rsidR="00867013" w:rsidRPr="0020250D" w:rsidRDefault="00867013" w:rsidP="007F3F89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</w:p>
          <w:p w:rsidR="007F3F89" w:rsidRPr="0020250D" w:rsidRDefault="00641220" w:rsidP="007F3F89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- Update</w:t>
            </w:r>
            <w:r w:rsidR="007F3F89"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 </w:t>
            </w: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document</w:t>
            </w:r>
          </w:p>
          <w:p w:rsidR="007F3F89" w:rsidRPr="007F3F89" w:rsidRDefault="007F3F89" w:rsidP="007F3F89">
            <w:pPr>
              <w:rPr>
                <w:noProof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- Meeting with Customer</w:t>
            </w:r>
            <w:r w:rsidR="002B7598"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 </w:t>
            </w:r>
            <w:r w:rsidR="00641220"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 at 26/10/2016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697"/>
        <w:gridCol w:w="3983"/>
        <w:gridCol w:w="2137"/>
        <w:gridCol w:w="1733"/>
        <w:gridCol w:w="1170"/>
      </w:tblGrid>
      <w:tr w:rsidR="00867013" w:rsidRPr="00867013" w:rsidTr="00867013">
        <w:tc>
          <w:tcPr>
            <w:tcW w:w="9720" w:type="dxa"/>
            <w:gridSpan w:val="5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15" w:name="_Toc465851980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To Do Tasks</w:t>
            </w:r>
            <w:bookmarkEnd w:id="15"/>
          </w:p>
        </w:tc>
      </w:tr>
      <w:tr w:rsidR="00867013" w:rsidRPr="00867013" w:rsidTr="00867013">
        <w:trPr>
          <w:trHeight w:val="287"/>
        </w:trPr>
        <w:tc>
          <w:tcPr>
            <w:tcW w:w="697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#</w:t>
            </w:r>
          </w:p>
        </w:tc>
        <w:tc>
          <w:tcPr>
            <w:tcW w:w="3983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</w:rPr>
              <w:t>Task</w:t>
            </w:r>
          </w:p>
        </w:tc>
        <w:tc>
          <w:tcPr>
            <w:tcW w:w="2137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Start date</w:t>
            </w:r>
          </w:p>
        </w:tc>
        <w:tc>
          <w:tcPr>
            <w:tcW w:w="1733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  <w:lang w:val="vi-VN"/>
              </w:rPr>
              <w:t>Completion date</w:t>
            </w:r>
          </w:p>
        </w:tc>
        <w:tc>
          <w:tcPr>
            <w:tcW w:w="1170" w:type="dxa"/>
          </w:tcPr>
          <w:p w:rsidR="00867013" w:rsidRPr="0020250D" w:rsidRDefault="00867013" w:rsidP="008E05DD">
            <w:pPr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b/>
                <w:color w:val="404040" w:themeColor="text1" w:themeTint="BF"/>
                <w:sz w:val="28"/>
                <w:szCs w:val="28"/>
              </w:rPr>
              <w:t>Status</w:t>
            </w:r>
          </w:p>
        </w:tc>
      </w:tr>
      <w:tr w:rsidR="00867013" w:rsidRPr="00867013" w:rsidTr="00867013">
        <w:trPr>
          <w:trHeight w:val="350"/>
        </w:trPr>
        <w:tc>
          <w:tcPr>
            <w:tcW w:w="697" w:type="dxa"/>
          </w:tcPr>
          <w:p w:rsidR="00867013" w:rsidRPr="0020250D" w:rsidRDefault="00867013" w:rsidP="008E05DD">
            <w:pPr>
              <w:jc w:val="center"/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color w:val="404040" w:themeColor="text1" w:themeTint="BF"/>
                <w:sz w:val="28"/>
                <w:szCs w:val="28"/>
                <w:lang w:val="vi-VN"/>
              </w:rPr>
              <w:t>1</w:t>
            </w:r>
          </w:p>
        </w:tc>
        <w:tc>
          <w:tcPr>
            <w:tcW w:w="3983" w:type="dxa"/>
          </w:tcPr>
          <w:p w:rsidR="00867013" w:rsidRPr="0020250D" w:rsidRDefault="00641220" w:rsidP="00DE5894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 xml:space="preserve">Update </w:t>
            </w:r>
            <w:r w:rsidR="007F3F89" w:rsidRPr="0020250D">
              <w:rPr>
                <w:noProof/>
                <w:color w:val="404040" w:themeColor="text1" w:themeTint="BF"/>
                <w:sz w:val="28"/>
                <w:szCs w:val="28"/>
              </w:rPr>
              <w:t>Project Plan</w:t>
            </w:r>
          </w:p>
        </w:tc>
        <w:tc>
          <w:tcPr>
            <w:tcW w:w="2137" w:type="dxa"/>
          </w:tcPr>
          <w:p w:rsidR="00867013" w:rsidRPr="0020250D" w:rsidRDefault="002868BF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24</w:t>
            </w:r>
            <w:r w:rsidR="00867013" w:rsidRPr="0020250D">
              <w:rPr>
                <w:noProof/>
                <w:color w:val="404040" w:themeColor="text1" w:themeTint="BF"/>
                <w:sz w:val="28"/>
                <w:szCs w:val="28"/>
              </w:rPr>
              <w:t>/10/2016</w:t>
            </w:r>
          </w:p>
        </w:tc>
        <w:tc>
          <w:tcPr>
            <w:tcW w:w="1733" w:type="dxa"/>
          </w:tcPr>
          <w:p w:rsidR="00867013" w:rsidRPr="0020250D" w:rsidRDefault="00641220" w:rsidP="008E05DD">
            <w:pPr>
              <w:rPr>
                <w:color w:val="404040" w:themeColor="text1" w:themeTint="BF"/>
                <w:sz w:val="28"/>
                <w:szCs w:val="28"/>
              </w:rPr>
            </w:pPr>
            <w:bookmarkStart w:id="16" w:name="OLE_LINK1"/>
            <w:bookmarkStart w:id="17" w:name="OLE_LINK2"/>
            <w:r w:rsidRPr="0020250D">
              <w:rPr>
                <w:color w:val="404040" w:themeColor="text1" w:themeTint="BF"/>
                <w:sz w:val="28"/>
                <w:szCs w:val="28"/>
              </w:rPr>
              <w:t>4/11</w:t>
            </w:r>
            <w:r w:rsidR="00867013" w:rsidRPr="0020250D">
              <w:rPr>
                <w:color w:val="404040" w:themeColor="text1" w:themeTint="BF"/>
                <w:sz w:val="28"/>
                <w:szCs w:val="28"/>
              </w:rPr>
              <w:t>/2016</w:t>
            </w:r>
            <w:bookmarkEnd w:id="16"/>
            <w:bookmarkEnd w:id="17"/>
          </w:p>
        </w:tc>
        <w:tc>
          <w:tcPr>
            <w:tcW w:w="1170" w:type="dxa"/>
          </w:tcPr>
          <w:p w:rsidR="00867013" w:rsidRPr="0020250D" w:rsidRDefault="00867013" w:rsidP="008E05DD">
            <w:pPr>
              <w:rPr>
                <w:color w:val="404040" w:themeColor="text1" w:themeTint="BF"/>
                <w:sz w:val="28"/>
                <w:szCs w:val="28"/>
              </w:rPr>
            </w:pPr>
            <w:bookmarkStart w:id="18" w:name="OLE_LINK3"/>
            <w:bookmarkStart w:id="19" w:name="OLE_LINK4"/>
            <w:r w:rsidRPr="0020250D">
              <w:rPr>
                <w:color w:val="404040" w:themeColor="text1" w:themeTint="BF"/>
                <w:sz w:val="28"/>
                <w:szCs w:val="28"/>
              </w:rPr>
              <w:t>High</w:t>
            </w:r>
            <w:bookmarkEnd w:id="18"/>
            <w:bookmarkEnd w:id="19"/>
          </w:p>
        </w:tc>
      </w:tr>
      <w:tr w:rsidR="00641220" w:rsidRPr="00867013" w:rsidTr="00867013">
        <w:trPr>
          <w:trHeight w:val="350"/>
        </w:trPr>
        <w:tc>
          <w:tcPr>
            <w:tcW w:w="697" w:type="dxa"/>
          </w:tcPr>
          <w:p w:rsidR="00641220" w:rsidRPr="0020250D" w:rsidRDefault="00641220" w:rsidP="008E05DD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2</w:t>
            </w:r>
          </w:p>
        </w:tc>
        <w:tc>
          <w:tcPr>
            <w:tcW w:w="3983" w:type="dxa"/>
          </w:tcPr>
          <w:p w:rsidR="00641220" w:rsidRPr="0020250D" w:rsidRDefault="00641220" w:rsidP="00DE5894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Update Processes</w:t>
            </w:r>
          </w:p>
        </w:tc>
        <w:tc>
          <w:tcPr>
            <w:tcW w:w="2137" w:type="dxa"/>
          </w:tcPr>
          <w:p w:rsidR="00641220" w:rsidRPr="0020250D" w:rsidRDefault="00641220" w:rsidP="008E05DD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24/10/2016</w:t>
            </w:r>
          </w:p>
        </w:tc>
        <w:tc>
          <w:tcPr>
            <w:tcW w:w="1733" w:type="dxa"/>
          </w:tcPr>
          <w:p w:rsidR="00641220" w:rsidRPr="0020250D" w:rsidRDefault="00641220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4/11/2016</w:t>
            </w:r>
          </w:p>
        </w:tc>
        <w:tc>
          <w:tcPr>
            <w:tcW w:w="1170" w:type="dxa"/>
          </w:tcPr>
          <w:p w:rsidR="00641220" w:rsidRPr="0020250D" w:rsidRDefault="00641220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High</w:t>
            </w:r>
          </w:p>
        </w:tc>
      </w:tr>
      <w:tr w:rsidR="00641220" w:rsidRPr="00867013" w:rsidTr="00867013">
        <w:trPr>
          <w:trHeight w:val="350"/>
        </w:trPr>
        <w:tc>
          <w:tcPr>
            <w:tcW w:w="697" w:type="dxa"/>
          </w:tcPr>
          <w:p w:rsidR="00641220" w:rsidRPr="0020250D" w:rsidRDefault="00641220" w:rsidP="008E05DD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3</w:t>
            </w:r>
          </w:p>
        </w:tc>
        <w:tc>
          <w:tcPr>
            <w:tcW w:w="3983" w:type="dxa"/>
          </w:tcPr>
          <w:p w:rsidR="00641220" w:rsidRPr="0020250D" w:rsidRDefault="00641220" w:rsidP="00DE5894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Prepare question to get requirement</w:t>
            </w:r>
          </w:p>
        </w:tc>
        <w:tc>
          <w:tcPr>
            <w:tcW w:w="2137" w:type="dxa"/>
          </w:tcPr>
          <w:p w:rsidR="00641220" w:rsidRPr="0020250D" w:rsidRDefault="00641220" w:rsidP="00F86C29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24/10/2016</w:t>
            </w:r>
          </w:p>
        </w:tc>
        <w:tc>
          <w:tcPr>
            <w:tcW w:w="1733" w:type="dxa"/>
          </w:tcPr>
          <w:p w:rsidR="00641220" w:rsidRPr="0020250D" w:rsidRDefault="00641220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26/10/2016</w:t>
            </w:r>
          </w:p>
        </w:tc>
        <w:tc>
          <w:tcPr>
            <w:tcW w:w="1170" w:type="dxa"/>
          </w:tcPr>
          <w:p w:rsidR="00641220" w:rsidRPr="0020250D" w:rsidRDefault="00641220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High</w:t>
            </w:r>
          </w:p>
        </w:tc>
      </w:tr>
      <w:tr w:rsidR="00641220" w:rsidRPr="00867013" w:rsidTr="00867013">
        <w:trPr>
          <w:trHeight w:val="318"/>
        </w:trPr>
        <w:tc>
          <w:tcPr>
            <w:tcW w:w="697" w:type="dxa"/>
          </w:tcPr>
          <w:p w:rsidR="00641220" w:rsidRPr="0020250D" w:rsidRDefault="00641220" w:rsidP="008E05DD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4</w:t>
            </w:r>
          </w:p>
        </w:tc>
        <w:tc>
          <w:tcPr>
            <w:tcW w:w="3983" w:type="dxa"/>
          </w:tcPr>
          <w:p w:rsidR="00641220" w:rsidRPr="0020250D" w:rsidRDefault="00641220" w:rsidP="00DE5894">
            <w:pPr>
              <w:rPr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Style w:val="shorttext"/>
                <w:color w:val="404040" w:themeColor="text1" w:themeTint="BF"/>
                <w:sz w:val="28"/>
                <w:szCs w:val="28"/>
                <w:lang w:val="en"/>
              </w:rPr>
              <w:t xml:space="preserve">Learn software development ( Nodejs , MongoDB , AngilarJS … ) </w:t>
            </w:r>
          </w:p>
        </w:tc>
        <w:tc>
          <w:tcPr>
            <w:tcW w:w="2137" w:type="dxa"/>
          </w:tcPr>
          <w:p w:rsidR="00641220" w:rsidRPr="0020250D" w:rsidRDefault="00641220" w:rsidP="008E05DD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noProof/>
                <w:color w:val="404040" w:themeColor="text1" w:themeTint="BF"/>
                <w:sz w:val="28"/>
                <w:szCs w:val="28"/>
              </w:rPr>
              <w:t>24/10/2016</w:t>
            </w:r>
          </w:p>
          <w:p w:rsidR="00641220" w:rsidRPr="0020250D" w:rsidRDefault="00641220" w:rsidP="00200BB8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</w:p>
        </w:tc>
        <w:tc>
          <w:tcPr>
            <w:tcW w:w="1733" w:type="dxa"/>
          </w:tcPr>
          <w:p w:rsidR="00641220" w:rsidRPr="0020250D" w:rsidRDefault="00641220" w:rsidP="008E05DD">
            <w:pPr>
              <w:rPr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4/11/2016</w:t>
            </w:r>
          </w:p>
        </w:tc>
        <w:tc>
          <w:tcPr>
            <w:tcW w:w="1170" w:type="dxa"/>
          </w:tcPr>
          <w:p w:rsidR="00641220" w:rsidRPr="0020250D" w:rsidRDefault="00641220" w:rsidP="008E05DD">
            <w:pPr>
              <w:rPr>
                <w:color w:val="404040" w:themeColor="text1" w:themeTint="BF"/>
                <w:sz w:val="28"/>
                <w:szCs w:val="28"/>
              </w:rPr>
            </w:pPr>
            <w:r w:rsidRPr="0020250D">
              <w:rPr>
                <w:color w:val="404040" w:themeColor="text1" w:themeTint="BF"/>
                <w:sz w:val="28"/>
                <w:szCs w:val="28"/>
              </w:rPr>
              <w:t>Medium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sz w:val="28"/>
          <w:szCs w:val="28"/>
          <w:lang w:val="vi-VN"/>
        </w:rPr>
      </w:pPr>
    </w:p>
    <w:tbl>
      <w:tblPr>
        <w:tblStyle w:val="TableGridLight1"/>
        <w:tblW w:w="9720" w:type="dxa"/>
        <w:tblLayout w:type="fixed"/>
        <w:tblLook w:val="0000" w:firstRow="0" w:lastRow="0" w:firstColumn="0" w:lastColumn="0" w:noHBand="0" w:noVBand="0"/>
      </w:tblPr>
      <w:tblGrid>
        <w:gridCol w:w="2317"/>
        <w:gridCol w:w="2340"/>
        <w:gridCol w:w="2070"/>
        <w:gridCol w:w="2993"/>
      </w:tblGrid>
      <w:tr w:rsidR="00867013" w:rsidRPr="00867013" w:rsidTr="00867013">
        <w:tc>
          <w:tcPr>
            <w:tcW w:w="9720" w:type="dxa"/>
            <w:gridSpan w:val="4"/>
          </w:tcPr>
          <w:p w:rsidR="00867013" w:rsidRPr="00867013" w:rsidRDefault="00867013" w:rsidP="00867013">
            <w:pPr>
              <w:pStyle w:val="Heading1"/>
              <w:numPr>
                <w:ilvl w:val="0"/>
                <w:numId w:val="33"/>
              </w:numPr>
              <w:spacing w:before="0" w:after="0"/>
              <w:outlineLvl w:val="0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bookmarkStart w:id="20" w:name="_Toc465851981"/>
            <w:r w:rsidRPr="00867013">
              <w:rPr>
                <w:rFonts w:ascii="Times New Roman" w:hAnsi="Times New Roman" w:cs="Times New Roman"/>
                <w:noProof/>
                <w:sz w:val="28"/>
                <w:szCs w:val="28"/>
              </w:rPr>
              <w:t>Next meeting</w:t>
            </w:r>
            <w:bookmarkEnd w:id="20"/>
          </w:p>
        </w:tc>
      </w:tr>
      <w:tr w:rsidR="00867013" w:rsidRPr="00867013" w:rsidTr="00867013">
        <w:trPr>
          <w:trHeight w:val="252"/>
        </w:trPr>
        <w:tc>
          <w:tcPr>
            <w:tcW w:w="2317" w:type="dxa"/>
          </w:tcPr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Date:</w:t>
            </w:r>
            <w:r w:rsidR="00641220"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="002732FE"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8</w:t>
            </w:r>
            <w:r w:rsidR="00641220"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/11</w:t>
            </w: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/2016</w:t>
            </w:r>
          </w:p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340" w:type="dxa"/>
          </w:tcPr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</w:pP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Content:</w:t>
            </w:r>
          </w:p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070" w:type="dxa"/>
          </w:tcPr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Time:</w:t>
            </w:r>
            <w:r w:rsidR="002732FE"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10</w:t>
            </w:r>
            <w:r w:rsidR="00641220"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h</w:t>
            </w:r>
          </w:p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2993" w:type="dxa"/>
          </w:tcPr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  <w:lang w:val="vi-VN"/>
              </w:rPr>
              <w:t>Location:</w:t>
            </w:r>
            <w:r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="005B5008"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="00641220" w:rsidRPr="0020250D">
              <w:rPr>
                <w:rFonts w:ascii="Times New Roman" w:hAnsi="Times New Roman"/>
                <w:b/>
                <w:color w:val="404040" w:themeColor="text1" w:themeTint="BF"/>
                <w:sz w:val="28"/>
                <w:szCs w:val="28"/>
              </w:rPr>
              <w:t>Redsun Company</w:t>
            </w:r>
          </w:p>
          <w:p w:rsidR="00867013" w:rsidRPr="0020250D" w:rsidRDefault="00867013" w:rsidP="008E05DD">
            <w:pPr>
              <w:pStyle w:val="CovFormText"/>
              <w:keepNext/>
              <w:keepLines/>
              <w:snapToGrid w:val="0"/>
              <w:spacing w:line="288" w:lineRule="auto"/>
              <w:rPr>
                <w:rFonts w:ascii="Times New Roman" w:hAnsi="Times New Roman"/>
                <w:color w:val="404040" w:themeColor="text1" w:themeTint="BF"/>
                <w:sz w:val="28"/>
                <w:szCs w:val="28"/>
              </w:rPr>
            </w:pPr>
          </w:p>
        </w:tc>
      </w:tr>
      <w:tr w:rsidR="00867013" w:rsidRPr="00867013" w:rsidTr="00867013">
        <w:tc>
          <w:tcPr>
            <w:tcW w:w="2317" w:type="dxa"/>
          </w:tcPr>
          <w:p w:rsidR="00867013" w:rsidRPr="0020250D" w:rsidRDefault="00867013" w:rsidP="008E05DD">
            <w:pPr>
              <w:pStyle w:val="Header"/>
              <w:keepNext/>
              <w:keepLines/>
              <w:snapToGrid w:val="0"/>
              <w:spacing w:before="60" w:after="60" w:line="288" w:lineRule="auto"/>
              <w:rPr>
                <w:b/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b/>
                <w:noProof/>
                <w:color w:val="404040" w:themeColor="text1" w:themeTint="BF"/>
                <w:sz w:val="28"/>
                <w:szCs w:val="28"/>
                <w:lang w:val="vi-VN"/>
              </w:rPr>
              <w:t>Writer</w:t>
            </w:r>
            <w:r w:rsidRPr="0020250D">
              <w:rPr>
                <w:b/>
                <w:noProof/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7403" w:type="dxa"/>
            <w:gridSpan w:val="3"/>
          </w:tcPr>
          <w:p w:rsidR="00867013" w:rsidRPr="0020250D" w:rsidRDefault="00867013" w:rsidP="008E05DD">
            <w:pPr>
              <w:pStyle w:val="BodyText"/>
              <w:tabs>
                <w:tab w:val="left" w:pos="360"/>
                <w:tab w:val="left" w:pos="3210"/>
              </w:tabs>
              <w:snapToGrid w:val="0"/>
              <w:spacing w:line="288" w:lineRule="auto"/>
              <w:ind w:left="360" w:hanging="360"/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</w:pPr>
            <w:r w:rsidRPr="0020250D">
              <w:rPr>
                <w:rFonts w:ascii="Times New Roman" w:hAnsi="Times New Roman" w:cs="Times New Roman"/>
                <w:noProof/>
                <w:color w:val="404040" w:themeColor="text1" w:themeTint="BF"/>
                <w:sz w:val="28"/>
                <w:szCs w:val="28"/>
              </w:rPr>
              <w:t>Nguyễn Anh Khởi</w:t>
            </w:r>
          </w:p>
        </w:tc>
      </w:tr>
    </w:tbl>
    <w:p w:rsidR="00867013" w:rsidRPr="00867013" w:rsidRDefault="00867013" w:rsidP="00867013">
      <w:pPr>
        <w:rPr>
          <w:rFonts w:cs="Times New Roman"/>
          <w:noProof/>
          <w:lang w:val="vi-VN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C29" w:rsidRDefault="00F86C29">
      <w:pPr>
        <w:spacing w:before="0" w:after="0" w:line="240" w:lineRule="auto"/>
      </w:pPr>
      <w:r>
        <w:separator/>
      </w:r>
    </w:p>
  </w:endnote>
  <w:endnote w:type="continuationSeparator" w:id="0">
    <w:p w:rsidR="00F86C29" w:rsidRDefault="00F86C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86C29" w:rsidRDefault="00F86C2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8D5" w:rsidRPr="008F48D5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86C29" w:rsidRPr="00F25C85" w:rsidRDefault="00F86C29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C29" w:rsidRDefault="00F86C29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86C29" w:rsidRPr="00D567EE" w:rsidRDefault="00F86C29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October 24,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7C60F0" w:rsidRPr="00D567EE" w:rsidRDefault="00D3687E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7C60F0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7C60F0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7C60F0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7C60F0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hAnsiTheme="majorHAnsi"/>
                          </w:rPr>
                          <w:t>October 24</w:t>
                        </w:r>
                        <w:r w:rsidR="007C60F0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C29" w:rsidRDefault="00F86C29">
      <w:pPr>
        <w:spacing w:before="0" w:after="0" w:line="240" w:lineRule="auto"/>
      </w:pPr>
      <w:r>
        <w:separator/>
      </w:r>
    </w:p>
  </w:footnote>
  <w:footnote w:type="continuationSeparator" w:id="0">
    <w:p w:rsidR="00F86C29" w:rsidRDefault="00F86C2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C29" w:rsidRPr="00D567EE" w:rsidRDefault="00F86C29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00A0B8" w:themeColor="accent1"/>
            <w:szCs w:val="24"/>
          </w:rPr>
          <w:t>Meeting Minutes</w:t>
        </w:r>
      </w:sdtContent>
    </w:sdt>
    <w:r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24,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C29" w:rsidRDefault="00F86C29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26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2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5"/>
  </w:num>
  <w:num w:numId="4">
    <w:abstractNumId w:val="8"/>
  </w:num>
  <w:num w:numId="5">
    <w:abstractNumId w:val="21"/>
  </w:num>
  <w:num w:numId="6">
    <w:abstractNumId w:val="18"/>
  </w:num>
  <w:num w:numId="7">
    <w:abstractNumId w:val="2"/>
  </w:num>
  <w:num w:numId="8">
    <w:abstractNumId w:val="31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7"/>
  </w:num>
  <w:num w:numId="14">
    <w:abstractNumId w:val="23"/>
  </w:num>
  <w:num w:numId="15">
    <w:abstractNumId w:val="27"/>
  </w:num>
  <w:num w:numId="16">
    <w:abstractNumId w:val="33"/>
  </w:num>
  <w:num w:numId="17">
    <w:abstractNumId w:val="14"/>
  </w:num>
  <w:num w:numId="18">
    <w:abstractNumId w:val="22"/>
  </w:num>
  <w:num w:numId="19">
    <w:abstractNumId w:val="30"/>
  </w:num>
  <w:num w:numId="20">
    <w:abstractNumId w:val="9"/>
  </w:num>
  <w:num w:numId="21">
    <w:abstractNumId w:val="19"/>
  </w:num>
  <w:num w:numId="22">
    <w:abstractNumId w:val="24"/>
  </w:num>
  <w:num w:numId="23">
    <w:abstractNumId w:val="4"/>
  </w:num>
  <w:num w:numId="24">
    <w:abstractNumId w:val="20"/>
  </w:num>
  <w:num w:numId="25">
    <w:abstractNumId w:val="26"/>
  </w:num>
  <w:num w:numId="26">
    <w:abstractNumId w:val="28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2"/>
  </w:num>
  <w:num w:numId="32">
    <w:abstractNumId w:val="10"/>
  </w:num>
  <w:num w:numId="33">
    <w:abstractNumId w:val="13"/>
  </w:num>
  <w:num w:numId="34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2CDA"/>
    <w:rsid w:val="000779E5"/>
    <w:rsid w:val="000839C1"/>
    <w:rsid w:val="00090E24"/>
    <w:rsid w:val="000A1EEA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00BB8"/>
    <w:rsid w:val="0020250D"/>
    <w:rsid w:val="00214721"/>
    <w:rsid w:val="002163EE"/>
    <w:rsid w:val="002167CE"/>
    <w:rsid w:val="00216CCD"/>
    <w:rsid w:val="00220DE5"/>
    <w:rsid w:val="002318F2"/>
    <w:rsid w:val="00255282"/>
    <w:rsid w:val="00256F1B"/>
    <w:rsid w:val="00257719"/>
    <w:rsid w:val="0027313F"/>
    <w:rsid w:val="002732FE"/>
    <w:rsid w:val="002749D0"/>
    <w:rsid w:val="0027561E"/>
    <w:rsid w:val="00277A9E"/>
    <w:rsid w:val="002868BF"/>
    <w:rsid w:val="002A3A90"/>
    <w:rsid w:val="002A3DF8"/>
    <w:rsid w:val="002B2F38"/>
    <w:rsid w:val="002B759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877EE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5008"/>
    <w:rsid w:val="005B6CB2"/>
    <w:rsid w:val="005B7905"/>
    <w:rsid w:val="005C2FC5"/>
    <w:rsid w:val="005D1DA0"/>
    <w:rsid w:val="00605CEF"/>
    <w:rsid w:val="00606AD8"/>
    <w:rsid w:val="00610A96"/>
    <w:rsid w:val="006160BD"/>
    <w:rsid w:val="00620275"/>
    <w:rsid w:val="00623D1F"/>
    <w:rsid w:val="00626E4E"/>
    <w:rsid w:val="0063653F"/>
    <w:rsid w:val="00641220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31299"/>
    <w:rsid w:val="00750631"/>
    <w:rsid w:val="007A1669"/>
    <w:rsid w:val="007A5402"/>
    <w:rsid w:val="007C1181"/>
    <w:rsid w:val="007C60F0"/>
    <w:rsid w:val="007D3F86"/>
    <w:rsid w:val="007D6528"/>
    <w:rsid w:val="007E0D90"/>
    <w:rsid w:val="007F3F89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E05DD"/>
    <w:rsid w:val="008F48D5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13C00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C6471"/>
    <w:rsid w:val="00CD1C4A"/>
    <w:rsid w:val="00CD3FE7"/>
    <w:rsid w:val="00CD5245"/>
    <w:rsid w:val="00CE1D70"/>
    <w:rsid w:val="00CE25BC"/>
    <w:rsid w:val="00D10C46"/>
    <w:rsid w:val="00D33529"/>
    <w:rsid w:val="00D3687E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D43EC"/>
    <w:rsid w:val="00DE1A2C"/>
    <w:rsid w:val="00DE3128"/>
    <w:rsid w:val="00DE54A2"/>
    <w:rsid w:val="00DE5894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A50A2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109A"/>
    <w:rsid w:val="00F8430A"/>
    <w:rsid w:val="00F86C29"/>
    <w:rsid w:val="00FA5837"/>
    <w:rsid w:val="00FB4B5B"/>
    <w:rsid w:val="00FC0668"/>
    <w:rsid w:val="00FC06D9"/>
    <w:rsid w:val="00FC3D7B"/>
    <w:rsid w:val="00FD1EE9"/>
    <w:rsid w:val="00FD7D9B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A06D2-8FB5-4480-B6B3-FF91EF0F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709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13</cp:revision>
  <dcterms:created xsi:type="dcterms:W3CDTF">2016-11-02T05:18:00Z</dcterms:created>
  <dcterms:modified xsi:type="dcterms:W3CDTF">2016-11-08T11:40:00Z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